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3/17)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(3/17)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77777777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22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 w:hint="eastAsia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HYBE의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개편된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3F108B85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전망</w:t>
            </w:r>
          </w:p>
          <w:p w14:paraId="7DEAE5C5" w14:textId="151320C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01B27B0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77777777" w:rsidR="008A4A02" w:rsidRDefault="008A4A02" w:rsidP="00B84779">
      <w:pPr>
        <w:pStyle w:val="1"/>
      </w:pPr>
    </w:p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6D6BBF02" w14:textId="77777777" w:rsidR="00574E07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192DBB02" w14:textId="77777777" w:rsidR="00574E07" w:rsidRPr="001F7DA3" w:rsidRDefault="00574E07" w:rsidP="00574E07">
      <w:pPr>
        <w:pStyle w:val="1"/>
      </w:pPr>
    </w:p>
    <w:p w14:paraId="0A6BFB0B" w14:textId="77777777" w:rsidR="00574E07" w:rsidRPr="001F7DA3" w:rsidRDefault="00574E07" w:rsidP="00574E07">
      <w:pPr>
        <w:pStyle w:val="1"/>
      </w:pPr>
    </w:p>
    <w:p w14:paraId="6B8A9B20" w14:textId="03A15111" w:rsidR="00574E07" w:rsidRDefault="00E33D03" w:rsidP="00574E07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3F6E1B6D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7E1F07B9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07785054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2DAE4D68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12DC4CAD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28763DAD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5B28CB7F" w14:textId="77777777" w:rsidR="00574E07" w:rsidRPr="008A4A02" w:rsidRDefault="00574E07" w:rsidP="00574E07">
      <w:pPr>
        <w:pStyle w:val="1"/>
      </w:pPr>
    </w:p>
    <w:p w14:paraId="4713A313" w14:textId="77777777" w:rsidR="00574E07" w:rsidRDefault="00574E07" w:rsidP="00574E07">
      <w:pPr>
        <w:pStyle w:val="1"/>
      </w:pPr>
    </w:p>
    <w:p w14:paraId="5763E4DF" w14:textId="77777777" w:rsidR="00574E07" w:rsidRDefault="00574E07" w:rsidP="00574E07">
      <w:pPr>
        <w:pStyle w:val="1"/>
      </w:pPr>
    </w:p>
    <w:p w14:paraId="2E50181A" w14:textId="77777777" w:rsidR="00574E07" w:rsidRDefault="00574E07" w:rsidP="00574E07">
      <w:pPr>
        <w:pStyle w:val="1"/>
      </w:pPr>
    </w:p>
    <w:p w14:paraId="51B97629" w14:textId="77777777" w:rsidR="00574E07" w:rsidRPr="00200C9F" w:rsidRDefault="00574E07" w:rsidP="00574E07">
      <w:pPr>
        <w:pStyle w:val="af0"/>
      </w:pPr>
    </w:p>
    <w:p w14:paraId="63621E8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DC99F4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CF58423" w14:textId="77777777" w:rsidR="00C33CF0" w:rsidRPr="001F7DA3" w:rsidRDefault="00C33CF0" w:rsidP="00C33CF0">
      <w:pPr>
        <w:pStyle w:val="1"/>
      </w:pPr>
    </w:p>
    <w:p w14:paraId="71DB3EAE" w14:textId="77777777" w:rsidR="00C33CF0" w:rsidRPr="001F7DA3" w:rsidRDefault="00C33CF0" w:rsidP="00C33CF0">
      <w:pPr>
        <w:pStyle w:val="1"/>
      </w:pPr>
    </w:p>
    <w:p w14:paraId="1D7F8C57" w14:textId="77777777" w:rsidR="00E33D03" w:rsidRDefault="00E33D03" w:rsidP="00E33D03">
      <w:pPr>
        <w:pStyle w:val="10"/>
      </w:pPr>
      <w:r w:rsidRPr="00A943D4">
        <w:t>II</w:t>
      </w:r>
      <w:r>
        <w:rPr>
          <w:rFonts w:hint="eastAsia"/>
        </w:rPr>
        <w:t xml:space="preserve">. </w:t>
      </w:r>
      <w:r w:rsidRPr="00E33D03">
        <w:t>2021 HYBE Review</w:t>
      </w:r>
    </w:p>
    <w:p w14:paraId="450AF74B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50BDE1E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F9003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72DE7D5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5C7C9D3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3A95DEB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384C6A8" w14:textId="77777777" w:rsidR="00C33CF0" w:rsidRPr="008A4A02" w:rsidRDefault="00C33CF0" w:rsidP="00C33CF0">
      <w:pPr>
        <w:pStyle w:val="1"/>
      </w:pPr>
    </w:p>
    <w:p w14:paraId="17C5DD0C" w14:textId="77777777" w:rsidR="00C33CF0" w:rsidRDefault="00C33CF0" w:rsidP="00C33CF0">
      <w:pPr>
        <w:pStyle w:val="1"/>
      </w:pPr>
    </w:p>
    <w:p w14:paraId="1CBDC9D0" w14:textId="77777777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60B6A6A" w14:textId="77777777" w:rsidR="00C33CF0" w:rsidRPr="001F7DA3" w:rsidRDefault="00C33CF0" w:rsidP="00C33CF0">
      <w:pPr>
        <w:pStyle w:val="1"/>
      </w:pPr>
    </w:p>
    <w:p w14:paraId="5EFE4F34" w14:textId="77777777" w:rsidR="00C33CF0" w:rsidRPr="001F7DA3" w:rsidRDefault="00C33CF0" w:rsidP="00C33CF0">
      <w:pPr>
        <w:pStyle w:val="1"/>
      </w:pPr>
    </w:p>
    <w:p w14:paraId="5D3170E7" w14:textId="5383B291" w:rsidR="00C33CF0" w:rsidRDefault="00E33D03" w:rsidP="00C33CF0">
      <w:pPr>
        <w:pStyle w:val="10"/>
      </w:pPr>
      <w:r w:rsidRPr="00A943D4">
        <w:t>III</w:t>
      </w:r>
      <w:r w:rsidR="00C33CF0"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4CC54727" w14:textId="53C80B77" w:rsidR="00C33CF0" w:rsidRDefault="00C33CF0" w:rsidP="00C33CF0">
      <w:pPr>
        <w:pStyle w:val="2"/>
      </w:pPr>
      <w:r>
        <w:rPr>
          <w:rFonts w:hint="eastAsia"/>
        </w:rPr>
        <w:t xml:space="preserve">1. </w:t>
      </w:r>
      <w:r w:rsidR="00CC2359" w:rsidRPr="00CC2359">
        <w:rPr>
          <w:rFonts w:hint="eastAsia"/>
        </w:rPr>
        <w:t>레이블: 코로나로 인한 매출하락은 이제 그만</w:t>
      </w: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368B33CA" w14:textId="77777777" w:rsidR="00C33CF0" w:rsidRPr="001F7DA3" w:rsidRDefault="00C33CF0" w:rsidP="00C33CF0">
      <w:pPr>
        <w:pStyle w:val="1"/>
        <w:rPr>
          <w:rFonts w:hint="eastAsia"/>
        </w:rPr>
      </w:pP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1A14CAD5" w14:textId="73A3F5BD" w:rsidR="00C33CF0" w:rsidRDefault="00CC2359" w:rsidP="00C33CF0">
      <w:pPr>
        <w:pStyle w:val="2"/>
      </w:pPr>
      <w:r>
        <w:rPr>
          <w:rFonts w:hint="eastAsia"/>
        </w:rPr>
        <w:t>2</w:t>
      </w:r>
      <w:r w:rsidR="00C33CF0">
        <w:rPr>
          <w:rFonts w:hint="eastAsia"/>
        </w:rPr>
        <w:t>.</w:t>
      </w:r>
      <w:r w:rsidRPr="00CC2359">
        <w:rPr>
          <w:rFonts w:hint="eastAsia"/>
        </w:rPr>
        <w:t xml:space="preserve"> </w:t>
      </w:r>
      <w:r w:rsidRPr="00CC2359">
        <w:rPr>
          <w:rFonts w:hint="eastAsia"/>
        </w:rPr>
        <w:t>솔루션: 매년 200% 이상의 매출 성장</w:t>
      </w: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55824E12" w14:textId="6BB938A3" w:rsidR="00C33CF0" w:rsidRPr="00CC2359" w:rsidRDefault="00CC2359" w:rsidP="00C33CF0">
      <w:pPr>
        <w:pStyle w:val="2"/>
        <w:rPr>
          <w:rFonts w:hint="eastAsia"/>
        </w:rPr>
      </w:pPr>
      <w:r w:rsidRPr="00CC2359">
        <w:rPr>
          <w:rFonts w:hint="eastAsia"/>
        </w:rPr>
        <w:t>3. 플랫폼: 먼 미래를 그리는 스케치 단계</w:t>
      </w: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00BEE4C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365AC3E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531AAEE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41B43FB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AFC1B2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4A992CF" w14:textId="77777777" w:rsidR="00C33CF0" w:rsidRPr="008A4A02" w:rsidRDefault="00C33CF0" w:rsidP="00C33CF0">
      <w:pPr>
        <w:pStyle w:val="1"/>
      </w:pPr>
    </w:p>
    <w:p w14:paraId="2871F687" w14:textId="77777777" w:rsidR="00C33CF0" w:rsidRDefault="00C33CF0" w:rsidP="00C33CF0">
      <w:pPr>
        <w:pStyle w:val="1"/>
      </w:pPr>
    </w:p>
    <w:p w14:paraId="370B5F1A" w14:textId="77777777" w:rsidR="00C33CF0" w:rsidRDefault="00C33CF0" w:rsidP="00C33CF0">
      <w:pPr>
        <w:pStyle w:val="1"/>
      </w:pPr>
    </w:p>
    <w:p w14:paraId="4A4C3BEA" w14:textId="77777777" w:rsidR="00C33CF0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6D5AB1AC" w14:textId="5B1028C8" w:rsidR="00AC5F93" w:rsidRDefault="00A943D4" w:rsidP="00AC5F93">
      <w:pPr>
        <w:pStyle w:val="10"/>
      </w:pPr>
      <w:r w:rsidRPr="00A943D4">
        <w:t>IV</w:t>
      </w:r>
      <w:r w:rsidR="00AC5F93">
        <w:rPr>
          <w:rFonts w:hint="eastAsia"/>
        </w:rPr>
        <w:t xml:space="preserve">. </w:t>
      </w:r>
      <w:r w:rsidR="00FC5BC8" w:rsidRPr="00FC5BC8">
        <w:t>2022 HYBE Preview</w:t>
      </w: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77777777" w:rsidR="00C13C22" w:rsidRPr="00C13C22" w:rsidRDefault="00C13C22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6FBF3EA0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FFB37B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394F532" w14:textId="77777777" w:rsidR="00C13C22" w:rsidRPr="00F841F5" w:rsidRDefault="00C13C22" w:rsidP="00F841F5">
      <w:pPr>
        <w:pStyle w:val="1"/>
      </w:pPr>
    </w:p>
    <w:p w14:paraId="248F3BDC" w14:textId="77777777" w:rsidR="00435552" w:rsidRPr="00F841F5" w:rsidRDefault="00435552" w:rsidP="00F841F5">
      <w:pPr>
        <w:pStyle w:val="1"/>
      </w:pPr>
    </w:p>
    <w:p w14:paraId="25F81F58" w14:textId="77777777" w:rsidR="00435552" w:rsidRPr="00F841F5" w:rsidRDefault="00435552" w:rsidP="00F841F5">
      <w:pPr>
        <w:pStyle w:val="1"/>
      </w:pPr>
    </w:p>
    <w:p w14:paraId="3AD74431" w14:textId="77777777" w:rsidR="00435552" w:rsidRPr="00F841F5" w:rsidRDefault="00435552" w:rsidP="00F841F5">
      <w:pPr>
        <w:pStyle w:val="1"/>
      </w:pP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27D9" wp14:editId="686086BF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7" w:name="Table2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7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Table2_Year" w:colFirst="1" w:colLast="5"/>
                                  <w:bookmarkStart w:id="39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0" w:name="Table2_DataT" w:colFirst="1" w:colLast="5"/>
                                  <w:bookmarkStart w:id="41" w:name="Table2_Data" w:colFirst="1" w:colLast="5"/>
                                  <w:bookmarkEnd w:id="38"/>
                                  <w:bookmarkEnd w:id="3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0"/>
                            <w:bookmarkEnd w:id="41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1727D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15.05pt;margin-top:107.7pt;width:240.05pt;height:3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2" w:name="Table2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2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Table2_Year" w:colFirst="1" w:colLast="5"/>
                            <w:bookmarkStart w:id="44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5" w:name="Table2_DataT" w:colFirst="1" w:colLast="5"/>
                            <w:bookmarkStart w:id="46" w:name="Table2_Data" w:colFirst="1" w:colLast="5"/>
                            <w:bookmarkEnd w:id="43"/>
                            <w:bookmarkEnd w:id="44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5"/>
                      <w:bookmarkEnd w:id="46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4233" wp14:editId="55DE7F2F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7" w:name="Table4_Year" w:colFirst="1" w:colLast="5"/>
                                  <w:bookmarkStart w:id="48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9" w:name="Table4_DataT" w:colFirst="1" w:colLast="5"/>
                                  <w:bookmarkStart w:id="50" w:name="Table4_Data" w:colFirst="1" w:colLast="5"/>
                                  <w:bookmarkEnd w:id="47"/>
                                  <w:bookmarkEnd w:id="48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</w:t>
                                  </w: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자본총계비율</w:t>
                                  </w:r>
                                  <w:proofErr w:type="spellEnd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9"/>
                            <w:bookmarkEnd w:id="50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27" type="#_x0000_t202" style="position:absolute;left:0;text-align:left;margin-left:114.8pt;margin-top:430.9pt;width:244.05pt;height:3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rFonts w:hint="eastAsia"/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1" w:name="Table4_Year" w:colFirst="1" w:colLast="5"/>
                            <w:bookmarkStart w:id="52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Table4_DataT" w:colFirst="1" w:colLast="5"/>
                            <w:bookmarkStart w:id="54" w:name="Table4_Data" w:colFirst="1" w:colLast="5"/>
                            <w:bookmarkEnd w:id="51"/>
                            <w:bookmarkEnd w:id="52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</w:t>
                            </w: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자본총계비율</w:t>
                            </w:r>
                            <w:proofErr w:type="spellEnd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3"/>
                      <w:bookmarkEnd w:id="54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2140D" wp14:editId="578818B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5" w:name="Table3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5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Table3_Year" w:colFirst="1" w:colLast="5"/>
                                  <w:bookmarkStart w:id="57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Table3_Data" w:colFirst="1" w:colLast="5"/>
                                  <w:bookmarkStart w:id="59" w:name="Table3_DataT" w:colFirst="1" w:colLast="5"/>
                                  <w:bookmarkEnd w:id="56"/>
                                  <w:bookmarkEnd w:id="57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8"/>
                          <w:bookmarkEnd w:id="59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28" type="#_x0000_t202" style="position:absolute;left:0;text-align:left;margin-left:-134.65pt;margin-top:430.9pt;width:234.7pt;height:3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cL+tXNkBAACZ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0" w:name="Table3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0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1" w:name="Table3_Year" w:colFirst="1" w:colLast="5"/>
                            <w:bookmarkStart w:id="62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3" w:name="Table3_Data" w:colFirst="1" w:colLast="5"/>
                            <w:bookmarkStart w:id="64" w:name="Table3_DataT" w:colFirst="1" w:colLast="5"/>
                            <w:bookmarkEnd w:id="61"/>
                            <w:bookmarkEnd w:id="62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3"/>
                    <w:bookmarkEnd w:id="64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87E4" wp14:editId="234EF40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5" w:name="Table1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5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6" w:name="Table1_Year" w:colFirst="1" w:colLast="5"/>
                                  <w:bookmarkStart w:id="67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Table1_Data" w:colFirst="1" w:colLast="5"/>
                                  <w:bookmarkStart w:id="69" w:name="Table1_DataT" w:colFirst="1" w:colLast="5"/>
                                  <w:bookmarkEnd w:id="66"/>
                                  <w:bookmarkEnd w:id="67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EBITDA </w:t>
                                  </w:r>
                                  <w:proofErr w:type="gramStart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gramEnd"/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proofErr w:type="spellEnd"/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8"/>
                            <w:bookmarkEnd w:id="69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29" type="#_x0000_t202" style="position:absolute;left:0;text-align:left;margin-left:-134.65pt;margin-top:107.75pt;width:239.8pt;height:3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0" w:name="Table1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0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1" w:name="Table1_Year" w:colFirst="1" w:colLast="5"/>
                            <w:bookmarkStart w:id="72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3" w:name="Table1_Data" w:colFirst="1" w:colLast="5"/>
                            <w:bookmarkStart w:id="74" w:name="Table1_DataT" w:colFirst="1" w:colLast="5"/>
                            <w:bookmarkEnd w:id="71"/>
                            <w:bookmarkEnd w:id="72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EBITDA </w:t>
                            </w:r>
                            <w:proofErr w:type="gramStart"/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proofErr w:type="spellEnd"/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3"/>
                      <w:bookmarkEnd w:id="74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43484" wp14:editId="018F777C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BEEAA" id="직선 연결선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47B7" w14:textId="77777777" w:rsidR="000E18E9" w:rsidRDefault="000E18E9" w:rsidP="00D12E4E">
      <w:r>
        <w:separator/>
      </w:r>
    </w:p>
  </w:endnote>
  <w:endnote w:type="continuationSeparator" w:id="0">
    <w:p w14:paraId="1394D67D" w14:textId="77777777" w:rsidR="000E18E9" w:rsidRDefault="000E18E9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65653B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0725" w14:textId="77777777" w:rsidR="000E18E9" w:rsidRDefault="000E18E9" w:rsidP="00D12E4E">
      <w:r>
        <w:separator/>
      </w:r>
    </w:p>
  </w:footnote>
  <w:footnote w:type="continuationSeparator" w:id="0">
    <w:p w14:paraId="0E17F969" w14:textId="77777777" w:rsidR="000E18E9" w:rsidRDefault="000E18E9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AD636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3B622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947AA6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91B4C0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2329A5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1BBDF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4B5F28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C961C6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00"/>
      </w:pPr>
      <w:rPr>
        <w:rFonts w:ascii="Wingdings" w:hAnsi="Wingdings" w:hint="default"/>
      </w:rPr>
    </w:lvl>
  </w:abstractNum>
  <w:num w:numId="1" w16cid:durableId="17873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56099"/>
    <w:rsid w:val="000715EB"/>
    <w:rsid w:val="00076595"/>
    <w:rsid w:val="00092E17"/>
    <w:rsid w:val="00093A75"/>
    <w:rsid w:val="000B7280"/>
    <w:rsid w:val="000C1147"/>
    <w:rsid w:val="000D4DCA"/>
    <w:rsid w:val="000E18E9"/>
    <w:rsid w:val="000E3FAC"/>
    <w:rsid w:val="00125E08"/>
    <w:rsid w:val="0013311C"/>
    <w:rsid w:val="00134349"/>
    <w:rsid w:val="0014149D"/>
    <w:rsid w:val="00155AC2"/>
    <w:rsid w:val="00177671"/>
    <w:rsid w:val="001807B6"/>
    <w:rsid w:val="001A0C02"/>
    <w:rsid w:val="001A3448"/>
    <w:rsid w:val="001E4AF7"/>
    <w:rsid w:val="001E6680"/>
    <w:rsid w:val="001E7022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7290"/>
    <w:rsid w:val="002407C4"/>
    <w:rsid w:val="0025143B"/>
    <w:rsid w:val="00251AC5"/>
    <w:rsid w:val="002535AA"/>
    <w:rsid w:val="00266E4D"/>
    <w:rsid w:val="00270773"/>
    <w:rsid w:val="002846DD"/>
    <w:rsid w:val="00295597"/>
    <w:rsid w:val="00296EF2"/>
    <w:rsid w:val="002A3AD6"/>
    <w:rsid w:val="002A5660"/>
    <w:rsid w:val="002A6826"/>
    <w:rsid w:val="002D61CB"/>
    <w:rsid w:val="002E3B97"/>
    <w:rsid w:val="002F330B"/>
    <w:rsid w:val="002F5F0B"/>
    <w:rsid w:val="00307AB7"/>
    <w:rsid w:val="003216AC"/>
    <w:rsid w:val="00323E34"/>
    <w:rsid w:val="00336174"/>
    <w:rsid w:val="00372AE5"/>
    <w:rsid w:val="00385E97"/>
    <w:rsid w:val="003A6D61"/>
    <w:rsid w:val="003B077B"/>
    <w:rsid w:val="003C4E4F"/>
    <w:rsid w:val="00403F4C"/>
    <w:rsid w:val="00411EE3"/>
    <w:rsid w:val="00420287"/>
    <w:rsid w:val="00424634"/>
    <w:rsid w:val="00435552"/>
    <w:rsid w:val="0043678B"/>
    <w:rsid w:val="00436EE1"/>
    <w:rsid w:val="00440525"/>
    <w:rsid w:val="00461C22"/>
    <w:rsid w:val="004A380D"/>
    <w:rsid w:val="004C0B24"/>
    <w:rsid w:val="004E106C"/>
    <w:rsid w:val="004F150E"/>
    <w:rsid w:val="004F766A"/>
    <w:rsid w:val="0050782E"/>
    <w:rsid w:val="0050788C"/>
    <w:rsid w:val="005138F0"/>
    <w:rsid w:val="0051792C"/>
    <w:rsid w:val="00532EF9"/>
    <w:rsid w:val="005443EF"/>
    <w:rsid w:val="00550528"/>
    <w:rsid w:val="005507E9"/>
    <w:rsid w:val="00565C04"/>
    <w:rsid w:val="00574E07"/>
    <w:rsid w:val="005A4708"/>
    <w:rsid w:val="005F09F9"/>
    <w:rsid w:val="00613417"/>
    <w:rsid w:val="0063065C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2EE3"/>
    <w:rsid w:val="0069324B"/>
    <w:rsid w:val="006948E2"/>
    <w:rsid w:val="006A6248"/>
    <w:rsid w:val="006B435B"/>
    <w:rsid w:val="006C35A8"/>
    <w:rsid w:val="006C643C"/>
    <w:rsid w:val="006C6B89"/>
    <w:rsid w:val="006D589C"/>
    <w:rsid w:val="006D682E"/>
    <w:rsid w:val="006E499E"/>
    <w:rsid w:val="006F39C9"/>
    <w:rsid w:val="006F5544"/>
    <w:rsid w:val="007449F1"/>
    <w:rsid w:val="0074681F"/>
    <w:rsid w:val="007547AE"/>
    <w:rsid w:val="00791FC5"/>
    <w:rsid w:val="00793824"/>
    <w:rsid w:val="00796598"/>
    <w:rsid w:val="007A2A8C"/>
    <w:rsid w:val="007F16F5"/>
    <w:rsid w:val="00814868"/>
    <w:rsid w:val="00824053"/>
    <w:rsid w:val="00845223"/>
    <w:rsid w:val="008566F4"/>
    <w:rsid w:val="00860AF1"/>
    <w:rsid w:val="00873B79"/>
    <w:rsid w:val="00876B60"/>
    <w:rsid w:val="00891500"/>
    <w:rsid w:val="008932D6"/>
    <w:rsid w:val="008A4A02"/>
    <w:rsid w:val="008B17CE"/>
    <w:rsid w:val="008B4645"/>
    <w:rsid w:val="008B6AF4"/>
    <w:rsid w:val="008D56D0"/>
    <w:rsid w:val="008E1BD0"/>
    <w:rsid w:val="008E3C4C"/>
    <w:rsid w:val="008F793A"/>
    <w:rsid w:val="00901134"/>
    <w:rsid w:val="00932058"/>
    <w:rsid w:val="009414E5"/>
    <w:rsid w:val="009552AE"/>
    <w:rsid w:val="0095783C"/>
    <w:rsid w:val="00974DC6"/>
    <w:rsid w:val="00990ECB"/>
    <w:rsid w:val="00996436"/>
    <w:rsid w:val="009A5F2D"/>
    <w:rsid w:val="009B29E4"/>
    <w:rsid w:val="009B34AA"/>
    <w:rsid w:val="009C3078"/>
    <w:rsid w:val="009C3116"/>
    <w:rsid w:val="009C417C"/>
    <w:rsid w:val="009C4D50"/>
    <w:rsid w:val="009C6155"/>
    <w:rsid w:val="009E3D35"/>
    <w:rsid w:val="009E71BB"/>
    <w:rsid w:val="009F2DBA"/>
    <w:rsid w:val="00A06CCE"/>
    <w:rsid w:val="00A27FC4"/>
    <w:rsid w:val="00A7528C"/>
    <w:rsid w:val="00A93B15"/>
    <w:rsid w:val="00A943D4"/>
    <w:rsid w:val="00AA4A72"/>
    <w:rsid w:val="00AB2363"/>
    <w:rsid w:val="00AB53CC"/>
    <w:rsid w:val="00AB7D26"/>
    <w:rsid w:val="00AC4158"/>
    <w:rsid w:val="00AC5F93"/>
    <w:rsid w:val="00AC7A83"/>
    <w:rsid w:val="00AD332D"/>
    <w:rsid w:val="00AE7072"/>
    <w:rsid w:val="00AF0F80"/>
    <w:rsid w:val="00AF7C82"/>
    <w:rsid w:val="00B01455"/>
    <w:rsid w:val="00B130D4"/>
    <w:rsid w:val="00B14EB6"/>
    <w:rsid w:val="00B1566A"/>
    <w:rsid w:val="00B159CE"/>
    <w:rsid w:val="00B813C9"/>
    <w:rsid w:val="00B84779"/>
    <w:rsid w:val="00B9775E"/>
    <w:rsid w:val="00BA00A9"/>
    <w:rsid w:val="00BA1766"/>
    <w:rsid w:val="00BA32C1"/>
    <w:rsid w:val="00BC034F"/>
    <w:rsid w:val="00BC44DA"/>
    <w:rsid w:val="00BE769D"/>
    <w:rsid w:val="00BF2B80"/>
    <w:rsid w:val="00BF5183"/>
    <w:rsid w:val="00C01A06"/>
    <w:rsid w:val="00C01B63"/>
    <w:rsid w:val="00C02FC7"/>
    <w:rsid w:val="00C04F54"/>
    <w:rsid w:val="00C058AE"/>
    <w:rsid w:val="00C13C22"/>
    <w:rsid w:val="00C33CF0"/>
    <w:rsid w:val="00C40DB8"/>
    <w:rsid w:val="00C73C3A"/>
    <w:rsid w:val="00C8412D"/>
    <w:rsid w:val="00C941E6"/>
    <w:rsid w:val="00CA0890"/>
    <w:rsid w:val="00CB34D0"/>
    <w:rsid w:val="00CC2359"/>
    <w:rsid w:val="00CD0E5E"/>
    <w:rsid w:val="00CD4443"/>
    <w:rsid w:val="00CD5DE7"/>
    <w:rsid w:val="00CE7658"/>
    <w:rsid w:val="00D04A13"/>
    <w:rsid w:val="00D05B95"/>
    <w:rsid w:val="00D07558"/>
    <w:rsid w:val="00D11772"/>
    <w:rsid w:val="00D12E4E"/>
    <w:rsid w:val="00D36D50"/>
    <w:rsid w:val="00D402AF"/>
    <w:rsid w:val="00D606A7"/>
    <w:rsid w:val="00D928EC"/>
    <w:rsid w:val="00D93120"/>
    <w:rsid w:val="00DA2AAB"/>
    <w:rsid w:val="00DC7DF2"/>
    <w:rsid w:val="00DD4D52"/>
    <w:rsid w:val="00DF0ADF"/>
    <w:rsid w:val="00E15096"/>
    <w:rsid w:val="00E2670A"/>
    <w:rsid w:val="00E32A93"/>
    <w:rsid w:val="00E33D03"/>
    <w:rsid w:val="00E5737D"/>
    <w:rsid w:val="00E758E7"/>
    <w:rsid w:val="00E85A48"/>
    <w:rsid w:val="00E951DA"/>
    <w:rsid w:val="00EA0DF9"/>
    <w:rsid w:val="00EA2B2D"/>
    <w:rsid w:val="00EA53C9"/>
    <w:rsid w:val="00EB3569"/>
    <w:rsid w:val="00EB7B0C"/>
    <w:rsid w:val="00ED2594"/>
    <w:rsid w:val="00EE24C1"/>
    <w:rsid w:val="00EE2FD9"/>
    <w:rsid w:val="00EE6EA5"/>
    <w:rsid w:val="00EF20E0"/>
    <w:rsid w:val="00EF5C97"/>
    <w:rsid w:val="00F07B55"/>
    <w:rsid w:val="00F327C6"/>
    <w:rsid w:val="00F3797E"/>
    <w:rsid w:val="00F37A21"/>
    <w:rsid w:val="00F44260"/>
    <w:rsid w:val="00F45813"/>
    <w:rsid w:val="00F46C09"/>
    <w:rsid w:val="00F4770F"/>
    <w:rsid w:val="00F6019D"/>
    <w:rsid w:val="00F8215D"/>
    <w:rsid w:val="00F841F5"/>
    <w:rsid w:val="00F84788"/>
    <w:rsid w:val="00F93251"/>
    <w:rsid w:val="00FA02B9"/>
    <w:rsid w:val="00FA05F0"/>
    <w:rsid w:val="00FA3CF0"/>
    <w:rsid w:val="00FC5680"/>
    <w:rsid w:val="00FC5BC8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265</TotalTime>
  <Pages>15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30</cp:revision>
  <cp:lastPrinted>2022-04-17T13:35:00Z</cp:lastPrinted>
  <dcterms:created xsi:type="dcterms:W3CDTF">2022-03-17T07:39:00Z</dcterms:created>
  <dcterms:modified xsi:type="dcterms:W3CDTF">2022-04-17T13:55:00Z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