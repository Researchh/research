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3FC8" w14:textId="626E6100" w:rsidR="00D12E4E" w:rsidRPr="00846231" w:rsidRDefault="00D12E4E" w:rsidP="00270773">
      <w:pPr>
        <w:tabs>
          <w:tab w:val="right" w:pos="6463"/>
        </w:tabs>
        <w:spacing w:line="280" w:lineRule="atLeast"/>
        <w:rPr>
          <w:rFonts w:ascii="HY중고딕" w:eastAsia="HY중고딕"/>
          <w:spacing w:val="-10"/>
          <w:sz w:val="32"/>
          <w:szCs w:val="32"/>
        </w:rPr>
      </w:pPr>
    </w:p>
    <w:p w14:paraId="6D5CA349" w14:textId="77777777" w:rsidR="00F93251" w:rsidRPr="00E35247" w:rsidRDefault="00D11772" w:rsidP="00AE7072">
      <w:pPr>
        <w:rPr>
          <w:rFonts w:eastAsia="-윤고딕140"/>
          <w:b/>
          <w:bCs/>
          <w:sz w:val="14"/>
          <w:szCs w:val="14"/>
        </w:rPr>
      </w:pPr>
      <w:bookmarkStart w:id="0" w:name="Header_Name"/>
      <w:proofErr w:type="spellStart"/>
      <w:r>
        <w:rPr>
          <w:rFonts w:ascii="HY견고딕" w:eastAsia="HY견고딕" w:hAnsi="Tahoma" w:cs="Tahoma" w:hint="eastAsia"/>
          <w:color w:val="000000" w:themeColor="text1"/>
          <w:sz w:val="56"/>
          <w:szCs w:val="56"/>
        </w:rPr>
        <w:t>하이브</w:t>
      </w:r>
      <w:bookmarkEnd w:id="0"/>
      <w:proofErr w:type="spellEnd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(</w:t>
      </w:r>
      <w:bookmarkStart w:id="1" w:name="Header_Code"/>
      <w:r>
        <w:rPr>
          <w:rFonts w:ascii="HY견고딕" w:eastAsia="HY견고딕" w:hAnsi="Tahoma" w:cs="Tahoma"/>
          <w:color w:val="000000" w:themeColor="text1"/>
          <w:sz w:val="44"/>
          <w:szCs w:val="44"/>
        </w:rPr>
        <w:t>352820</w:t>
      </w:r>
      <w:bookmarkEnd w:id="1"/>
      <w:r w:rsidR="00461C22" w:rsidRPr="00113DDE">
        <w:rPr>
          <w:rFonts w:ascii="HY견고딕" w:eastAsia="HY견고딕" w:hAnsi="Tahoma" w:cs="Tahoma" w:hint="eastAsia"/>
          <w:color w:val="000000" w:themeColor="text1"/>
          <w:sz w:val="44"/>
          <w:szCs w:val="44"/>
        </w:rPr>
        <w:t>)</w:t>
      </w:r>
    </w:p>
    <w:p w14:paraId="15F11A3D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D884D3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5107BDAE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31048F9B" w14:textId="77777777" w:rsidR="00D12E4E" w:rsidRDefault="00D12E4E" w:rsidP="006F5544">
      <w:pPr>
        <w:spacing w:line="300" w:lineRule="exact"/>
        <w:rPr>
          <w:rFonts w:ascii="HY중고딕" w:eastAsia="HY중고딕"/>
          <w:spacing w:val="-10"/>
          <w:sz w:val="21"/>
          <w:szCs w:val="21"/>
        </w:rPr>
      </w:pPr>
    </w:p>
    <w:p w14:paraId="17060D85" w14:textId="139CC709" w:rsidR="00D12E4E" w:rsidRPr="00177671" w:rsidRDefault="0025143B" w:rsidP="006F5544">
      <w:pPr>
        <w:spacing w:after="440" w:line="240" w:lineRule="atLeast"/>
        <w:rPr>
          <w:rFonts w:ascii="HY견고딕" w:eastAsia="HY견고딕" w:hAnsi="돋움"/>
          <w:b/>
          <w:bCs/>
          <w:color w:val="404040" w:themeColor="text1" w:themeTint="BF"/>
          <w:spacing w:val="-6"/>
          <w:w w:val="95"/>
          <w:sz w:val="36"/>
          <w:szCs w:val="36"/>
        </w:rPr>
      </w:pP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Business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&amp;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New</w:t>
      </w:r>
      <w:r>
        <w:rPr>
          <w:rFonts w:ascii="HY견고딕" w:eastAsia="HY견고딕" w:hAnsi="바탕" w:cs="바탕"/>
          <w:color w:val="404040" w:themeColor="text1" w:themeTint="BF"/>
          <w:spacing w:val="-6"/>
          <w:w w:val="95"/>
          <w:sz w:val="36"/>
          <w:szCs w:val="36"/>
        </w:rPr>
        <w:t xml:space="preserve"> </w:t>
      </w:r>
      <w:r>
        <w:rPr>
          <w:rFonts w:ascii="HY견고딕" w:eastAsia="HY견고딕" w:hAnsi="바탕" w:cs="바탕" w:hint="eastAsia"/>
          <w:color w:val="404040" w:themeColor="text1" w:themeTint="BF"/>
          <w:spacing w:val="-6"/>
          <w:w w:val="95"/>
          <w:sz w:val="36"/>
          <w:szCs w:val="36"/>
        </w:rPr>
        <w:t>Insight</w:t>
      </w:r>
    </w:p>
    <w:tbl>
      <w:tblPr>
        <w:tblW w:w="3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07"/>
        <w:gridCol w:w="629"/>
        <w:gridCol w:w="29"/>
        <w:gridCol w:w="658"/>
        <w:gridCol w:w="140"/>
        <w:gridCol w:w="517"/>
      </w:tblGrid>
      <w:tr w:rsidR="00461C22" w:rsidRPr="00BD4A85" w14:paraId="0D92606B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5E41637B" w14:textId="77777777" w:rsidR="00461C22" w:rsidRPr="00796598" w:rsidRDefault="00D1177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36"/>
                <w:szCs w:val="36"/>
                <w:highlight w:val="yellow"/>
              </w:rPr>
            </w:pPr>
            <w:bookmarkStart w:id="2" w:name="Info_Recom1"/>
            <w:r w:rsidRPr="00796598">
              <w:rPr>
                <w:rFonts w:ascii="HY견고딕" w:eastAsia="HY견고딕" w:hint="eastAsia"/>
                <w:color w:val="000000"/>
                <w:spacing w:val="-6"/>
                <w:sz w:val="36"/>
                <w:szCs w:val="36"/>
                <w:highlight w:val="yellow"/>
              </w:rPr>
              <w:t>매수(유지)</w:t>
            </w:r>
            <w:bookmarkEnd w:id="2"/>
          </w:p>
        </w:tc>
      </w:tr>
      <w:tr w:rsidR="00461C22" w:rsidRPr="00BD4A85" w14:paraId="1447F117" w14:textId="77777777" w:rsidTr="00DD4D52">
        <w:trPr>
          <w:trHeight w:hRule="exact" w:val="14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4389B094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 w:cs="Times New Roman"/>
                <w:color w:val="000000"/>
                <w:sz w:val="10"/>
                <w:szCs w:val="10"/>
                <w:highlight w:val="yellow"/>
              </w:rPr>
            </w:pPr>
          </w:p>
        </w:tc>
      </w:tr>
      <w:tr w:rsidR="00876B60" w:rsidRPr="00BD4A85" w14:paraId="2DDA6816" w14:textId="77777777" w:rsidTr="00461C22">
        <w:trPr>
          <w:trHeight w:val="102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6F8B23C" w14:textId="77777777" w:rsidR="00876B60" w:rsidRPr="00796598" w:rsidRDefault="00D11772" w:rsidP="00796598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돋움" w:eastAsia="돋움" w:hAnsi="돋움"/>
                <w:b/>
                <w:color w:val="000000"/>
                <w:sz w:val="20"/>
                <w:szCs w:val="20"/>
                <w:highlight w:val="yellow"/>
              </w:rPr>
            </w:pPr>
            <w:bookmarkStart w:id="3" w:name="Info_TPText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목표주가:</w:t>
            </w:r>
            <w:bookmarkEnd w:id="3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 xml:space="preserve"> </w:t>
            </w:r>
            <w:bookmarkStart w:id="4" w:name="Info_TP"/>
            <w:r w:rsidR="00796598" w:rsidRPr="00796598">
              <w:rPr>
                <w:rFonts w:ascii="HY견고딕" w:eastAsia="HY견고딕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00</w:t>
            </w:r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0,000원</w:t>
            </w:r>
            <w:bookmarkEnd w:id="4"/>
            <w:r w:rsidR="00876B60"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"/>
                <w:szCs w:val="2"/>
                <w:highlight w:val="yellow"/>
              </w:rPr>
              <w:t xml:space="preserve"> </w:t>
            </w:r>
            <w:bookmarkStart w:id="5" w:name="Info_Recom2"/>
            <w:r w:rsidRPr="00796598">
              <w:rPr>
                <w:rFonts w:ascii="HY견고딕" w:eastAsia="HY견고딕" w:hint="eastAsia"/>
                <w:color w:val="000000"/>
                <w:spacing w:val="-10"/>
                <w:w w:val="95"/>
                <w:sz w:val="20"/>
                <w:szCs w:val="20"/>
                <w:highlight w:val="yellow"/>
              </w:rPr>
              <w:t>(유지)</w:t>
            </w:r>
            <w:bookmarkEnd w:id="5"/>
          </w:p>
        </w:tc>
      </w:tr>
      <w:tr w:rsidR="00461C22" w:rsidRPr="00BD4A85" w14:paraId="2BEBA024" w14:textId="77777777" w:rsidTr="00461C22">
        <w:trPr>
          <w:trHeight w:val="284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ED7E7FD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spacing w:line="60" w:lineRule="exact"/>
              <w:jc w:val="left"/>
              <w:rPr>
                <w:rFonts w:ascii="돋움" w:eastAsia="돋움" w:hAnsi="돋움"/>
                <w:color w:val="000000"/>
                <w:sz w:val="10"/>
                <w:szCs w:val="10"/>
                <w:highlight w:val="yellow"/>
              </w:rPr>
            </w:pPr>
          </w:p>
        </w:tc>
      </w:tr>
      <w:tr w:rsidR="00461C22" w:rsidRPr="00BD4A85" w14:paraId="7381D8F1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96B46A5" w14:textId="77777777" w:rsidR="00461C22" w:rsidRPr="00796598" w:rsidRDefault="00461C2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/>
                <w:b/>
                <w:color w:val="000000"/>
                <w:spacing w:val="-10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int="eastAsia"/>
                <w:b/>
                <w:color w:val="000000"/>
                <w:spacing w:val="-10"/>
                <w:sz w:val="16"/>
                <w:szCs w:val="16"/>
                <w:highlight w:val="yellow"/>
              </w:rPr>
              <w:t>Stock Data</w:t>
            </w:r>
          </w:p>
        </w:tc>
      </w:tr>
      <w:tr w:rsidR="00461C22" w:rsidRPr="005928D0" w14:paraId="7B7FA5DE" w14:textId="77777777" w:rsidTr="00385E97">
        <w:trPr>
          <w:trHeight w:val="227"/>
        </w:trPr>
        <w:tc>
          <w:tcPr>
            <w:tcW w:w="2857" w:type="pct"/>
            <w:gridSpan w:val="3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76C8DCF" w14:textId="5D13B40E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6" w:name="Info_RData" w:colFirst="1" w:colLast="1"/>
            <w:bookmarkStart w:id="7" w:name="Info_RDataT" w:colFirst="1" w:colLast="1"/>
            <w:bookmarkStart w:id="8" w:name="Info_LData" w:colFirst="0" w:colLast="0"/>
            <w:bookmarkStart w:id="9" w:name="Info_LDataT" w:colFirst="0" w:colLast="0"/>
            <w:proofErr w:type="gram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KOSPI(</w:t>
            </w:r>
            <w:proofErr w:type="gramEnd"/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25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7A892C9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2,695</w:t>
            </w:r>
          </w:p>
        </w:tc>
      </w:tr>
      <w:tr w:rsidR="00461C22" w:rsidRPr="005928D0" w14:paraId="615657E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6B0B24C4" w14:textId="4697FB0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r w:rsidR="00DF79DE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/1)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58E5B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280,000</w:t>
            </w:r>
          </w:p>
        </w:tc>
      </w:tr>
      <w:tr w:rsidR="00461C22" w:rsidRPr="005928D0" w14:paraId="354E78BB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877746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시가총액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</w:t>
            </w:r>
            <w:proofErr w:type="spellStart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십억원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29B8E5A3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11,579</w:t>
            </w:r>
          </w:p>
        </w:tc>
      </w:tr>
      <w:tr w:rsidR="00461C22" w:rsidRPr="005928D0" w14:paraId="67B955B2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1E7A6199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발행주식수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(백만)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57FEDEE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</w:t>
            </w:r>
          </w:p>
        </w:tc>
      </w:tr>
      <w:tr w:rsidR="00461C22" w:rsidRPr="005928D0" w14:paraId="7D08E300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4C198673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52주 최고/최저가(원)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0A47BC21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414,000/216,810</w:t>
            </w:r>
          </w:p>
        </w:tc>
      </w:tr>
      <w:tr w:rsidR="00461C22" w:rsidRPr="005928D0" w14:paraId="608E53A9" w14:textId="77777777" w:rsidTr="00385E97">
        <w:trPr>
          <w:trHeight w:val="227"/>
        </w:trPr>
        <w:tc>
          <w:tcPr>
            <w:tcW w:w="2857" w:type="pct"/>
            <w:gridSpan w:val="3"/>
            <w:shd w:val="clear" w:color="auto" w:fill="auto"/>
            <w:vAlign w:val="center"/>
          </w:tcPr>
          <w:p w14:paraId="58F96CDC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일평균거래대금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(6개월, 백만원)</w:t>
            </w:r>
          </w:p>
        </w:tc>
        <w:tc>
          <w:tcPr>
            <w:tcW w:w="2143" w:type="pct"/>
            <w:gridSpan w:val="4"/>
            <w:shd w:val="clear" w:color="auto" w:fill="auto"/>
            <w:vAlign w:val="center"/>
          </w:tcPr>
          <w:p w14:paraId="73D2297B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99,962</w:t>
            </w:r>
          </w:p>
        </w:tc>
      </w:tr>
      <w:tr w:rsidR="00461C22" w:rsidRPr="005928D0" w14:paraId="28B2466D" w14:textId="77777777" w:rsidTr="00385E97">
        <w:trPr>
          <w:trHeight w:val="227"/>
        </w:trPr>
        <w:tc>
          <w:tcPr>
            <w:tcW w:w="2857" w:type="pct"/>
            <w:gridSpan w:val="3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F2C5D86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유동주식비율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/외국인지분율(%)</w:t>
            </w:r>
          </w:p>
        </w:tc>
        <w:tc>
          <w:tcPr>
            <w:tcW w:w="2143" w:type="pct"/>
            <w:gridSpan w:val="4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740CC36E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36.5/15.0</w:t>
            </w:r>
          </w:p>
        </w:tc>
      </w:tr>
      <w:tr w:rsidR="00461C22" w:rsidRPr="005928D0" w14:paraId="201D6576" w14:textId="77777777" w:rsidTr="00AB53CC">
        <w:trPr>
          <w:trHeight w:val="227"/>
        </w:trPr>
        <w:tc>
          <w:tcPr>
            <w:tcW w:w="168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5A4499FD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0" w:name="Info_Holder" w:colFirst="1" w:colLast="1"/>
            <w:bookmarkStart w:id="11" w:name="Info_HolderT" w:colFirst="1" w:colLast="1"/>
            <w:bookmarkStart w:id="12" w:name="Info_HolderData" w:colFirst="2" w:colLast="2"/>
            <w:bookmarkStart w:id="13" w:name="Info_HolderDataT" w:colFirst="2" w:colLast="2"/>
            <w:bookmarkEnd w:id="6"/>
            <w:bookmarkEnd w:id="7"/>
            <w:bookmarkEnd w:id="8"/>
            <w:bookmarkEnd w:id="9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주요주주(%)</w:t>
            </w:r>
          </w:p>
        </w:tc>
        <w:tc>
          <w:tcPr>
            <w:tcW w:w="2492" w:type="pct"/>
            <w:gridSpan w:val="5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4D46950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방시혁</w:t>
            </w:r>
            <w:proofErr w:type="spellEnd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 외 10 인</w:t>
            </w:r>
          </w:p>
        </w:tc>
        <w:tc>
          <w:tcPr>
            <w:tcW w:w="824" w:type="pct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33D8D2D8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33.1</w:t>
            </w:r>
          </w:p>
        </w:tc>
      </w:tr>
      <w:tr w:rsidR="00461C22" w:rsidRPr="005928D0" w14:paraId="19559522" w14:textId="77777777" w:rsidTr="00AB53CC">
        <w:trPr>
          <w:trHeight w:val="227"/>
        </w:trPr>
        <w:tc>
          <w:tcPr>
            <w:tcW w:w="168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2CA342A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2492" w:type="pct"/>
            <w:gridSpan w:val="5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23FEFFF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넷마블</w:t>
            </w:r>
          </w:p>
        </w:tc>
        <w:tc>
          <w:tcPr>
            <w:tcW w:w="824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9E6E114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18.2</w:t>
            </w:r>
          </w:p>
        </w:tc>
      </w:tr>
      <w:bookmarkEnd w:id="10"/>
      <w:bookmarkEnd w:id="11"/>
      <w:bookmarkEnd w:id="12"/>
      <w:bookmarkEnd w:id="13"/>
      <w:tr w:rsidR="00461C22" w:rsidRPr="00BD4A85" w14:paraId="556AF67E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0346FD2A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461C22" w:rsidRPr="00BD4A85" w14:paraId="414DDEF2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37F2F7F" w14:textId="77777777" w:rsidR="00461C22" w:rsidRPr="000C0659" w:rsidRDefault="008A4A0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8A4A02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EPS 변경(한국증권 추정치, 원)</w:t>
            </w:r>
          </w:p>
        </w:tc>
      </w:tr>
      <w:tr w:rsidR="00461C22" w:rsidRPr="00BD4A85" w14:paraId="68EA81F4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636ED283" w14:textId="77777777" w:rsidR="00461C22" w:rsidRPr="00796598" w:rsidRDefault="00461C2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D8EDB4F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변경전</w:t>
            </w:r>
            <w:proofErr w:type="spellEnd"/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C8038DE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proofErr w:type="spellStart"/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변경후</w:t>
            </w:r>
            <w:proofErr w:type="spellEnd"/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3E128E51" w14:textId="77777777" w:rsidR="00461C22" w:rsidRPr="00796598" w:rsidRDefault="008A4A0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</w:tr>
      <w:tr w:rsidR="00461C22" w:rsidRPr="00BD4A85" w14:paraId="4A9DDB92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07886741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4" w:name="Table_EPS_Data" w:colFirst="1" w:colLast="3"/>
            <w:bookmarkStart w:id="15" w:name="Table_EPS_Year" w:colFirst="0" w:colLast="0"/>
            <w:bookmarkStart w:id="16" w:name="Table_EPS_YearT" w:colFirst="0" w:colLast="0"/>
            <w:bookmarkStart w:id="17" w:name="Table_EPS_DataT" w:colFirst="1" w:colLast="3"/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2021F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16EDD486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3CFEDD17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18748EFA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DD4D52" w:rsidRPr="00BD4A85" w14:paraId="3BADED4F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24FD4635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2022F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237B34C0" w14:textId="77777777" w:rsidR="00DD4D5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48A366E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FAF1B0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tr w:rsidR="00461C22" w:rsidRPr="00BD4A85" w14:paraId="7301DC3E" w14:textId="77777777" w:rsidTr="00385E97">
        <w:trPr>
          <w:trHeight w:val="227"/>
        </w:trPr>
        <w:tc>
          <w:tcPr>
            <w:tcW w:w="1854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1A75C7E4" w14:textId="77777777" w:rsidR="00461C2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2023F</w:t>
            </w:r>
          </w:p>
        </w:tc>
        <w:tc>
          <w:tcPr>
            <w:tcW w:w="1049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338247A7" w14:textId="77777777" w:rsidR="00461C22" w:rsidRPr="00796598" w:rsidRDefault="00796598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  <w:tc>
          <w:tcPr>
            <w:tcW w:w="1049" w:type="pct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80392A2" w14:textId="77777777" w:rsidR="00461C22" w:rsidRPr="00796598" w:rsidRDefault="00461C2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8" w:type="pct"/>
            <w:gridSpan w:val="2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2C1D16D6" w14:textId="77777777" w:rsidR="00461C2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-</w:t>
            </w:r>
          </w:p>
        </w:tc>
      </w:tr>
      <w:bookmarkEnd w:id="14"/>
      <w:bookmarkEnd w:id="15"/>
      <w:bookmarkEnd w:id="16"/>
      <w:bookmarkEnd w:id="17"/>
      <w:tr w:rsidR="00461C22" w:rsidRPr="00BD4A85" w14:paraId="0DFD5354" w14:textId="77777777" w:rsidTr="00DD4D5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296B21D3" w14:textId="77777777" w:rsidR="00461C22" w:rsidRPr="006F00E5" w:rsidRDefault="00461C2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</w:rPr>
            </w:pPr>
          </w:p>
        </w:tc>
      </w:tr>
      <w:tr w:rsidR="00DD4D52" w:rsidRPr="00BD4A85" w14:paraId="232934AA" w14:textId="77777777" w:rsidTr="00DD4D5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4A726F6B" w14:textId="77777777" w:rsidR="00DD4D52" w:rsidRPr="000C0659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</w:rPr>
            </w:pPr>
            <w:r w:rsidRPr="000C0659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</w:rPr>
              <w:t>주가상승률</w:t>
            </w:r>
          </w:p>
        </w:tc>
      </w:tr>
      <w:tr w:rsidR="00DD4D52" w:rsidRPr="00DD4D52" w14:paraId="5E59F791" w14:textId="77777777" w:rsidTr="00385E97">
        <w:trPr>
          <w:trHeight w:val="227"/>
        </w:trPr>
        <w:tc>
          <w:tcPr>
            <w:tcW w:w="1854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ED61A99" w14:textId="77777777" w:rsidR="00DD4D52" w:rsidRPr="00796598" w:rsidRDefault="00DD4D5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</w:p>
        </w:tc>
        <w:tc>
          <w:tcPr>
            <w:tcW w:w="1049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76C74C4D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1개월</w:t>
            </w:r>
          </w:p>
        </w:tc>
        <w:tc>
          <w:tcPr>
            <w:tcW w:w="1049" w:type="pct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56C71564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6개월</w:t>
            </w:r>
          </w:p>
        </w:tc>
        <w:tc>
          <w:tcPr>
            <w:tcW w:w="1048" w:type="pct"/>
            <w:gridSpan w:val="2"/>
            <w:tcBorders>
              <w:top w:val="single" w:sz="2" w:space="0" w:color="000000" w:themeColor="text1"/>
            </w:tcBorders>
            <w:shd w:val="clear" w:color="auto" w:fill="E6E6E6"/>
            <w:vAlign w:val="center"/>
          </w:tcPr>
          <w:p w14:paraId="2E8C7B11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12개월</w:t>
            </w:r>
          </w:p>
        </w:tc>
      </w:tr>
      <w:tr w:rsidR="00DD4D52" w:rsidRPr="00BD4A85" w14:paraId="05EBA37B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C7B5EF3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bookmarkStart w:id="18" w:name="Info_Rate" w:colFirst="1" w:colLast="3"/>
            <w:bookmarkStart w:id="19" w:name="Info_RateT" w:colFirst="1" w:colLast="3"/>
            <w:bookmarkStart w:id="20" w:name="Info_RateName" w:colFirst="0" w:colLast="0"/>
            <w:bookmarkStart w:id="21" w:name="Info_RateNameT" w:colFirst="0" w:colLast="0"/>
            <w:r w:rsidRPr="00796598">
              <w:rPr>
                <w:rFonts w:ascii="HY중고딕" w:eastAsia="HY중고딕" w:hAnsi="돋움" w:hint="eastAsia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절대주가</w:t>
            </w: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(%)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63F671F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7.7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007FA4FF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1.3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BE972F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22.4 </w:t>
            </w:r>
          </w:p>
        </w:tc>
      </w:tr>
      <w:tr w:rsidR="00DD4D52" w:rsidRPr="00BD4A85" w14:paraId="3035C985" w14:textId="77777777" w:rsidTr="00385E97">
        <w:trPr>
          <w:trHeight w:val="227"/>
        </w:trPr>
        <w:tc>
          <w:tcPr>
            <w:tcW w:w="1854" w:type="pct"/>
            <w:gridSpan w:val="2"/>
            <w:shd w:val="clear" w:color="auto" w:fill="auto"/>
            <w:vAlign w:val="center"/>
          </w:tcPr>
          <w:p w14:paraId="3BEB6466" w14:textId="77777777" w:rsidR="00DD4D52" w:rsidRPr="00796598" w:rsidRDefault="00D11772" w:rsidP="00FC5680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>KOSPI 대비(%p)</w:t>
            </w:r>
          </w:p>
        </w:tc>
        <w:tc>
          <w:tcPr>
            <w:tcW w:w="1049" w:type="pct"/>
            <w:gridSpan w:val="2"/>
            <w:shd w:val="clear" w:color="auto" w:fill="auto"/>
            <w:vAlign w:val="center"/>
          </w:tcPr>
          <w:p w14:paraId="5077782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9.5 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1249DEAB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15.5 </w:t>
            </w:r>
          </w:p>
        </w:tc>
        <w:tc>
          <w:tcPr>
            <w:tcW w:w="1048" w:type="pct"/>
            <w:gridSpan w:val="2"/>
            <w:shd w:val="clear" w:color="auto" w:fill="auto"/>
            <w:vAlign w:val="center"/>
          </w:tcPr>
          <w:p w14:paraId="36EFFFD1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ind w:rightChars="20" w:right="36"/>
              <w:jc w:val="right"/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</w:pPr>
            <w:r w:rsidRPr="00796598">
              <w:rPr>
                <w:rFonts w:ascii="HY중고딕" w:eastAsia="HY중고딕" w:hAnsi="돋움"/>
                <w:color w:val="000000"/>
                <w:spacing w:val="-10"/>
                <w:w w:val="90"/>
                <w:sz w:val="15"/>
                <w:szCs w:val="15"/>
                <w:highlight w:val="yellow"/>
              </w:rPr>
              <w:t xml:space="preserve">34.0 </w:t>
            </w:r>
          </w:p>
        </w:tc>
      </w:tr>
      <w:bookmarkEnd w:id="18"/>
      <w:bookmarkEnd w:id="19"/>
      <w:bookmarkEnd w:id="20"/>
      <w:bookmarkEnd w:id="21"/>
      <w:tr w:rsidR="00DD4D52" w:rsidRPr="00BD4A85" w14:paraId="5AB5A46B" w14:textId="77777777" w:rsidTr="008A4A02">
        <w:trPr>
          <w:trHeight w:hRule="exact" w:val="142"/>
        </w:trPr>
        <w:tc>
          <w:tcPr>
            <w:tcW w:w="5000" w:type="pct"/>
            <w:gridSpan w:val="7"/>
            <w:tcBorders>
              <w:top w:val="single" w:sz="2" w:space="0" w:color="000000" w:themeColor="text1"/>
            </w:tcBorders>
            <w:shd w:val="clear" w:color="auto" w:fill="auto"/>
            <w:vAlign w:val="center"/>
          </w:tcPr>
          <w:p w14:paraId="1A80CFEE" w14:textId="77777777" w:rsidR="00DD4D52" w:rsidRPr="00796598" w:rsidRDefault="00DD4D52" w:rsidP="006C35A8">
            <w:pPr>
              <w:framePr w:w="3470" w:h="9067" w:hRule="exact" w:hSpace="85" w:wrap="around" w:vAnchor="page" w:hAnchor="page" w:x="8052" w:y="4083" w:anchorLock="1"/>
              <w:rPr>
                <w:rFonts w:ascii="돋움" w:eastAsia="돋움" w:hAnsi="돋움"/>
                <w:color w:val="000000"/>
                <w:sz w:val="4"/>
                <w:szCs w:val="4"/>
                <w:highlight w:val="yellow"/>
              </w:rPr>
            </w:pPr>
          </w:p>
        </w:tc>
      </w:tr>
      <w:tr w:rsidR="00DD4D52" w:rsidRPr="00BD4A85" w14:paraId="6CF814E2" w14:textId="77777777" w:rsidTr="00461C22">
        <w:trPr>
          <w:trHeight w:val="255"/>
        </w:trPr>
        <w:tc>
          <w:tcPr>
            <w:tcW w:w="5000" w:type="pct"/>
            <w:gridSpan w:val="7"/>
            <w:tcBorders>
              <w:bottom w:val="single" w:sz="2" w:space="0" w:color="000000" w:themeColor="text1"/>
            </w:tcBorders>
            <w:shd w:val="clear" w:color="auto" w:fill="auto"/>
            <w:vAlign w:val="center"/>
          </w:tcPr>
          <w:p w14:paraId="0571773D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ind w:rightChars="20" w:right="36"/>
              <w:jc w:val="left"/>
              <w:rPr>
                <w:rFonts w:ascii="HY중고딕" w:eastAsia="HY중고딕" w:hAnsi="돋움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b/>
                <w:color w:val="000000"/>
                <w:spacing w:val="-10"/>
                <w:w w:val="97"/>
                <w:sz w:val="16"/>
                <w:szCs w:val="16"/>
                <w:highlight w:val="yellow"/>
              </w:rPr>
              <w:t>주가추이</w:t>
            </w:r>
          </w:p>
        </w:tc>
      </w:tr>
      <w:tr w:rsidR="00DD4D52" w:rsidRPr="00BD4A85" w14:paraId="0D3AEE94" w14:textId="77777777" w:rsidTr="00461C22">
        <w:trPr>
          <w:trHeight w:val="2098"/>
        </w:trPr>
        <w:tc>
          <w:tcPr>
            <w:tcW w:w="5000" w:type="pct"/>
            <w:gridSpan w:val="7"/>
            <w:tcBorders>
              <w:top w:val="single" w:sz="2" w:space="0" w:color="000000" w:themeColor="text1"/>
              <w:bottom w:val="single" w:sz="2" w:space="0" w:color="000000"/>
            </w:tcBorders>
            <w:shd w:val="clear" w:color="auto" w:fill="auto"/>
            <w:vAlign w:val="center"/>
          </w:tcPr>
          <w:p w14:paraId="04460503" w14:textId="77777777" w:rsidR="00DD4D52" w:rsidRPr="00796598" w:rsidRDefault="00D11772" w:rsidP="006C35A8">
            <w:pPr>
              <w:framePr w:w="3470" w:h="9067" w:hRule="exact" w:hSpace="85" w:wrap="around" w:vAnchor="page" w:hAnchor="page" w:x="8052" w:y="4083" w:anchorLock="1"/>
              <w:jc w:val="center"/>
              <w:rPr>
                <w:rFonts w:ascii="돋움" w:eastAsia="돋움" w:hAnsi="돋움" w:cs="바탕"/>
                <w:color w:val="000000"/>
                <w:sz w:val="22"/>
                <w:highlight w:val="yellow"/>
              </w:rPr>
            </w:pPr>
            <w:bookmarkStart w:id="22" w:name="PER_Chart"/>
            <w:bookmarkEnd w:id="22"/>
            <w:r w:rsidRPr="00796598">
              <w:rPr>
                <w:rFonts w:ascii="돋움" w:eastAsia="돋움" w:hAnsi="돋움" w:cs="바탕"/>
                <w:noProof/>
                <w:color w:val="000000"/>
                <w:sz w:val="22"/>
                <w:highlight w:val="yellow"/>
              </w:rPr>
              <w:drawing>
                <wp:inline distT="0" distB="0" distL="0" distR="0" wp14:anchorId="7C4905BE" wp14:editId="186E4343">
                  <wp:extent cx="1987550" cy="133604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550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D52" w:rsidRPr="00BD4A85" w14:paraId="1B1457D8" w14:textId="77777777" w:rsidTr="00932058">
        <w:trPr>
          <w:trHeight w:val="255"/>
        </w:trPr>
        <w:tc>
          <w:tcPr>
            <w:tcW w:w="5000" w:type="pct"/>
            <w:gridSpan w:val="7"/>
            <w:tcBorders>
              <w:top w:val="single" w:sz="2" w:space="0" w:color="000000"/>
            </w:tcBorders>
            <w:shd w:val="clear" w:color="auto" w:fill="auto"/>
            <w:vAlign w:val="center"/>
          </w:tcPr>
          <w:p w14:paraId="28DF56DE" w14:textId="77777777" w:rsidR="00DD4D52" w:rsidRPr="00796598" w:rsidRDefault="00DD4D52" w:rsidP="002A3AD6">
            <w:pPr>
              <w:framePr w:w="3470" w:h="9067" w:hRule="exact" w:hSpace="85" w:wrap="around" w:vAnchor="page" w:hAnchor="page" w:x="8052" w:y="4083" w:anchorLock="1"/>
              <w:jc w:val="left"/>
              <w:rPr>
                <w:rFonts w:ascii="HY중고딕" w:eastAsia="HY중고딕" w:hAnsi="돋움"/>
                <w:b/>
                <w:bCs/>
                <w:sz w:val="12"/>
                <w:szCs w:val="12"/>
                <w:highlight w:val="yellow"/>
              </w:rPr>
            </w:pPr>
            <w:r w:rsidRPr="00796598">
              <w:rPr>
                <w:rFonts w:ascii="HY중고딕" w:eastAsia="HY중고딕" w:hAnsi="돋움" w:hint="eastAsia"/>
                <w:sz w:val="12"/>
                <w:szCs w:val="12"/>
                <w:highlight w:val="yellow"/>
              </w:rPr>
              <w:t xml:space="preserve">자료: </w:t>
            </w:r>
            <w:proofErr w:type="spellStart"/>
            <w:r w:rsidR="00613417" w:rsidRPr="00796598">
              <w:rPr>
                <w:rFonts w:ascii="HY중고딕" w:eastAsia="HY중고딕" w:hAnsi="돋움"/>
                <w:sz w:val="12"/>
                <w:szCs w:val="12"/>
                <w:highlight w:val="yellow"/>
              </w:rPr>
              <w:t>FnGuide</w:t>
            </w:r>
            <w:proofErr w:type="spellEnd"/>
          </w:p>
        </w:tc>
      </w:tr>
    </w:tbl>
    <w:p w14:paraId="767AC119" w14:textId="77777777" w:rsidR="00D12E4E" w:rsidRPr="00461C22" w:rsidRDefault="00D12E4E" w:rsidP="006C35A8">
      <w:pPr>
        <w:framePr w:w="3470" w:h="9067" w:hRule="exact" w:hSpace="85" w:wrap="around" w:vAnchor="page" w:hAnchor="page" w:x="8052" w:y="4083" w:anchorLock="1"/>
      </w:pPr>
    </w:p>
    <w:p w14:paraId="5E4ECECC" w14:textId="77777777" w:rsidR="00D12E4E" w:rsidRDefault="00D12E4E" w:rsidP="006C35A8">
      <w:pPr>
        <w:framePr w:w="3470" w:h="9067" w:hRule="exact" w:hSpace="85" w:wrap="around" w:vAnchor="page" w:hAnchor="page" w:x="8052" w:y="4083" w:anchorLock="1"/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</w:tblGrid>
      <w:tr w:rsidR="00D12E4E" w:rsidRPr="00BD4A85" w14:paraId="6299966B" w14:textId="77777777" w:rsidTr="006F5544">
        <w:trPr>
          <w:trHeight w:val="102"/>
        </w:trPr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0458C" w14:textId="77777777" w:rsidR="00D12E4E" w:rsidRDefault="00461C22" w:rsidP="006F5544">
            <w:pPr>
              <w:framePr w:w="2948" w:h="2415" w:hRule="exact" w:hSpace="85" w:wrap="around" w:vAnchor="page" w:hAnchor="page" w:x="8052" w:y="568" w:anchorLock="1"/>
              <w:rPr>
                <w:rFonts w:ascii="HY견고딕" w:eastAsia="HY견고딕"/>
                <w:b/>
                <w:color w:val="000000"/>
                <w:spacing w:val="-6"/>
                <w:w w:val="95"/>
                <w:sz w:val="36"/>
                <w:szCs w:val="36"/>
              </w:rPr>
            </w:pPr>
            <w:r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기</w:t>
            </w:r>
            <w:r w:rsidR="00D12E4E">
              <w:rPr>
                <w:rFonts w:ascii="HY견고딕" w:eastAsia="HY견고딕" w:hint="eastAsia"/>
                <w:color w:val="000000"/>
                <w:spacing w:val="-6"/>
                <w:w w:val="95"/>
                <w:sz w:val="36"/>
                <w:szCs w:val="36"/>
              </w:rPr>
              <w:t>업분석</w:t>
            </w:r>
          </w:p>
          <w:p w14:paraId="5858D2BE" w14:textId="77777777" w:rsidR="00D12E4E" w:rsidRPr="00EA0DF9" w:rsidRDefault="00DD4D52" w:rsidP="006F5544">
            <w:pPr>
              <w:framePr w:w="2948" w:h="2415" w:hRule="exact" w:hSpace="85" w:wrap="around" w:vAnchor="page" w:hAnchor="page" w:x="8052" w:y="568" w:anchorLock="1"/>
              <w:rPr>
                <w:rFonts w:eastAsia="돋움"/>
                <w:color w:val="000000"/>
                <w:sz w:val="33"/>
                <w:szCs w:val="33"/>
              </w:rPr>
            </w:pPr>
            <w:r w:rsidRPr="00DD4D52">
              <w:rPr>
                <w:rFonts w:eastAsia="HY견고딕"/>
                <w:color w:val="000000"/>
                <w:spacing w:val="-6"/>
                <w:w w:val="95"/>
                <w:sz w:val="33"/>
                <w:szCs w:val="33"/>
              </w:rPr>
              <w:t>In-depth</w:t>
            </w:r>
          </w:p>
        </w:tc>
      </w:tr>
      <w:tr w:rsidR="00D12E4E" w:rsidRPr="00EB1838" w14:paraId="777B4CCB" w14:textId="77777777" w:rsidTr="006F5544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C6714" w14:textId="77777777" w:rsidR="00D12E4E" w:rsidRPr="001A3448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ascii="HY중고딕" w:eastAsia="HY중고딕" w:hAnsi="돋움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HY중고딕" w:eastAsia="HY중고딕" w:hAnsi="돋움" w:hint="eastAsia"/>
                <w:b/>
                <w:color w:val="000000"/>
                <w:sz w:val="28"/>
                <w:szCs w:val="28"/>
              </w:rPr>
              <w:t>리서치챌린지</w:t>
            </w:r>
            <w:proofErr w:type="spellEnd"/>
          </w:p>
        </w:tc>
      </w:tr>
      <w:tr w:rsidR="00D12E4E" w:rsidRPr="00BD4A85" w14:paraId="75F1F089" w14:textId="77777777" w:rsidTr="006F5544">
        <w:trPr>
          <w:trHeight w:val="397"/>
        </w:trPr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3E027A" w14:textId="2A4921F1" w:rsidR="00D12E4E" w:rsidRPr="00177671" w:rsidRDefault="00251AC5" w:rsidP="006F5544">
            <w:pPr>
              <w:framePr w:w="2948" w:h="2415" w:hRule="exact" w:hSpace="85" w:wrap="around" w:vAnchor="page" w:hAnchor="page" w:x="8052" w:y="568" w:anchorLock="1"/>
              <w:rPr>
                <w:rFonts w:eastAsia="돋움" w:cs="Arial"/>
                <w:b/>
                <w:color w:val="000000"/>
                <w:sz w:val="22"/>
              </w:rPr>
            </w:pPr>
            <w:bookmarkStart w:id="23" w:name="Header_Date"/>
            <w:r>
              <w:rPr>
                <w:rFonts w:eastAsia="HY견고딕" w:cs="Arial"/>
                <w:b/>
                <w:color w:val="000000"/>
                <w:sz w:val="22"/>
              </w:rPr>
              <w:t>2022. 4</w:t>
            </w:r>
            <w:r w:rsidR="00D11772">
              <w:rPr>
                <w:rFonts w:eastAsia="HY견고딕" w:cs="Arial"/>
                <w:b/>
                <w:color w:val="000000"/>
                <w:sz w:val="22"/>
              </w:rPr>
              <w:t xml:space="preserve">. </w:t>
            </w:r>
            <w:bookmarkEnd w:id="23"/>
            <w:r>
              <w:rPr>
                <w:rFonts w:eastAsia="HY견고딕" w:cs="Arial"/>
                <w:b/>
                <w:color w:val="000000"/>
                <w:sz w:val="22"/>
              </w:rPr>
              <w:t>2</w:t>
            </w:r>
            <w:r w:rsidR="00DF79DE">
              <w:rPr>
                <w:rFonts w:eastAsia="HY견고딕" w:cs="Arial"/>
                <w:b/>
                <w:color w:val="000000"/>
                <w:sz w:val="22"/>
              </w:rPr>
              <w:t>5</w:t>
            </w:r>
          </w:p>
        </w:tc>
      </w:tr>
      <w:tr w:rsidR="00D12E4E" w:rsidRPr="006F00E5" w14:paraId="3AAC307A" w14:textId="77777777" w:rsidTr="006F5544">
        <w:trPr>
          <w:trHeight w:val="445"/>
        </w:trPr>
        <w:tc>
          <w:tcPr>
            <w:tcW w:w="2552" w:type="dxa"/>
            <w:shd w:val="clear" w:color="auto" w:fill="auto"/>
            <w:vAlign w:val="center"/>
          </w:tcPr>
          <w:p w14:paraId="5DA5BF63" w14:textId="77777777" w:rsidR="00D12E4E" w:rsidRPr="006F00E5" w:rsidRDefault="00D12E4E" w:rsidP="006F5544">
            <w:pPr>
              <w:framePr w:w="2948" w:h="2415" w:hRule="exact" w:hSpace="85" w:wrap="around" w:vAnchor="page" w:hAnchor="page" w:x="8052" w:y="568" w:anchorLock="1"/>
              <w:spacing w:line="60" w:lineRule="exact"/>
              <w:rPr>
                <w:rFonts w:ascii="돋움" w:eastAsia="돋움" w:hAnsi="돋움"/>
                <w:color w:val="000000"/>
                <w:sz w:val="10"/>
                <w:szCs w:val="10"/>
              </w:rPr>
            </w:pPr>
          </w:p>
        </w:tc>
      </w:tr>
    </w:tbl>
    <w:p w14:paraId="7ACC874B" w14:textId="77777777" w:rsidR="00D12E4E" w:rsidRDefault="00D12E4E" w:rsidP="006F5544">
      <w:pPr>
        <w:framePr w:w="2948" w:h="2415" w:hRule="exact" w:hSpace="85" w:wrap="around" w:vAnchor="page" w:hAnchor="page" w:x="8052" w:y="568" w:anchorLock="1"/>
      </w:pPr>
    </w:p>
    <w:p w14:paraId="136F3352" w14:textId="7771CE5D" w:rsidR="00D12E4E" w:rsidRPr="006C643C" w:rsidRDefault="00DD29E9" w:rsidP="006F5544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4" w:name="Paragraph1"/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레이블</w:t>
      </w:r>
    </w:p>
    <w:p w14:paraId="2C1099FF" w14:textId="77777777" w:rsidR="00D12E4E" w:rsidRPr="00F6019D" w:rsidRDefault="00DD4D52" w:rsidP="006F5544">
      <w:pPr>
        <w:pStyle w:val="1"/>
      </w:pPr>
      <w:bookmarkStart w:id="25" w:name="Text1"/>
      <w:bookmarkEnd w:id="24"/>
      <w:r>
        <w:rPr>
          <w:rFonts w:hint="eastAsia"/>
        </w:rPr>
        <w:t>단락본문</w:t>
      </w:r>
    </w:p>
    <w:bookmarkEnd w:id="25"/>
    <w:p w14:paraId="13F090E0" w14:textId="77777777" w:rsidR="00D12E4E" w:rsidRDefault="00D12E4E" w:rsidP="006F5544">
      <w:pPr>
        <w:pStyle w:val="1"/>
      </w:pPr>
    </w:p>
    <w:p w14:paraId="0EF28E8F" w14:textId="77777777" w:rsidR="00DD4D52" w:rsidRDefault="00DD4D52" w:rsidP="006F5544">
      <w:pPr>
        <w:pStyle w:val="1"/>
      </w:pPr>
    </w:p>
    <w:p w14:paraId="0A53CBBC" w14:textId="77777777" w:rsidR="00DD4D52" w:rsidRDefault="00DD4D52" w:rsidP="006F5544">
      <w:pPr>
        <w:pStyle w:val="1"/>
      </w:pPr>
    </w:p>
    <w:p w14:paraId="4BBB9F39" w14:textId="77777777" w:rsidR="00DD4D52" w:rsidRPr="00F6019D" w:rsidRDefault="00DD4D52" w:rsidP="006F5544">
      <w:pPr>
        <w:pStyle w:val="1"/>
      </w:pPr>
    </w:p>
    <w:p w14:paraId="77D822D3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6" w:name="Paragraph2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2</w:t>
      </w:r>
    </w:p>
    <w:p w14:paraId="39BCDFAE" w14:textId="77777777" w:rsidR="00DD4D52" w:rsidRPr="00F6019D" w:rsidRDefault="00DD4D52" w:rsidP="00DD4D52">
      <w:pPr>
        <w:pStyle w:val="1"/>
      </w:pPr>
      <w:bookmarkStart w:id="27" w:name="Text2"/>
      <w:bookmarkEnd w:id="26"/>
      <w:r>
        <w:rPr>
          <w:rFonts w:hint="eastAsia"/>
        </w:rPr>
        <w:t>단락본문</w:t>
      </w:r>
    </w:p>
    <w:bookmarkEnd w:id="27"/>
    <w:p w14:paraId="1DDDE6C3" w14:textId="77777777" w:rsidR="00DD4D52" w:rsidRDefault="00DD4D52" w:rsidP="00DD4D52">
      <w:pPr>
        <w:pStyle w:val="1"/>
      </w:pPr>
    </w:p>
    <w:p w14:paraId="64EA846E" w14:textId="77777777" w:rsidR="00DD4D52" w:rsidRDefault="00DD4D52" w:rsidP="00DD4D52">
      <w:pPr>
        <w:pStyle w:val="1"/>
      </w:pPr>
    </w:p>
    <w:p w14:paraId="13E755A4" w14:textId="77777777" w:rsidR="00DD4D52" w:rsidRDefault="00DD4D52" w:rsidP="00DD4D52">
      <w:pPr>
        <w:pStyle w:val="1"/>
      </w:pPr>
    </w:p>
    <w:p w14:paraId="2CCD3AB6" w14:textId="77777777" w:rsidR="00DD4D52" w:rsidRDefault="00DD4D52" w:rsidP="00DD4D52">
      <w:pPr>
        <w:pStyle w:val="1"/>
      </w:pPr>
    </w:p>
    <w:p w14:paraId="5852328E" w14:textId="77777777" w:rsidR="00DD4D52" w:rsidRPr="006C643C" w:rsidRDefault="00DD4D52" w:rsidP="00DD4D52">
      <w:pPr>
        <w:spacing w:line="320" w:lineRule="exact"/>
        <w:jc w:val="left"/>
        <w:rPr>
          <w:rFonts w:ascii="HY중고딕" w:eastAsia="HY중고딕" w:hAnsi="Times New Roman" w:cs="YDVYGOStd14"/>
          <w:b/>
          <w:color w:val="5692CE"/>
          <w:spacing w:val="-8"/>
          <w:w w:val="90"/>
          <w:sz w:val="26"/>
          <w:szCs w:val="26"/>
        </w:rPr>
      </w:pPr>
      <w:bookmarkStart w:id="28" w:name="Paragraph3"/>
      <w:r w:rsidRPr="00DD4D52"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단락제목</w:t>
      </w:r>
      <w:r>
        <w:rPr>
          <w:rFonts w:ascii="HY중고딕" w:eastAsia="HY중고딕" w:hAnsi="Times New Roman" w:cs="YDVYGOStd14" w:hint="eastAsia"/>
          <w:b/>
          <w:color w:val="5692CE"/>
          <w:spacing w:val="-8"/>
          <w:w w:val="90"/>
          <w:sz w:val="26"/>
          <w:szCs w:val="26"/>
        </w:rPr>
        <w:t>3</w:t>
      </w:r>
    </w:p>
    <w:p w14:paraId="646A54A4" w14:textId="77777777" w:rsidR="00DD4D52" w:rsidRPr="00F6019D" w:rsidRDefault="00DD4D52" w:rsidP="00DD4D52">
      <w:pPr>
        <w:pStyle w:val="1"/>
      </w:pPr>
      <w:bookmarkStart w:id="29" w:name="Text3"/>
      <w:bookmarkEnd w:id="28"/>
      <w:r>
        <w:rPr>
          <w:rFonts w:hint="eastAsia"/>
        </w:rPr>
        <w:t>단락본문</w:t>
      </w:r>
    </w:p>
    <w:bookmarkEnd w:id="29"/>
    <w:p w14:paraId="5E3DF65C" w14:textId="77777777" w:rsidR="00DD4D52" w:rsidRDefault="00DD4D52" w:rsidP="00DD4D52">
      <w:pPr>
        <w:pStyle w:val="1"/>
      </w:pPr>
    </w:p>
    <w:p w14:paraId="0A211F03" w14:textId="77777777" w:rsidR="00DD4D52" w:rsidRDefault="00DD4D52" w:rsidP="00DD4D52">
      <w:pPr>
        <w:pStyle w:val="1"/>
      </w:pPr>
    </w:p>
    <w:p w14:paraId="33AF65AC" w14:textId="77777777" w:rsidR="00D12E4E" w:rsidRDefault="00D12E4E" w:rsidP="006F5544">
      <w:pPr>
        <w:pStyle w:val="1"/>
      </w:pPr>
    </w:p>
    <w:p w14:paraId="6ADC3812" w14:textId="77777777" w:rsidR="00EE2FD9" w:rsidRDefault="00EE2FD9" w:rsidP="006F5544">
      <w:pPr>
        <w:pStyle w:val="1"/>
      </w:pPr>
    </w:p>
    <w:p w14:paraId="1D5FFA69" w14:textId="77777777" w:rsidR="00EE2FD9" w:rsidRDefault="00EE2FD9" w:rsidP="006F5544">
      <w:pPr>
        <w:pStyle w:val="1"/>
      </w:pPr>
    </w:p>
    <w:p w14:paraId="061648F8" w14:textId="77777777" w:rsidR="00D12E4E" w:rsidRDefault="00D12E4E" w:rsidP="006F5544">
      <w:pPr>
        <w:pStyle w:val="1"/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529"/>
        <w:gridCol w:w="986"/>
        <w:gridCol w:w="988"/>
        <w:gridCol w:w="986"/>
        <w:gridCol w:w="988"/>
        <w:gridCol w:w="986"/>
      </w:tblGrid>
      <w:tr w:rsidR="00932058" w:rsidRPr="00932058" w14:paraId="3A83E9E8" w14:textId="77777777" w:rsidTr="00EA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bottom w:val="nil"/>
            </w:tcBorders>
          </w:tcPr>
          <w:p w14:paraId="1FF9F5C3" w14:textId="77777777" w:rsidR="00932058" w:rsidRPr="00932058" w:rsidRDefault="00932058" w:rsidP="00932058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bookmarkStart w:id="30" w:name="TableH_Year" w:colFirst="1" w:colLast="5"/>
            <w:bookmarkStart w:id="31" w:name="TableH_YearT" w:colFirst="1" w:colLast="5"/>
          </w:p>
        </w:tc>
        <w:tc>
          <w:tcPr>
            <w:tcW w:w="763" w:type="pct"/>
            <w:tcBorders>
              <w:bottom w:val="nil"/>
            </w:tcBorders>
            <w:hideMark/>
          </w:tcPr>
          <w:p w14:paraId="5355FEFF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2019A</w:t>
            </w:r>
          </w:p>
        </w:tc>
        <w:tc>
          <w:tcPr>
            <w:tcW w:w="764" w:type="pct"/>
            <w:tcBorders>
              <w:bottom w:val="nil"/>
            </w:tcBorders>
          </w:tcPr>
          <w:p w14:paraId="25246F94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2020A</w:t>
            </w:r>
          </w:p>
        </w:tc>
        <w:tc>
          <w:tcPr>
            <w:tcW w:w="763" w:type="pct"/>
            <w:tcBorders>
              <w:bottom w:val="nil"/>
            </w:tcBorders>
          </w:tcPr>
          <w:p w14:paraId="01D94CAC" w14:textId="67E0A419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2021</w:t>
            </w:r>
            <w:r w:rsidR="00D63E0A">
              <w:rPr>
                <w:rFonts w:ascii="HY중고딕" w:eastAsia="HY중고딕" w:hAnsi="돋움" w:hint="eastAsia"/>
                <w:sz w:val="14"/>
                <w:szCs w:val="14"/>
              </w:rPr>
              <w:t>A</w:t>
            </w:r>
          </w:p>
        </w:tc>
        <w:tc>
          <w:tcPr>
            <w:tcW w:w="764" w:type="pct"/>
            <w:tcBorders>
              <w:bottom w:val="nil"/>
            </w:tcBorders>
            <w:hideMark/>
          </w:tcPr>
          <w:p w14:paraId="085F160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2022F</w:t>
            </w:r>
          </w:p>
        </w:tc>
        <w:tc>
          <w:tcPr>
            <w:tcW w:w="763" w:type="pct"/>
            <w:tcBorders>
              <w:bottom w:val="nil"/>
            </w:tcBorders>
          </w:tcPr>
          <w:p w14:paraId="42DD2FEA" w14:textId="77777777" w:rsidR="00932058" w:rsidRPr="00932058" w:rsidRDefault="00D11772" w:rsidP="00932058">
            <w:pPr>
              <w:widowControl/>
              <w:wordWrap/>
              <w:autoSpaceDE/>
              <w:ind w:right="36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b w:val="0"/>
                <w:bCs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2023F</w:t>
            </w:r>
          </w:p>
        </w:tc>
      </w:tr>
      <w:tr w:rsidR="00DD4D52" w:rsidRPr="00932058" w14:paraId="3067635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1B145E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bookmarkStart w:id="32" w:name="TableH_Data" w:colFirst="1" w:colLast="5"/>
            <w:bookmarkStart w:id="33" w:name="TableH_DataT" w:colFirst="1" w:colLast="5"/>
            <w:bookmarkStart w:id="34" w:name="TableH_Unit" w:colFirst="0" w:colLast="0"/>
            <w:bookmarkEnd w:id="30"/>
            <w:bookmarkEnd w:id="31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매출액(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8D3292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587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7DE713F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796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BAB3A9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2F31E8E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3E7D872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F7EE40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95B9804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E391E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99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4A60B9C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146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BC330D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A34F75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0121E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17FA46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1FEA81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세전이익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183B2D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98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47050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126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3CCFE0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A3AAC2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7EBF0B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2833FE6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8D3F005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순이익(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5ABC49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74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9A08C80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86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0F3AC93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D461E1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65FD53C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35227F1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0372F2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EBITDA(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018A16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108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BF54CD3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180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C913B6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A9FD47A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0A716C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83957A7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771FC7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순차입금(</w:t>
            </w:r>
            <w:proofErr w:type="spell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십억원</w:t>
            </w:r>
            <w:proofErr w:type="spell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AEFC8D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(150)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BF87E8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(820)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71AD12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AD6329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65F7C8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008864B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7AE4913C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영업이익률(%)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A49665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16.8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E2A743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18.3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DBA0FF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6026AD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5C98F3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7CB56D64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B8D50C6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proofErr w:type="gramStart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ROE(</w:t>
            </w:r>
            <w:proofErr w:type="gramEnd"/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760728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56.5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5A17808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12.5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2AA690C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6E8CDF6D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D64524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09302C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5732A25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배당수익률(%)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4C8ADE1D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0677D7B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0.0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3E9ACDB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3D297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5100A3A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454C1D5F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2DD6BB9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EPS(원)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437A683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2,916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49FD78F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2,951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C16C49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3081CB4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7E60092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7D3A75A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40F974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(EPS증가율, %)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52A9F5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F2F7059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1.2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19F5D27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97C15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6E0596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EB160C2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3DC81218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BPS(원)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3F6AF9DC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6,046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6005048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33,159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55148816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FB59B1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450BBF2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40B0BC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25D9DCA7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DPS(원)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31F2B4F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  <w:hideMark/>
          </w:tcPr>
          <w:p w14:paraId="4715D182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0</w:t>
            </w: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2B1337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1B3C6A79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2" w:space="0" w:color="5F5F5F"/>
            </w:tcBorders>
            <w:shd w:val="clear" w:color="auto" w:fill="FFFFFF" w:themeFill="background1"/>
          </w:tcPr>
          <w:p w14:paraId="77CD68F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237575ED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32C8F071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PER(x)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61BCF837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  <w:hideMark/>
          </w:tcPr>
          <w:p w14:paraId="298B35AA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53.7</w:t>
            </w: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5C9692DF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178D663B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single" w:sz="2" w:space="0" w:color="5F5F5F"/>
              <w:bottom w:val="nil"/>
            </w:tcBorders>
            <w:shd w:val="clear" w:color="auto" w:fill="FFFFFF" w:themeFill="background1"/>
          </w:tcPr>
          <w:p w14:paraId="2697AA85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1EC04D41" w14:textId="77777777" w:rsidTr="00796598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6C39D51E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PBR(x)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01B1DFCE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  <w:hideMark/>
          </w:tcPr>
          <w:p w14:paraId="1FE397B6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4.8</w:t>
            </w: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793FEB98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243E2C3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nil"/>
            </w:tcBorders>
            <w:shd w:val="clear" w:color="auto" w:fill="FFFFFF" w:themeFill="background1"/>
          </w:tcPr>
          <w:p w14:paraId="003224F4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  <w:tr w:rsidR="00DD4D52" w:rsidRPr="00932058" w14:paraId="60BCC5EC" w14:textId="77777777" w:rsidTr="0079659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2607B53" w14:textId="77777777" w:rsidR="00DD4D52" w:rsidRPr="00DD4D52" w:rsidRDefault="00DD4D52" w:rsidP="00DD4D52">
            <w:pPr>
              <w:widowControl/>
              <w:wordWrap/>
              <w:autoSpaceDE/>
              <w:ind w:leftChars="20" w:left="36" w:right="36"/>
              <w:rPr>
                <w:rFonts w:ascii="HY중고딕" w:eastAsia="HY중고딕" w:hAnsi="돋움"/>
                <w:sz w:val="14"/>
                <w:szCs w:val="14"/>
              </w:rPr>
            </w:pPr>
            <w:r w:rsidRPr="00DD4D52">
              <w:rPr>
                <w:rFonts w:ascii="HY중고딕" w:eastAsia="HY중고딕" w:hAnsi="돋움" w:hint="eastAsia"/>
                <w:sz w:val="14"/>
                <w:szCs w:val="14"/>
              </w:rPr>
              <w:t>EV/EBITDA(x)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5A67F6AB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NM</w:t>
            </w: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  <w:hideMark/>
          </w:tcPr>
          <w:p w14:paraId="616EDDF4" w14:textId="77777777" w:rsidR="00DD4D52" w:rsidRPr="00DD4D52" w:rsidRDefault="00D1177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  <w:r>
              <w:rPr>
                <w:rFonts w:ascii="HY중고딕" w:eastAsia="HY중고딕" w:hAnsi="돋움"/>
                <w:sz w:val="14"/>
                <w:szCs w:val="14"/>
              </w:rPr>
              <w:t>27.1</w:t>
            </w: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7545BFB1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4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0FD7D247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  <w:tc>
          <w:tcPr>
            <w:tcW w:w="763" w:type="pct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14:paraId="65AAB3B3" w14:textId="77777777" w:rsidR="00DD4D52" w:rsidRPr="00DD4D52" w:rsidRDefault="00DD4D52" w:rsidP="00DD4D52">
            <w:pPr>
              <w:wordWrap/>
              <w:ind w:right="3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Y중고딕" w:eastAsia="HY중고딕" w:hAnsi="돋움"/>
                <w:sz w:val="14"/>
                <w:szCs w:val="14"/>
              </w:rPr>
            </w:pPr>
          </w:p>
        </w:tc>
      </w:tr>
    </w:tbl>
    <w:p w14:paraId="4501DE27" w14:textId="77777777" w:rsidR="001F3B97" w:rsidRPr="005138F0" w:rsidRDefault="00D11772" w:rsidP="00932058">
      <w:pPr>
        <w:pStyle w:val="ad"/>
      </w:pPr>
      <w:bookmarkStart w:id="35" w:name="Note"/>
      <w:bookmarkEnd w:id="32"/>
      <w:bookmarkEnd w:id="33"/>
      <w:bookmarkEnd w:id="34"/>
      <w:r>
        <w:rPr>
          <w:rFonts w:hint="eastAsia"/>
        </w:rPr>
        <w:t>주</w:t>
      </w:r>
      <w:r>
        <w:t>: 순이익, EPS 등은 지배주주지분 기준</w:t>
      </w:r>
      <w:bookmarkEnd w:id="35"/>
    </w:p>
    <w:p w14:paraId="73B45BD3" w14:textId="77777777" w:rsidR="00D12E4E" w:rsidRDefault="00D12E4E" w:rsidP="00CD0E5E"/>
    <w:p w14:paraId="6933AFCD" w14:textId="77777777" w:rsidR="00D12E4E" w:rsidRPr="0050788C" w:rsidRDefault="00D12E4E" w:rsidP="00CD0E5E">
      <w:pPr>
        <w:sectPr w:rsidR="00D12E4E" w:rsidRPr="0050788C" w:rsidSect="002E3B97">
          <w:headerReference w:type="first" r:id="rId9"/>
          <w:footerReference w:type="first" r:id="rId10"/>
          <w:pgSz w:w="11906" w:h="16838" w:code="9"/>
          <w:pgMar w:top="1134" w:right="4678" w:bottom="1021" w:left="765" w:header="1021" w:footer="851" w:gutter="0"/>
          <w:pgNumType w:start="0"/>
          <w:cols w:space="425"/>
          <w:titlePg/>
          <w:docGrid w:linePitch="360"/>
        </w:sectPr>
      </w:pPr>
    </w:p>
    <w:p w14:paraId="7EEC38F0" w14:textId="77777777" w:rsidR="00EA2B2D" w:rsidRPr="00EA2B2D" w:rsidRDefault="0050788C" w:rsidP="00CD0E5E">
      <w:pPr>
        <w:jc w:val="left"/>
        <w:rPr>
          <w:rFonts w:eastAsia="HY견고딕"/>
          <w:b/>
          <w:bCs/>
          <w:color w:val="000000" w:themeColor="text1"/>
          <w:sz w:val="36"/>
          <w:szCs w:val="36"/>
        </w:rPr>
      </w:pPr>
      <w:r>
        <w:rPr>
          <w:rFonts w:eastAsia="HY견고딕"/>
          <w:b/>
          <w:color w:val="000000" w:themeColor="text1"/>
          <w:sz w:val="36"/>
          <w:szCs w:val="36"/>
        </w:rPr>
        <w:br w:type="page"/>
      </w:r>
      <w:r w:rsidR="00EA2B2D" w:rsidRPr="00EA2B2D">
        <w:rPr>
          <w:rFonts w:eastAsia="HY견고딕"/>
          <w:b/>
          <w:color w:val="000000" w:themeColor="text1"/>
          <w:sz w:val="36"/>
          <w:szCs w:val="36"/>
        </w:rPr>
        <w:lastRenderedPageBreak/>
        <w:t>Contents</w:t>
      </w:r>
    </w:p>
    <w:p w14:paraId="47515DDA" w14:textId="77777777" w:rsidR="003C4E4F" w:rsidRDefault="003C4E4F" w:rsidP="003C4E4F">
      <w:pPr>
        <w:pStyle w:val="1"/>
        <w:rPr>
          <w:w w:val="95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dashed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3"/>
        <w:gridCol w:w="706"/>
      </w:tblGrid>
      <w:tr w:rsidR="003C4E4F" w:rsidRPr="005138F0" w14:paraId="5CBE5FB0" w14:textId="77777777" w:rsidTr="008A4A02">
        <w:trPr>
          <w:trHeight w:val="850"/>
        </w:trPr>
        <w:tc>
          <w:tcPr>
            <w:tcW w:w="4377" w:type="pct"/>
            <w:tcBorders>
              <w:bottom w:val="dashed" w:sz="4" w:space="0" w:color="auto"/>
            </w:tcBorders>
            <w:vAlign w:val="center"/>
          </w:tcPr>
          <w:p w14:paraId="178A480B" w14:textId="0AF743C4" w:rsidR="003C4E4F" w:rsidRPr="005138F0" w:rsidRDefault="00574E07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Ⅰ</w:t>
            </w:r>
            <w:proofErr w:type="spellEnd"/>
            <w:r w:rsidR="008A4A02" w:rsidRPr="008A4A02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bookmarkStart w:id="36" w:name="_Hlk101125591"/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YBE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의 성장</w:t>
            </w:r>
            <w:r w:rsidR="00A943D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성,</w:t>
            </w:r>
            <w:r w:rsidR="00A943D4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주가에 충분히 반영될 것</w:t>
            </w:r>
            <w:bookmarkEnd w:id="36"/>
          </w:p>
        </w:tc>
        <w:tc>
          <w:tcPr>
            <w:tcW w:w="623" w:type="pct"/>
            <w:tcBorders>
              <w:bottom w:val="dashed" w:sz="4" w:space="0" w:color="auto"/>
            </w:tcBorders>
            <w:vAlign w:val="center"/>
          </w:tcPr>
          <w:p w14:paraId="2EFA8B4A" w14:textId="5BE4195C" w:rsidR="003C4E4F" w:rsidRPr="005138F0" w:rsidRDefault="00A943D4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2</w:t>
            </w:r>
          </w:p>
        </w:tc>
      </w:tr>
      <w:tr w:rsidR="003C4E4F" w:rsidRPr="005138F0" w14:paraId="66B54AED" w14:textId="77777777" w:rsidTr="008A4A0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76F7515E" w14:textId="5338B4B0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Ⅱ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2021 </w:t>
            </w:r>
            <w:r w:rsidR="009E3D3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 w:rsidR="008B4645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9B29E4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08F98022" w14:textId="4321FF77" w:rsidR="003C4E4F" w:rsidRPr="005138F0" w:rsidRDefault="002F330B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4</w:t>
            </w:r>
          </w:p>
        </w:tc>
      </w:tr>
      <w:tr w:rsidR="003C4E4F" w:rsidRPr="005138F0" w14:paraId="62638F2D" w14:textId="77777777" w:rsidTr="00DD4D52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114EAE19" w14:textId="7E663419" w:rsidR="003C4E4F" w:rsidRPr="005138F0" w:rsidRDefault="00574E07" w:rsidP="00DD4D52">
            <w:pPr>
              <w:spacing w:before="360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Ⅲ</w:t>
            </w:r>
            <w:proofErr w:type="spellEnd"/>
            <w:r w:rsidR="003C4E4F"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8B4645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HYBE의 개편된 Business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279B6B9" w14:textId="44FC878C" w:rsidR="003C4E4F" w:rsidRPr="005138F0" w:rsidRDefault="00974DC6" w:rsidP="00DD4D52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>
              <w:rPr>
                <w:rFonts w:ascii="HY중고딕" w:eastAsia="HY중고딕" w:cs="Arial" w:hint="eastAsia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  <w:t>5</w:t>
            </w:r>
          </w:p>
        </w:tc>
      </w:tr>
      <w:tr w:rsidR="00574E07" w:rsidRPr="005138F0" w14:paraId="3643CDA6" w14:textId="77777777" w:rsidTr="00D44337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51C55A37" w14:textId="0E5B42D0" w:rsidR="008B4645" w:rsidRPr="00C578BC" w:rsidRDefault="008B4645" w:rsidP="008B4645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레이블:</w:t>
            </w:r>
            <w:r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코로나로 인한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매출하락은 이제 그만</w:t>
            </w:r>
          </w:p>
          <w:p w14:paraId="1B22D5A9" w14:textId="1743EFE3" w:rsidR="008B4645" w:rsidRPr="00C578BC" w:rsidRDefault="008B4645" w:rsidP="008B4645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2.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솔루션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매년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200%</w:t>
            </w:r>
            <w:r w:rsidR="004F150E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이상</w:t>
            </w:r>
            <w:r w:rsidR="004F150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의 매출 성장</w:t>
            </w:r>
          </w:p>
          <w:p w14:paraId="7FE89F72" w14:textId="507C2ECB" w:rsidR="005A4708" w:rsidRPr="002D61CB" w:rsidRDefault="008B4645" w:rsidP="006D589C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3. </w:t>
            </w: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플랫폼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:</w:t>
            </w:r>
            <w:r w:rsidR="007A2A8C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7A2A8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먼 미래를 그리는 스케치 단계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1A39CB95" w14:textId="77777777" w:rsidR="00574E07" w:rsidRPr="005138F0" w:rsidRDefault="00574E07" w:rsidP="00D44337">
            <w:pPr>
              <w:spacing w:before="360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2F330B" w:rsidRPr="005138F0" w14:paraId="45D320A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3CBFD909" w14:textId="7E9BA57D" w:rsidR="002F330B" w:rsidRPr="002F330B" w:rsidRDefault="002F330B" w:rsidP="00DD4D52">
            <w:pPr>
              <w:spacing w:before="360" w:line="290" w:lineRule="exact"/>
              <w:ind w:right="11"/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proofErr w:type="spellStart"/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Ⅳ</w:t>
            </w:r>
            <w:proofErr w:type="spellEnd"/>
            <w:r w:rsidRPr="005138F0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.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2022</w:t>
            </w:r>
            <w:r w:rsidR="00266E4D">
              <w:rPr>
                <w:rFonts w:ascii="HY중고딕" w:eastAsia="HY중고딕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HYBE</w:t>
            </w:r>
            <w:r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 xml:space="preserve"> </w:t>
            </w:r>
            <w:r w:rsidR="00266E4D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Preview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26F5FC0C" w14:textId="4CEC3DF1" w:rsidR="002F330B" w:rsidRPr="005138F0" w:rsidRDefault="002F330B" w:rsidP="00DD4D52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  <w:r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  <w:r w:rsidR="00974DC6">
              <w:rPr>
                <w:rFonts w:ascii="HY중고딕" w:eastAsia="HY중고딕" w:cs="Arial" w:hint="eastAsia"/>
                <w:color w:val="5692CE"/>
                <w:spacing w:val="-6"/>
                <w:w w:val="95"/>
                <w:sz w:val="22"/>
              </w:rPr>
              <w:t>1</w:t>
            </w:r>
          </w:p>
        </w:tc>
      </w:tr>
      <w:tr w:rsidR="00FA3CF0" w:rsidRPr="005138F0" w14:paraId="6B77E525" w14:textId="77777777" w:rsidTr="00F327C6">
        <w:trPr>
          <w:trHeight w:val="850"/>
        </w:trPr>
        <w:tc>
          <w:tcPr>
            <w:tcW w:w="4377" w:type="pct"/>
            <w:tcBorders>
              <w:top w:val="dashed" w:sz="4" w:space="0" w:color="auto"/>
              <w:bottom w:val="nil"/>
            </w:tcBorders>
            <w:vAlign w:val="center"/>
          </w:tcPr>
          <w:p w14:paraId="4DB809EF" w14:textId="170BBF3C" w:rsidR="00F327C6" w:rsidRPr="00C578BC" w:rsidRDefault="00F327C6" w:rsidP="00F327C6">
            <w:pPr>
              <w:tabs>
                <w:tab w:val="right" w:pos="5656"/>
              </w:tabs>
              <w:spacing w:before="80"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 w:rsidRPr="00C578BC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 xml:space="preserve">1. </w:t>
            </w:r>
            <w:r w:rsidR="008B17CE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실적</w:t>
            </w:r>
          </w:p>
          <w:p w14:paraId="7DEAE5C5" w14:textId="14AB9B7F" w:rsidR="00F327C6" w:rsidRPr="00F327C6" w:rsidRDefault="008B6AF4" w:rsidP="00F327C6">
            <w:pPr>
              <w:tabs>
                <w:tab w:val="right" w:pos="5656"/>
              </w:tabs>
              <w:spacing w:line="300" w:lineRule="exact"/>
              <w:ind w:leftChars="163" w:left="293" w:right="11"/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</w:pPr>
            <w:r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2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.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524517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리스크</w:t>
            </w:r>
            <w:r w:rsidR="00F327C6">
              <w:rPr>
                <w:rFonts w:ascii="HY중고딕" w:eastAsia="HY중고딕"/>
                <w:color w:val="5692CE"/>
                <w:spacing w:val="-6"/>
                <w:w w:val="95"/>
                <w:sz w:val="20"/>
              </w:rPr>
              <w:t xml:space="preserve"> </w:t>
            </w:r>
            <w:r w:rsidR="00F327C6">
              <w:rPr>
                <w:rFonts w:ascii="HY중고딕" w:eastAsia="HY중고딕" w:hint="eastAsia"/>
                <w:color w:val="5692CE"/>
                <w:spacing w:val="-6"/>
                <w:w w:val="95"/>
                <w:sz w:val="20"/>
              </w:rPr>
              <w:t>요인</w:t>
            </w:r>
          </w:p>
        </w:tc>
        <w:tc>
          <w:tcPr>
            <w:tcW w:w="623" w:type="pct"/>
            <w:tcBorders>
              <w:top w:val="dashed" w:sz="4" w:space="0" w:color="auto"/>
              <w:bottom w:val="nil"/>
            </w:tcBorders>
            <w:vAlign w:val="center"/>
          </w:tcPr>
          <w:p w14:paraId="377DAD8E" w14:textId="77777777" w:rsidR="00FA3C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color w:val="5692CE"/>
                <w:spacing w:val="-6"/>
                <w:w w:val="95"/>
                <w:sz w:val="22"/>
              </w:rPr>
            </w:pPr>
          </w:p>
        </w:tc>
      </w:tr>
      <w:tr w:rsidR="00FA3CF0" w:rsidRPr="005138F0" w14:paraId="6945805A" w14:textId="77777777" w:rsidTr="00F327C6">
        <w:trPr>
          <w:trHeight w:val="850"/>
        </w:trPr>
        <w:tc>
          <w:tcPr>
            <w:tcW w:w="4377" w:type="pct"/>
            <w:tcBorders>
              <w:top w:val="nil"/>
              <w:bottom w:val="dashed" w:sz="4" w:space="0" w:color="auto"/>
            </w:tcBorders>
            <w:vAlign w:val="center"/>
          </w:tcPr>
          <w:p w14:paraId="0201CC9B" w14:textId="3D7697B6" w:rsidR="00FA3CF0" w:rsidRPr="005138F0" w:rsidRDefault="00FA3CF0" w:rsidP="00FA3CF0">
            <w:pPr>
              <w:spacing w:before="360" w:line="290" w:lineRule="exact"/>
              <w:ind w:right="11"/>
              <w:rPr>
                <w:rFonts w:ascii="HY중고딕" w:eastAsia="HY중고딕"/>
                <w:b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8A4A02">
              <w:rPr>
                <w:rFonts w:ascii="HY중고딕" w:eastAsia="HY중고딕" w:hint="eastAsia"/>
                <w:b/>
                <w:color w:val="5692CE"/>
                <w:spacing w:val="-6"/>
                <w:w w:val="95"/>
                <w:kern w:val="2"/>
                <w:sz w:val="22"/>
                <w:szCs w:val="22"/>
              </w:rPr>
              <w:t>기업개요 및 용어해설</w:t>
            </w:r>
          </w:p>
        </w:tc>
        <w:tc>
          <w:tcPr>
            <w:tcW w:w="623" w:type="pct"/>
            <w:tcBorders>
              <w:top w:val="nil"/>
              <w:bottom w:val="dashed" w:sz="4" w:space="0" w:color="auto"/>
            </w:tcBorders>
            <w:vAlign w:val="center"/>
          </w:tcPr>
          <w:p w14:paraId="1A131626" w14:textId="5929DC04" w:rsidR="00FA3CF0" w:rsidRPr="005138F0" w:rsidRDefault="00FA3CF0" w:rsidP="00FA3CF0">
            <w:pPr>
              <w:spacing w:before="360" w:line="290" w:lineRule="exact"/>
              <w:ind w:rightChars="20" w:right="36"/>
              <w:jc w:val="right"/>
              <w:rPr>
                <w:rFonts w:ascii="HY중고딕" w:eastAsia="HY중고딕" w:cs="Arial"/>
                <w:bCs/>
                <w:color w:val="5692CE"/>
                <w:spacing w:val="-6"/>
                <w:w w:val="95"/>
                <w:kern w:val="2"/>
                <w:sz w:val="22"/>
                <w:szCs w:val="22"/>
              </w:rPr>
            </w:pPr>
            <w:r w:rsidRPr="005138F0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1</w:t>
            </w:r>
            <w:r w:rsidR="00E2140B">
              <w:rPr>
                <w:rFonts w:ascii="HY중고딕" w:eastAsia="HY중고딕" w:cs="Arial" w:hint="eastAsia"/>
                <w:color w:val="5692CE"/>
                <w:spacing w:val="-6"/>
                <w:w w:val="95"/>
                <w:kern w:val="2"/>
                <w:sz w:val="22"/>
                <w:szCs w:val="22"/>
              </w:rPr>
              <w:t>3</w:t>
            </w:r>
          </w:p>
        </w:tc>
      </w:tr>
    </w:tbl>
    <w:p w14:paraId="2A59F7A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587E9E47" w14:textId="77777777" w:rsidR="003C4E4F" w:rsidRDefault="003C4E4F" w:rsidP="003C4E4F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0C8AF71E" w14:textId="77777777" w:rsidR="00EA2B2D" w:rsidRDefault="00EA2B2D" w:rsidP="00CD0E5E">
      <w:pPr>
        <w:rPr>
          <w:rFonts w:ascii="HY견고딕" w:eastAsia="HY견고딕" w:cs="Times New Roman"/>
          <w:b/>
          <w:bCs/>
          <w:spacing w:val="-6"/>
          <w:w w:val="95"/>
          <w:sz w:val="21"/>
          <w:szCs w:val="21"/>
        </w:rPr>
      </w:pPr>
    </w:p>
    <w:p w14:paraId="4A36EDE6" w14:textId="77777777" w:rsidR="00EA2B2D" w:rsidRDefault="00EA2B2D" w:rsidP="006C643C">
      <w:pPr>
        <w:pStyle w:val="a5"/>
      </w:pPr>
    </w:p>
    <w:p w14:paraId="38516CA4" w14:textId="77777777" w:rsidR="00EA2B2D" w:rsidRPr="00EA2B2D" w:rsidRDefault="00EA2B2D" w:rsidP="006C643C">
      <w:pPr>
        <w:pStyle w:val="a5"/>
      </w:pPr>
    </w:p>
    <w:p w14:paraId="26C1B27C" w14:textId="77777777" w:rsidR="00D12E4E" w:rsidRDefault="00D12E4E" w:rsidP="00CD0E5E"/>
    <w:p w14:paraId="6FE90FE4" w14:textId="77777777" w:rsidR="00D12E4E" w:rsidRDefault="00D12E4E" w:rsidP="00CD0E5E"/>
    <w:p w14:paraId="5B139DA8" w14:textId="77777777" w:rsidR="00D12E4E" w:rsidRDefault="00D12E4E" w:rsidP="00CD0E5E">
      <w:pPr>
        <w:sectPr w:rsidR="00D12E4E" w:rsidSect="00B0145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4" w:bottom="1021" w:left="5103" w:header="1021" w:footer="765" w:gutter="0"/>
          <w:cols w:space="425"/>
          <w:titlePg/>
          <w:docGrid w:linePitch="360"/>
        </w:sectPr>
      </w:pPr>
    </w:p>
    <w:p w14:paraId="1A940B61" w14:textId="77777777" w:rsidR="00AF7C82" w:rsidRPr="0014149D" w:rsidRDefault="00D12E4E" w:rsidP="006C643C">
      <w:pPr>
        <w:pStyle w:val="a5"/>
      </w:pPr>
      <w:r>
        <w:br w:type="page"/>
      </w:r>
    </w:p>
    <w:p w14:paraId="3C853772" w14:textId="77777777" w:rsidR="006F5544" w:rsidRDefault="006F5544" w:rsidP="006F5544">
      <w:pPr>
        <w:pStyle w:val="1"/>
      </w:pPr>
    </w:p>
    <w:p w14:paraId="5DACD486" w14:textId="77777777" w:rsidR="00AF7C82" w:rsidRPr="005443EF" w:rsidRDefault="00AF7C82" w:rsidP="005443EF">
      <w:pPr>
        <w:pStyle w:val="1"/>
        <w:spacing w:after="100" w:line="240" w:lineRule="auto"/>
        <w:rPr>
          <w:rFonts w:ascii="HY중고딕" w:eastAsia="HY중고딕"/>
          <w:b/>
          <w:color w:val="5692CE"/>
          <w:w w:val="98"/>
          <w:sz w:val="20"/>
        </w:rPr>
      </w:pPr>
      <w:r w:rsidRPr="005443EF">
        <w:rPr>
          <w:rFonts w:ascii="HY중고딕" w:eastAsia="HY중고딕" w:hint="eastAsia"/>
          <w:b/>
          <w:color w:val="5692CE"/>
          <w:w w:val="98"/>
          <w:sz w:val="20"/>
        </w:rPr>
        <w:t>리포트 작성 목적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5"/>
      </w:tblGrid>
      <w:tr w:rsidR="00EB3569" w:rsidRPr="00B130D4" w14:paraId="47CEC450" w14:textId="77777777" w:rsidTr="008A4A02">
        <w:trPr>
          <w:trHeight w:val="1418"/>
        </w:trPr>
        <w:tc>
          <w:tcPr>
            <w:tcW w:w="5000" w:type="pct"/>
            <w:shd w:val="clear" w:color="auto" w:fill="E6E6E6"/>
            <w:vAlign w:val="center"/>
          </w:tcPr>
          <w:p w14:paraId="4A61F6CA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왜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읽어야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하는가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45829E" w14:textId="77777777" w:rsidR="00EB3569" w:rsidRPr="002A6826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어떤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새로운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아이디어를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담고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있는가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4B0BC12" w14:textId="77777777" w:rsidR="00EB3569" w:rsidRDefault="00EB3569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8"/>
                <w:w w:val="95"/>
                <w:sz w:val="20"/>
              </w:rPr>
            </w:pPr>
            <w:r w:rsidRPr="002A6826">
              <w:rPr>
                <w:rFonts w:ascii="돋움" w:eastAsia="돋움" w:hAnsi="돋움" w:cs="바탕" w:hint="eastAsia"/>
                <w:spacing w:val="-8"/>
                <w:w w:val="95"/>
                <w:sz w:val="20"/>
              </w:rPr>
              <w:t>•</w:t>
            </w:r>
            <w:r w:rsidRPr="002A6826">
              <w:rPr>
                <w:rFonts w:ascii="돋움" w:eastAsia="돋움" w:hAnsi="돋움" w:hint="eastAsia"/>
                <w:spacing w:val="-8"/>
                <w:w w:val="95"/>
                <w:sz w:val="20"/>
              </w:rPr>
              <w:tab/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이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다른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리포트와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어떻게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proofErr w:type="gramStart"/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차별화</w:t>
            </w:r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 xml:space="preserve"> </w:t>
            </w:r>
            <w:r w:rsidR="008A4A02" w:rsidRPr="008A4A02">
              <w:rPr>
                <w:rFonts w:ascii="돋움" w:eastAsia="돋움" w:hAnsi="돋움" w:hint="eastAsia"/>
                <w:spacing w:val="-8"/>
                <w:w w:val="95"/>
                <w:sz w:val="20"/>
              </w:rPr>
              <w:t>되는가</w:t>
            </w:r>
            <w:proofErr w:type="gramEnd"/>
            <w:r w:rsidR="008A4A02" w:rsidRPr="008A4A02">
              <w:rPr>
                <w:rFonts w:ascii="돋움" w:eastAsia="돋움" w:hAnsi="돋움"/>
                <w:spacing w:val="-8"/>
                <w:w w:val="95"/>
                <w:sz w:val="20"/>
              </w:rPr>
              <w:t>?</w:t>
            </w:r>
          </w:p>
          <w:p w14:paraId="2B2BBBC2" w14:textId="77777777" w:rsidR="008A4A02" w:rsidRPr="002A6826" w:rsidRDefault="008A4A02" w:rsidP="005138F0">
            <w:pPr>
              <w:spacing w:line="320" w:lineRule="exact"/>
              <w:ind w:leftChars="100" w:left="322" w:rightChars="100" w:right="180" w:hanging="142"/>
              <w:rPr>
                <w:rFonts w:ascii="돋움" w:eastAsia="돋움" w:hAnsi="돋움"/>
                <w:spacing w:val="-6"/>
                <w:w w:val="95"/>
                <w:sz w:val="19"/>
                <w:szCs w:val="19"/>
              </w:rPr>
            </w:pPr>
            <w:r w:rsidRPr="008A4A02">
              <w:rPr>
                <w:rFonts w:ascii="돋움" w:eastAsia="돋움" w:hAnsi="돋움" w:hint="eastAsia"/>
                <w:spacing w:val="-6"/>
                <w:w w:val="95"/>
                <w:sz w:val="19"/>
                <w:szCs w:val="19"/>
              </w:rPr>
              <w:t>위와 같은 질문에 대한 답변기술, 시장과 차별화된 의견/시각 등을 제시</w:t>
            </w:r>
          </w:p>
        </w:tc>
      </w:tr>
    </w:tbl>
    <w:p w14:paraId="624E0BCD" w14:textId="77777777" w:rsidR="00AF7C82" w:rsidRPr="001F7DA3" w:rsidRDefault="00AF7C82" w:rsidP="00B84779">
      <w:pPr>
        <w:pStyle w:val="1"/>
      </w:pPr>
    </w:p>
    <w:p w14:paraId="67279009" w14:textId="77777777" w:rsidR="00EB3569" w:rsidRPr="001F7DA3" w:rsidRDefault="00EB3569" w:rsidP="00B84779">
      <w:pPr>
        <w:pStyle w:val="1"/>
      </w:pPr>
    </w:p>
    <w:p w14:paraId="73CD9DEE" w14:textId="41DA9CBA" w:rsidR="008A4A02" w:rsidRDefault="008A4A02" w:rsidP="00B84779">
      <w:pPr>
        <w:pStyle w:val="10"/>
      </w:pPr>
      <w:r>
        <w:rPr>
          <w:rFonts w:hint="eastAsia"/>
        </w:rPr>
        <w:t xml:space="preserve">I. </w:t>
      </w:r>
      <w:r w:rsidR="00EE24C1" w:rsidRPr="00EE24C1">
        <w:rPr>
          <w:rFonts w:hint="eastAsia"/>
        </w:rPr>
        <w:t>HYBE의 성장</w:t>
      </w:r>
      <w:r w:rsidR="00A943D4">
        <w:rPr>
          <w:rFonts w:hint="eastAsia"/>
        </w:rPr>
        <w:t>성</w:t>
      </w:r>
      <w:r w:rsidR="00EE24C1" w:rsidRPr="00EE24C1">
        <w:rPr>
          <w:rFonts w:hint="eastAsia"/>
        </w:rPr>
        <w:t>, 주가에 충분히 반영될 것</w:t>
      </w:r>
    </w:p>
    <w:p w14:paraId="3230AC8C" w14:textId="77777777" w:rsidR="008A4A02" w:rsidRDefault="008A4A02" w:rsidP="00B84779">
      <w:pPr>
        <w:pStyle w:val="2"/>
      </w:pPr>
      <w:r>
        <w:rPr>
          <w:rFonts w:hint="eastAsia"/>
        </w:rPr>
        <w:t>1. 제목</w:t>
      </w:r>
    </w:p>
    <w:p w14:paraId="10583EB8" w14:textId="77777777" w:rsidR="008A4A02" w:rsidRDefault="008A4A02" w:rsidP="00B84779">
      <w:pPr>
        <w:pStyle w:val="a9"/>
      </w:pPr>
      <w:r>
        <w:rPr>
          <w:rFonts w:hint="eastAsia"/>
        </w:rPr>
        <w:t>1) 제목</w:t>
      </w:r>
    </w:p>
    <w:p w14:paraId="246AD3BD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요약1,</w:t>
      </w:r>
    </w:p>
    <w:p w14:paraId="3149CAA9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요약2,</w:t>
      </w:r>
    </w:p>
    <w:p w14:paraId="76F0766E" w14:textId="77777777" w:rsidR="008A4A02" w:rsidRDefault="008A4A02" w:rsidP="00B84779">
      <w:pPr>
        <w:pStyle w:val="a7"/>
        <w:framePr w:wrap="around"/>
      </w:pPr>
      <w:r>
        <w:rPr>
          <w:rFonts w:hint="eastAsia"/>
        </w:rPr>
        <w:t>요약3</w:t>
      </w:r>
    </w:p>
    <w:p w14:paraId="01FC4D48" w14:textId="77777777" w:rsidR="00AF7C82" w:rsidRPr="005138F0" w:rsidRDefault="008A4A02" w:rsidP="00B84779">
      <w:pPr>
        <w:pStyle w:val="1"/>
      </w:pPr>
      <w:r>
        <w:rPr>
          <w:rFonts w:hint="eastAsia"/>
        </w:rPr>
        <w:t>본문</w:t>
      </w:r>
    </w:p>
    <w:p w14:paraId="472D6540" w14:textId="77777777" w:rsidR="00323E34" w:rsidRPr="008A4A02" w:rsidRDefault="00323E34" w:rsidP="00B84779">
      <w:pPr>
        <w:pStyle w:val="1"/>
      </w:pPr>
    </w:p>
    <w:p w14:paraId="33921488" w14:textId="13A65516" w:rsidR="008A4A02" w:rsidRDefault="008A4A02" w:rsidP="00B84779">
      <w:pPr>
        <w:pStyle w:val="1"/>
      </w:pPr>
    </w:p>
    <w:p w14:paraId="062A6C71" w14:textId="476F3EC2" w:rsidR="00574E07" w:rsidRDefault="00574E07" w:rsidP="00B84779">
      <w:pPr>
        <w:pStyle w:val="1"/>
      </w:pPr>
    </w:p>
    <w:p w14:paraId="11C78400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1147EC4E" w14:textId="77777777" w:rsidR="00574E07" w:rsidRPr="001F7DA3" w:rsidRDefault="00574E07" w:rsidP="00574E07">
      <w:pPr>
        <w:pStyle w:val="1"/>
      </w:pPr>
    </w:p>
    <w:p w14:paraId="33033D8A" w14:textId="77777777" w:rsidR="00574E07" w:rsidRDefault="00574E07" w:rsidP="00574E07">
      <w:pPr>
        <w:pStyle w:val="a9"/>
      </w:pPr>
      <w:r>
        <w:rPr>
          <w:rFonts w:hint="eastAsia"/>
        </w:rPr>
        <w:t>1) 제목</w:t>
      </w:r>
    </w:p>
    <w:p w14:paraId="1E5CAAFB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요약1,</w:t>
      </w:r>
    </w:p>
    <w:p w14:paraId="64181C79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요약2,</w:t>
      </w:r>
    </w:p>
    <w:p w14:paraId="0C093E21" w14:textId="77777777" w:rsidR="00574E07" w:rsidRDefault="00574E07" w:rsidP="00574E07">
      <w:pPr>
        <w:pStyle w:val="a7"/>
        <w:framePr w:wrap="around"/>
      </w:pPr>
      <w:r>
        <w:rPr>
          <w:rFonts w:hint="eastAsia"/>
        </w:rPr>
        <w:t>요약3</w:t>
      </w:r>
    </w:p>
    <w:p w14:paraId="59A1283E" w14:textId="77777777" w:rsidR="00574E07" w:rsidRPr="005138F0" w:rsidRDefault="00574E07" w:rsidP="00574E07">
      <w:pPr>
        <w:pStyle w:val="1"/>
      </w:pPr>
      <w:r>
        <w:rPr>
          <w:rFonts w:hint="eastAsia"/>
        </w:rPr>
        <w:t>본문</w:t>
      </w:r>
    </w:p>
    <w:p w14:paraId="1691AB77" w14:textId="77777777" w:rsidR="00574E07" w:rsidRPr="008A4A02" w:rsidRDefault="00574E07" w:rsidP="00574E07">
      <w:pPr>
        <w:pStyle w:val="1"/>
      </w:pPr>
    </w:p>
    <w:tbl>
      <w:tblPr>
        <w:tblStyle w:val="TableNormal2"/>
        <w:tblW w:w="4901" w:type="pct"/>
        <w:tblLook w:val="01E0" w:firstRow="1" w:lastRow="1" w:firstColumn="1" w:lastColumn="1" w:noHBand="0" w:noVBand="0"/>
      </w:tblPr>
      <w:tblGrid>
        <w:gridCol w:w="9638"/>
      </w:tblGrid>
      <w:tr w:rsidR="004D18F9" w14:paraId="6B7F2952" w14:textId="77777777" w:rsidTr="005F6028">
        <w:trPr>
          <w:trHeight w:val="283"/>
        </w:trPr>
        <w:tc>
          <w:tcPr>
            <w:tcW w:w="5000" w:type="pct"/>
          </w:tcPr>
          <w:p w14:paraId="30F96AB3" w14:textId="77777777" w:rsidR="004D18F9" w:rsidRDefault="004D18F9" w:rsidP="00EB409D">
            <w:pPr>
              <w:pStyle w:val="TableParagraph0"/>
              <w:framePr w:w="9833" w:hSpace="454" w:wrap="around" w:vAnchor="text" w:hAnchor="page" w:x="1139" w:y="1145"/>
              <w:spacing w:before="57" w:line="128" w:lineRule="exact"/>
              <w:jc w:val="both"/>
              <w:rPr>
                <w:sz w:val="13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PEER</w:t>
            </w:r>
            <w:r>
              <w:rPr>
                <w:b/>
                <w:spacing w:val="-2"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Group</w:t>
            </w:r>
          </w:p>
        </w:tc>
      </w:tr>
    </w:tbl>
    <w:tbl>
      <w:tblPr>
        <w:tblW w:w="9639" w:type="dxa"/>
        <w:tblInd w:w="1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698"/>
        <w:gridCol w:w="698"/>
        <w:gridCol w:w="698"/>
        <w:gridCol w:w="699"/>
        <w:gridCol w:w="698"/>
        <w:gridCol w:w="698"/>
        <w:gridCol w:w="698"/>
        <w:gridCol w:w="699"/>
        <w:gridCol w:w="698"/>
        <w:gridCol w:w="698"/>
        <w:gridCol w:w="698"/>
        <w:gridCol w:w="699"/>
      </w:tblGrid>
      <w:tr w:rsidR="00FA48C3" w:rsidRPr="00FA48C3" w14:paraId="3F058248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E17EA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nil"/>
              <w:bottom w:val="single" w:sz="4" w:space="0" w:color="5692CE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83FED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P/E</w:t>
            </w:r>
          </w:p>
        </w:tc>
        <w:tc>
          <w:tcPr>
            <w:tcW w:w="2095" w:type="dxa"/>
            <w:gridSpan w:val="3"/>
            <w:tcBorders>
              <w:top w:val="single" w:sz="4" w:space="0" w:color="auto"/>
              <w:left w:val="nil"/>
              <w:bottom w:val="single" w:sz="4" w:space="0" w:color="5692CE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00EBE4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P/B</w:t>
            </w:r>
          </w:p>
        </w:tc>
        <w:tc>
          <w:tcPr>
            <w:tcW w:w="2095" w:type="dxa"/>
            <w:gridSpan w:val="3"/>
            <w:tcBorders>
              <w:top w:val="single" w:sz="4" w:space="0" w:color="auto"/>
              <w:left w:val="nil"/>
              <w:bottom w:val="single" w:sz="4" w:space="0" w:color="5692CE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D2DB5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EV/EBITDA</w:t>
            </w:r>
          </w:p>
        </w:tc>
        <w:tc>
          <w:tcPr>
            <w:tcW w:w="2095" w:type="dxa"/>
            <w:gridSpan w:val="3"/>
            <w:tcBorders>
              <w:top w:val="single" w:sz="4" w:space="0" w:color="auto"/>
              <w:left w:val="nil"/>
              <w:bottom w:val="single" w:sz="4" w:space="0" w:color="5692CE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A7DE3D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P/S</w:t>
            </w:r>
          </w:p>
        </w:tc>
      </w:tr>
      <w:tr w:rsidR="00FA48C3" w:rsidRPr="00FA48C3" w14:paraId="50D0F977" w14:textId="77777777" w:rsidTr="00474FD6">
        <w:trPr>
          <w:trHeight w:val="238"/>
        </w:trPr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3DFDE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5692CE"/>
              <w:left w:val="nil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02E12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2020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44745B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2021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309ECD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2022F</w:t>
            </w:r>
          </w:p>
        </w:tc>
        <w:tc>
          <w:tcPr>
            <w:tcW w:w="699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31A86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2020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D4A6A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2021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ECA624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2022F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869A61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2020</w:t>
            </w:r>
          </w:p>
        </w:tc>
        <w:tc>
          <w:tcPr>
            <w:tcW w:w="699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D706E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2021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EE2BC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2022F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1DF00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2020</w:t>
            </w:r>
          </w:p>
        </w:tc>
        <w:tc>
          <w:tcPr>
            <w:tcW w:w="698" w:type="dxa"/>
            <w:tcBorders>
              <w:top w:val="single" w:sz="4" w:space="0" w:color="5692CE"/>
              <w:bottom w:val="single" w:sz="4" w:space="0" w:color="auto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4E1C9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2021</w:t>
            </w:r>
          </w:p>
        </w:tc>
        <w:tc>
          <w:tcPr>
            <w:tcW w:w="699" w:type="dxa"/>
            <w:tcBorders>
              <w:top w:val="single" w:sz="4" w:space="0" w:color="5692CE"/>
              <w:bottom w:val="single" w:sz="4" w:space="0" w:color="auto"/>
              <w:right w:val="nil"/>
            </w:tcBorders>
            <w:shd w:val="clear" w:color="auto" w:fill="E0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26AD3D" w14:textId="77777777" w:rsidR="00FA48C3" w:rsidRPr="00FA48C3" w:rsidRDefault="00FA48C3" w:rsidP="00EB409D">
            <w:pPr>
              <w:framePr w:w="9833" w:hSpace="454" w:wrap="around" w:vAnchor="text" w:hAnchor="page" w:x="1139" w:y="1145"/>
              <w:spacing w:before="67"/>
              <w:jc w:val="center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2022F</w:t>
            </w:r>
          </w:p>
        </w:tc>
      </w:tr>
      <w:tr w:rsidR="00474FD6" w:rsidRPr="00FA48C3" w14:paraId="1A42A39F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B8731B" w14:textId="3D55E8EF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proofErr w:type="spellStart"/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하이브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424C15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1198A5D" w14:textId="23D5EDB8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CCCCCC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DDB2E7" w14:textId="610D7DF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dotted" w:sz="4" w:space="0" w:color="CCCCCC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252CB3" w14:textId="5DA64991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43099BC" w14:textId="4F611B8A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CCCCCC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867872" w14:textId="5B6A4B22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dotted" w:sz="4" w:space="0" w:color="CCCCCC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C77B43" w14:textId="17D13491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BD0AEFA" w14:textId="4FDA50A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CCCCCC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D58D8D" w14:textId="0554F66E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dotted" w:sz="4" w:space="0" w:color="CCCCCC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A4472B" w14:textId="277E92AF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4B1A82" w14:textId="3DCE0A4F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1F1F1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44B78E" w14:textId="246E3E29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31C76280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F314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Meta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11817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9FF5E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A9E36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031A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EED7CC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9830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40665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A36BC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6B80E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E9DF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BE1C6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54DDA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6811ABAF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1A897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Twitter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18603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2FEA7C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35BF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F5E9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9D5F7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4151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3135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B9077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60D99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46104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EC4D8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6677E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50C30FA4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F4343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Snap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83DB1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8517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DA8C8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416BEE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A6184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FF3C5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3977B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33EA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77D1A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93829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5CE1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C0567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68469D0C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BE7A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소셜 네트워크 평균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340E0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09DF4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8C7995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12A5F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76B1C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8E009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083B3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D5842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3BA2B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9D2B4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9140B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6CA01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0D29FFDB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03B78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Netflix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A41AD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A6ACD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4225F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BBEE0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0A7BCB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0086F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BF7E5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EED1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BAF74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8C81E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46130F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08C0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36FC36BA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49375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Walt Disney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DC188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A702A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1CF52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17F24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B560A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449097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E62A0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E82EC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57846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F4BB9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CDE2E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87921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74F5C227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4CC442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IQIYI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5F6A0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74656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63748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6ED24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84F9C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7026C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6614E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3D351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29AD4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CB9CD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4BFC8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24AC6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3E3F0A81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2645DC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Spotify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52CDC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AD48B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CBBD9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30559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4FE9B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C6720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CAF91A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67430C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800C1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B138F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E34CD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08EB7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376D8D3C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82C68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Tencent Music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066CA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30D1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99538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BFD05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A994F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C4BA5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791C5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40269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A146C1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424C8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7E622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8787B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455A0D2B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CFFAE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플랫폼 평균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D97464" w14:textId="268374D0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252FF9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23177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3A8E5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725A6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02AB8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69595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9586E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364D7A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426A2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EE151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AC919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109A696F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45E24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WMG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072B51" w14:textId="33B2F7AA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15949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F37B9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52745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B454E7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CDF516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50EC3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B821EC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E4296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406BF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7B9AA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E8FF6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</w:tr>
      <w:tr w:rsidR="00474FD6" w:rsidRPr="00FA48C3" w14:paraId="3BC36817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CB937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SM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E49199" w14:textId="6FE4B2F9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B266D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20DC5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AD2D0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7A4891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BBEE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6BCB2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5EA2F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9DBB5C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132C8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A056F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3426D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7047021E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7D0D9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YG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7F9F3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0BEBC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601EB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ED15F8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14A938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0AD24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46974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570CE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6560A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60337A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A3C92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68C47F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</w:p>
        </w:tc>
      </w:tr>
      <w:tr w:rsidR="00474FD6" w:rsidRPr="00FA48C3" w14:paraId="1325EFA8" w14:textId="77777777" w:rsidTr="00474FD6">
        <w:trPr>
          <w:trHeight w:val="238"/>
        </w:trPr>
        <w:tc>
          <w:tcPr>
            <w:tcW w:w="1260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292BC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JYP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80C33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CDD3B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3F2EC7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38C4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5A3AB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B690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F5ACF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AF8C24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426CD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7F821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AD9EE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B56D1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658BB752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7C8A3" w14:textId="57F6C474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proofErr w:type="spellStart"/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엔터</w:t>
            </w:r>
            <w:proofErr w:type="spellEnd"/>
            <w:r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</w:rPr>
              <w:t>테인먼트</w:t>
            </w: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 xml:space="preserve"> </w:t>
            </w:r>
            <w:proofErr w:type="spellStart"/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평균</w:t>
            </w:r>
            <w:proofErr w:type="spellEnd"/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88EF6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561D1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FA7A66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78BA0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84EB71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492CB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6EABE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C53008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D0737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05376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2B0A4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358DC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  <w:tr w:rsidR="00474FD6" w:rsidRPr="00FA48C3" w14:paraId="20F28FA8" w14:textId="77777777" w:rsidTr="00474FD6">
        <w:trPr>
          <w:trHeight w:val="238"/>
        </w:trPr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C04A3F3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b/>
                <w:bCs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b/>
                <w:bCs/>
                <w:spacing w:val="-1"/>
                <w:w w:val="95"/>
                <w:kern w:val="0"/>
                <w:sz w:val="14"/>
                <w:lang w:eastAsia="en-US"/>
              </w:rPr>
              <w:t>시장 평균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9126EFB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3385485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0F5B2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8EE7A49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D60AD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6A255C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9659F4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059D7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dotted" w:sz="4" w:space="0" w:color="CCCCCC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76AC70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dotted" w:sz="4" w:space="0" w:color="CCCCCC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E3D52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F344D6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  <w:tc>
          <w:tcPr>
            <w:tcW w:w="69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A49B9D" w14:textId="77777777" w:rsidR="00474FD6" w:rsidRPr="00FA48C3" w:rsidRDefault="00474FD6" w:rsidP="00474FD6">
            <w:pPr>
              <w:framePr w:w="9833" w:hSpace="454" w:wrap="around" w:vAnchor="text" w:hAnchor="page" w:x="1139" w:y="1145"/>
              <w:spacing w:before="67"/>
              <w:rPr>
                <w:rFonts w:ascii="HY중고딕" w:eastAsia="HY중고딕" w:hAnsi="HY중고딕" w:cs="HY중고딕"/>
                <w:spacing w:val="-1"/>
                <w:w w:val="95"/>
                <w:kern w:val="0"/>
                <w:sz w:val="14"/>
                <w:lang w:eastAsia="en-US"/>
              </w:rPr>
            </w:pPr>
            <w:r w:rsidRPr="00FA48C3">
              <w:rPr>
                <w:rFonts w:ascii="HY중고딕" w:eastAsia="HY중고딕" w:hAnsi="HY중고딕" w:cs="HY중고딕" w:hint="eastAsia"/>
                <w:spacing w:val="-1"/>
                <w:w w:val="95"/>
                <w:kern w:val="0"/>
                <w:sz w:val="14"/>
                <w:lang w:eastAsia="en-US"/>
              </w:rPr>
              <w:t> </w:t>
            </w:r>
          </w:p>
        </w:tc>
      </w:tr>
    </w:tbl>
    <w:p w14:paraId="6C6BEBFE" w14:textId="300BCF8E" w:rsidR="004D18F9" w:rsidRPr="007C1E14" w:rsidRDefault="004D18F9" w:rsidP="00EB409D">
      <w:pPr>
        <w:framePr w:w="9833" w:hSpace="454" w:wrap="around" w:vAnchor="text" w:hAnchor="page" w:x="1139" w:y="1145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proofErr w:type="spellStart"/>
      <w:r>
        <w:rPr>
          <w:rFonts w:hint="eastAsia"/>
          <w:spacing w:val="-4"/>
          <w:sz w:val="12"/>
        </w:rPr>
        <w:t>본팀제작</w:t>
      </w:r>
      <w:proofErr w:type="spellEnd"/>
    </w:p>
    <w:p w14:paraId="598B9434" w14:textId="77777777" w:rsidR="00574E07" w:rsidRDefault="00574E07" w:rsidP="00574E07">
      <w:pPr>
        <w:pStyle w:val="1"/>
      </w:pPr>
    </w:p>
    <w:tbl>
      <w:tblPr>
        <w:tblStyle w:val="TableNormal"/>
        <w:tblW w:w="4901" w:type="pct"/>
        <w:tblLook w:val="01E0" w:firstRow="1" w:lastRow="1" w:firstColumn="1" w:lastColumn="1" w:noHBand="0" w:noVBand="0"/>
      </w:tblPr>
      <w:tblGrid>
        <w:gridCol w:w="3071"/>
        <w:gridCol w:w="2390"/>
        <w:gridCol w:w="4177"/>
      </w:tblGrid>
      <w:tr w:rsidR="005F6028" w14:paraId="20331633" w14:textId="77777777" w:rsidTr="00B570EB">
        <w:trPr>
          <w:trHeight w:val="300"/>
        </w:trPr>
        <w:tc>
          <w:tcPr>
            <w:tcW w:w="1593" w:type="pct"/>
            <w:tcBorders>
              <w:bottom w:val="single" w:sz="6" w:space="0" w:color="000000"/>
            </w:tcBorders>
          </w:tcPr>
          <w:p w14:paraId="41F42B24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line="263" w:lineRule="exact"/>
              <w:jc w:val="left"/>
              <w:rPr>
                <w:rFonts w:ascii="함초롬돋움" w:eastAsia="함초롬돋움"/>
                <w:b/>
                <w:sz w:val="20"/>
              </w:rPr>
            </w:pPr>
            <w:r>
              <w:rPr>
                <w:rFonts w:ascii="함초롬돋움" w:eastAsia="함초롬돋움" w:hint="eastAsia"/>
                <w:b/>
                <w:spacing w:val="-10"/>
                <w:w w:val="95"/>
                <w:sz w:val="20"/>
              </w:rPr>
              <w:t>&lt;표</w:t>
            </w:r>
            <w:r>
              <w:rPr>
                <w:rFonts w:ascii="함초롬돋움" w:eastAsia="함초롬돋움" w:hint="eastAsia"/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rFonts w:ascii="함초롬돋움" w:eastAsia="함초롬돋움" w:hint="eastAsia"/>
                <w:b/>
                <w:spacing w:val="-10"/>
                <w:w w:val="95"/>
                <w:sz w:val="20"/>
              </w:rPr>
              <w:t>5&gt;</w:t>
            </w:r>
            <w:r>
              <w:rPr>
                <w:rFonts w:ascii="함초롬돋움" w:eastAsia="함초롬돋움" w:hint="eastAsia"/>
                <w:b/>
                <w:spacing w:val="5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함초롬돋움" w:eastAsia="함초롬돋움" w:hint="eastAsia"/>
                <w:b/>
                <w:spacing w:val="-10"/>
                <w:w w:val="95"/>
                <w:sz w:val="20"/>
              </w:rPr>
              <w:t>하이브</w:t>
            </w:r>
            <w:proofErr w:type="spellEnd"/>
            <w:r>
              <w:rPr>
                <w:rFonts w:ascii="함초롬돋움" w:eastAsia="함초롬돋움" w:hint="eastAsia"/>
                <w:b/>
                <w:spacing w:val="-1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함초롬돋움" w:eastAsia="함초롬돋움" w:hint="eastAsia"/>
                <w:b/>
                <w:spacing w:val="-10"/>
                <w:w w:val="95"/>
                <w:sz w:val="20"/>
              </w:rPr>
              <w:t>밸류에이션</w:t>
            </w:r>
            <w:proofErr w:type="spellEnd"/>
          </w:p>
        </w:tc>
        <w:tc>
          <w:tcPr>
            <w:tcW w:w="1240" w:type="pct"/>
            <w:tcBorders>
              <w:bottom w:val="single" w:sz="6" w:space="0" w:color="000000"/>
            </w:tcBorders>
          </w:tcPr>
          <w:p w14:paraId="4F27DA9F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67" w:type="pct"/>
            <w:tcBorders>
              <w:bottom w:val="single" w:sz="6" w:space="0" w:color="000000"/>
            </w:tcBorders>
          </w:tcPr>
          <w:p w14:paraId="46FAD7BC" w14:textId="7B20EE85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57"/>
              <w:ind w:right="31"/>
              <w:rPr>
                <w:sz w:val="13"/>
              </w:rPr>
            </w:pPr>
          </w:p>
        </w:tc>
      </w:tr>
      <w:tr w:rsidR="005F6028" w14:paraId="328C9D66" w14:textId="77777777" w:rsidTr="00B570EB">
        <w:trPr>
          <w:trHeight w:val="227"/>
        </w:trPr>
        <w:tc>
          <w:tcPr>
            <w:tcW w:w="1593" w:type="pct"/>
            <w:tcBorders>
              <w:top w:val="single" w:sz="6" w:space="0" w:color="000000"/>
            </w:tcBorders>
            <w:shd w:val="clear" w:color="auto" w:fill="E0E8F7"/>
          </w:tcPr>
          <w:p w14:paraId="62E76044" w14:textId="4C084327" w:rsidR="005F6028" w:rsidRPr="00474FD6" w:rsidRDefault="00EB409D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spacing w:val="-10"/>
                <w:sz w:val="14"/>
              </w:rPr>
            </w:pPr>
            <w:proofErr w:type="spellStart"/>
            <w:r w:rsidRPr="00474FD6">
              <w:rPr>
                <w:rFonts w:hint="eastAsia"/>
                <w:spacing w:val="-10"/>
                <w:sz w:val="14"/>
              </w:rPr>
              <w:t>하이브</w:t>
            </w:r>
            <w:proofErr w:type="spellEnd"/>
          </w:p>
        </w:tc>
        <w:tc>
          <w:tcPr>
            <w:tcW w:w="1240" w:type="pct"/>
            <w:tcBorders>
              <w:top w:val="single" w:sz="6" w:space="0" w:color="000000"/>
            </w:tcBorders>
            <w:shd w:val="clear" w:color="auto" w:fill="E0E8F7"/>
          </w:tcPr>
          <w:p w14:paraId="61650451" w14:textId="77777777" w:rsidR="005F6028" w:rsidRPr="00474FD6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spacing w:val="-10"/>
                <w:sz w:val="14"/>
              </w:rPr>
            </w:pPr>
          </w:p>
        </w:tc>
        <w:tc>
          <w:tcPr>
            <w:tcW w:w="2167" w:type="pct"/>
            <w:tcBorders>
              <w:top w:val="single" w:sz="6" w:space="0" w:color="000000"/>
            </w:tcBorders>
            <w:shd w:val="clear" w:color="auto" w:fill="E0E8F7"/>
          </w:tcPr>
          <w:p w14:paraId="7B637BAD" w14:textId="0F911B30" w:rsidR="005F6028" w:rsidRPr="00474FD6" w:rsidRDefault="00FA48C3" w:rsidP="00FA48C3">
            <w:pPr>
              <w:pStyle w:val="TableParagraph0"/>
              <w:framePr w:w="9833" w:hSpace="454" w:wrap="around" w:vAnchor="text" w:hAnchor="page" w:x="1139" w:y="6734"/>
              <w:rPr>
                <w:spacing w:val="-10"/>
                <w:sz w:val="14"/>
              </w:rPr>
            </w:pPr>
            <w:proofErr w:type="spellStart"/>
            <w:r w:rsidRPr="00474FD6">
              <w:rPr>
                <w:rFonts w:hint="eastAsia"/>
                <w:spacing w:val="-10"/>
                <w:sz w:val="14"/>
              </w:rPr>
              <w:t>비고</w:t>
            </w:r>
            <w:proofErr w:type="spellEnd"/>
          </w:p>
        </w:tc>
      </w:tr>
      <w:tr w:rsidR="005F6028" w14:paraId="32A46528" w14:textId="77777777" w:rsidTr="00B570EB">
        <w:trPr>
          <w:trHeight w:val="227"/>
        </w:trPr>
        <w:tc>
          <w:tcPr>
            <w:tcW w:w="1593" w:type="pct"/>
            <w:shd w:val="clear" w:color="auto" w:fill="F1F1F1"/>
          </w:tcPr>
          <w:p w14:paraId="577F2E24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jc w:val="left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엔터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proofErr w:type="spellStart"/>
            <w:r>
              <w:rPr>
                <w:spacing w:val="-1"/>
                <w:sz w:val="14"/>
              </w:rPr>
              <w:t>사업</w:t>
            </w:r>
            <w:proofErr w:type="spellEnd"/>
            <w:r>
              <w:rPr>
                <w:spacing w:val="-1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가치</w:t>
            </w:r>
            <w:proofErr w:type="spellEnd"/>
          </w:p>
        </w:tc>
        <w:tc>
          <w:tcPr>
            <w:tcW w:w="1240" w:type="pct"/>
            <w:shd w:val="clear" w:color="auto" w:fill="F1F1F1"/>
          </w:tcPr>
          <w:p w14:paraId="4519FDFC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1056"/>
              <w:rPr>
                <w:sz w:val="14"/>
              </w:rPr>
            </w:pPr>
            <w:r>
              <w:rPr>
                <w:sz w:val="14"/>
              </w:rPr>
              <w:t>14,359</w:t>
            </w:r>
          </w:p>
        </w:tc>
        <w:tc>
          <w:tcPr>
            <w:tcW w:w="2167" w:type="pct"/>
            <w:shd w:val="clear" w:color="auto" w:fill="F1F1F1"/>
          </w:tcPr>
          <w:p w14:paraId="11317D66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</w:tr>
      <w:tr w:rsidR="005F6028" w14:paraId="3140B5E3" w14:textId="77777777" w:rsidTr="00B570EB">
        <w:trPr>
          <w:trHeight w:val="226"/>
        </w:trPr>
        <w:tc>
          <w:tcPr>
            <w:tcW w:w="1593" w:type="pct"/>
          </w:tcPr>
          <w:p w14:paraId="67C984B9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left="256"/>
              <w:jc w:val="left"/>
              <w:rPr>
                <w:sz w:val="14"/>
              </w:rPr>
            </w:pPr>
            <w:r>
              <w:rPr>
                <w:spacing w:val="-1"/>
                <w:w w:val="95"/>
                <w:sz w:val="14"/>
              </w:rPr>
              <w:t>12MF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spacing w:val="-1"/>
                <w:w w:val="95"/>
                <w:sz w:val="14"/>
              </w:rPr>
              <w:t>NOPLAT</w:t>
            </w:r>
          </w:p>
        </w:tc>
        <w:tc>
          <w:tcPr>
            <w:tcW w:w="1240" w:type="pct"/>
          </w:tcPr>
          <w:p w14:paraId="38F59B34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1056"/>
              <w:rPr>
                <w:sz w:val="14"/>
              </w:rPr>
            </w:pPr>
            <w:r>
              <w:rPr>
                <w:sz w:val="14"/>
              </w:rPr>
              <w:t>287</w:t>
            </w:r>
          </w:p>
        </w:tc>
        <w:tc>
          <w:tcPr>
            <w:tcW w:w="2167" w:type="pct"/>
          </w:tcPr>
          <w:p w14:paraId="414FE63E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35"/>
              <w:rPr>
                <w:sz w:val="14"/>
                <w:lang w:eastAsia="ko-KR"/>
              </w:rPr>
            </w:pPr>
            <w:proofErr w:type="spellStart"/>
            <w:r>
              <w:rPr>
                <w:spacing w:val="-1"/>
                <w:sz w:val="14"/>
                <w:lang w:eastAsia="ko-KR"/>
              </w:rPr>
              <w:t>엔터</w:t>
            </w:r>
            <w:proofErr w:type="spellEnd"/>
            <w:r>
              <w:rPr>
                <w:spacing w:val="-10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사업</w:t>
            </w:r>
            <w:r>
              <w:rPr>
                <w:spacing w:val="-11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이익</w:t>
            </w:r>
            <w:r>
              <w:rPr>
                <w:spacing w:val="-10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기여도</w:t>
            </w:r>
            <w:r>
              <w:rPr>
                <w:spacing w:val="-11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95%</w:t>
            </w:r>
            <w:r>
              <w:rPr>
                <w:spacing w:val="-8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가정</w:t>
            </w:r>
          </w:p>
        </w:tc>
      </w:tr>
      <w:tr w:rsidR="005F6028" w14:paraId="4790E1F7" w14:textId="77777777" w:rsidTr="00B570EB">
        <w:trPr>
          <w:trHeight w:val="227"/>
        </w:trPr>
        <w:tc>
          <w:tcPr>
            <w:tcW w:w="1593" w:type="pct"/>
          </w:tcPr>
          <w:p w14:paraId="1A8E8562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2"/>
              <w:ind w:left="256"/>
              <w:jc w:val="left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목표</w:t>
            </w:r>
            <w:proofErr w:type="spellEnd"/>
            <w:r>
              <w:rPr>
                <w:spacing w:val="-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PER</w:t>
            </w:r>
          </w:p>
        </w:tc>
        <w:tc>
          <w:tcPr>
            <w:tcW w:w="1240" w:type="pct"/>
          </w:tcPr>
          <w:p w14:paraId="689FB1C1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2"/>
              <w:ind w:right="1060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2167" w:type="pct"/>
          </w:tcPr>
          <w:p w14:paraId="517318F2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2"/>
              <w:ind w:right="30"/>
              <w:rPr>
                <w:sz w:val="14"/>
              </w:rPr>
            </w:pPr>
            <w:r>
              <w:rPr>
                <w:w w:val="95"/>
                <w:sz w:val="14"/>
              </w:rPr>
              <w:t>SM,</w:t>
            </w:r>
            <w:r>
              <w:rPr>
                <w:spacing w:val="-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JYP</w:t>
            </w:r>
            <w:r>
              <w:rPr>
                <w:spacing w:val="8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목표</w:t>
            </w:r>
            <w:proofErr w:type="spellEnd"/>
            <w:r>
              <w:rPr>
                <w:spacing w:val="5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PER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40%</w:t>
            </w:r>
            <w:r>
              <w:rPr>
                <w:spacing w:val="9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할증</w:t>
            </w:r>
            <w:proofErr w:type="spellEnd"/>
          </w:p>
        </w:tc>
      </w:tr>
      <w:tr w:rsidR="005F6028" w14:paraId="3C9C997C" w14:textId="77777777" w:rsidTr="00B570EB">
        <w:trPr>
          <w:trHeight w:val="225"/>
        </w:trPr>
        <w:tc>
          <w:tcPr>
            <w:tcW w:w="1593" w:type="pct"/>
            <w:tcBorders>
              <w:bottom w:val="single" w:sz="4" w:space="0" w:color="000000"/>
            </w:tcBorders>
            <w:shd w:val="clear" w:color="auto" w:fill="F1F1F1"/>
          </w:tcPr>
          <w:p w14:paraId="1C39A9B5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플랫폼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사업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가치</w:t>
            </w:r>
            <w:proofErr w:type="spellEnd"/>
          </w:p>
        </w:tc>
        <w:tc>
          <w:tcPr>
            <w:tcW w:w="1240" w:type="pct"/>
            <w:tcBorders>
              <w:bottom w:val="single" w:sz="4" w:space="0" w:color="000000"/>
            </w:tcBorders>
            <w:shd w:val="clear" w:color="auto" w:fill="F1F1F1"/>
          </w:tcPr>
          <w:p w14:paraId="6B304A96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1056"/>
              <w:rPr>
                <w:sz w:val="14"/>
              </w:rPr>
            </w:pPr>
            <w:r>
              <w:rPr>
                <w:sz w:val="14"/>
              </w:rPr>
              <w:t>3,237</w:t>
            </w:r>
          </w:p>
        </w:tc>
        <w:tc>
          <w:tcPr>
            <w:tcW w:w="2167" w:type="pct"/>
            <w:tcBorders>
              <w:bottom w:val="single" w:sz="4" w:space="0" w:color="000000"/>
            </w:tcBorders>
            <w:shd w:val="clear" w:color="auto" w:fill="F1F1F1"/>
          </w:tcPr>
          <w:p w14:paraId="36AA416C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29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지분율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51%</w:t>
            </w:r>
          </w:p>
        </w:tc>
      </w:tr>
      <w:tr w:rsidR="005F6028" w14:paraId="5D5C3338" w14:textId="77777777" w:rsidTr="00B570EB">
        <w:trPr>
          <w:trHeight w:val="227"/>
        </w:trPr>
        <w:tc>
          <w:tcPr>
            <w:tcW w:w="1593" w:type="pct"/>
            <w:tcBorders>
              <w:top w:val="single" w:sz="4" w:space="0" w:color="000000"/>
            </w:tcBorders>
            <w:shd w:val="clear" w:color="auto" w:fill="F1F1F1"/>
          </w:tcPr>
          <w:p w14:paraId="5EB90E4D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5"/>
              <w:jc w:val="left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적정</w:t>
            </w:r>
            <w:proofErr w:type="spellEnd"/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pacing w:val="-5"/>
                <w:sz w:val="14"/>
              </w:rPr>
              <w:t>시가총액</w:t>
            </w:r>
            <w:proofErr w:type="spellEnd"/>
          </w:p>
        </w:tc>
        <w:tc>
          <w:tcPr>
            <w:tcW w:w="1240" w:type="pct"/>
            <w:tcBorders>
              <w:top w:val="single" w:sz="4" w:space="0" w:color="000000"/>
            </w:tcBorders>
            <w:shd w:val="clear" w:color="auto" w:fill="F1F1F1"/>
          </w:tcPr>
          <w:p w14:paraId="7C667B28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5"/>
              <w:ind w:right="1056"/>
              <w:rPr>
                <w:sz w:val="14"/>
              </w:rPr>
            </w:pPr>
            <w:r>
              <w:rPr>
                <w:sz w:val="14"/>
              </w:rPr>
              <w:t>17,596</w:t>
            </w:r>
          </w:p>
        </w:tc>
        <w:tc>
          <w:tcPr>
            <w:tcW w:w="2167" w:type="pct"/>
            <w:tcBorders>
              <w:top w:val="single" w:sz="4" w:space="0" w:color="000000"/>
            </w:tcBorders>
            <w:shd w:val="clear" w:color="auto" w:fill="F1F1F1"/>
          </w:tcPr>
          <w:p w14:paraId="028FAFE9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</w:tr>
      <w:tr w:rsidR="005F6028" w14:paraId="03C46CC7" w14:textId="77777777" w:rsidTr="00B570EB">
        <w:trPr>
          <w:trHeight w:val="228"/>
        </w:trPr>
        <w:tc>
          <w:tcPr>
            <w:tcW w:w="1593" w:type="pct"/>
          </w:tcPr>
          <w:p w14:paraId="3525C051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jc w:val="left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주식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proofErr w:type="gramStart"/>
            <w:r>
              <w:rPr>
                <w:spacing w:val="-1"/>
                <w:sz w:val="14"/>
              </w:rPr>
              <w:t>수(</w:t>
            </w:r>
            <w:proofErr w:type="gramEnd"/>
            <w:r>
              <w:rPr>
                <w:spacing w:val="-1"/>
                <w:sz w:val="14"/>
              </w:rPr>
              <w:t>천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주)</w:t>
            </w:r>
          </w:p>
        </w:tc>
        <w:tc>
          <w:tcPr>
            <w:tcW w:w="1240" w:type="pct"/>
          </w:tcPr>
          <w:p w14:paraId="044FAD29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23"/>
              <w:ind w:right="1056"/>
              <w:rPr>
                <w:sz w:val="14"/>
              </w:rPr>
            </w:pPr>
            <w:r>
              <w:rPr>
                <w:sz w:val="14"/>
              </w:rPr>
              <w:t>41,353</w:t>
            </w:r>
          </w:p>
        </w:tc>
        <w:tc>
          <w:tcPr>
            <w:tcW w:w="2167" w:type="pct"/>
          </w:tcPr>
          <w:p w14:paraId="7FB2A72D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</w:tr>
      <w:tr w:rsidR="005F6028" w14:paraId="0DE30316" w14:textId="77777777" w:rsidTr="00B570EB">
        <w:trPr>
          <w:trHeight w:val="225"/>
        </w:trPr>
        <w:tc>
          <w:tcPr>
            <w:tcW w:w="1593" w:type="pct"/>
            <w:tcBorders>
              <w:bottom w:val="single" w:sz="6" w:space="0" w:color="000000"/>
            </w:tcBorders>
            <w:shd w:val="clear" w:color="auto" w:fill="F1F1F1"/>
          </w:tcPr>
          <w:p w14:paraId="218DB27C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line="205" w:lineRule="exact"/>
              <w:jc w:val="left"/>
              <w:rPr>
                <w:rFonts w:ascii="함초롬돋움" w:eastAsia="함초롬돋움"/>
                <w:b/>
                <w:sz w:val="14"/>
              </w:rPr>
            </w:pPr>
            <w:proofErr w:type="spellStart"/>
            <w:r>
              <w:rPr>
                <w:rFonts w:ascii="함초롬돋움" w:eastAsia="함초롬돋움" w:hint="eastAsia"/>
                <w:b/>
                <w:spacing w:val="-2"/>
                <w:w w:val="105"/>
                <w:sz w:val="14"/>
              </w:rPr>
              <w:t>적정</w:t>
            </w:r>
            <w:proofErr w:type="spellEnd"/>
            <w:r>
              <w:rPr>
                <w:rFonts w:ascii="함초롬돋움" w:eastAsia="함초롬돋움" w:hint="eastAsia"/>
                <w:b/>
                <w:spacing w:val="-6"/>
                <w:w w:val="105"/>
                <w:sz w:val="14"/>
              </w:rPr>
              <w:t xml:space="preserve"> </w:t>
            </w:r>
            <w:proofErr w:type="spellStart"/>
            <w:r>
              <w:rPr>
                <w:rFonts w:ascii="함초롬돋움" w:eastAsia="함초롬돋움" w:hint="eastAsia"/>
                <w:b/>
                <w:spacing w:val="-2"/>
                <w:w w:val="105"/>
                <w:sz w:val="14"/>
              </w:rPr>
              <w:t>주가</w:t>
            </w:r>
            <w:proofErr w:type="spellEnd"/>
            <w:r>
              <w:rPr>
                <w:rFonts w:ascii="함초롬돋움" w:eastAsia="함초롬돋움" w:hint="eastAsia"/>
                <w:b/>
                <w:spacing w:val="-2"/>
                <w:w w:val="105"/>
                <w:sz w:val="14"/>
              </w:rPr>
              <w:t>(원)</w:t>
            </w:r>
          </w:p>
        </w:tc>
        <w:tc>
          <w:tcPr>
            <w:tcW w:w="1240" w:type="pct"/>
            <w:tcBorders>
              <w:bottom w:val="single" w:sz="6" w:space="0" w:color="000000"/>
            </w:tcBorders>
            <w:shd w:val="clear" w:color="auto" w:fill="F1F1F1"/>
          </w:tcPr>
          <w:p w14:paraId="54050E9F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line="205" w:lineRule="exact"/>
              <w:ind w:right="1053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430,000</w:t>
            </w:r>
          </w:p>
        </w:tc>
        <w:tc>
          <w:tcPr>
            <w:tcW w:w="2167" w:type="pct"/>
            <w:tcBorders>
              <w:bottom w:val="single" w:sz="6" w:space="0" w:color="000000"/>
            </w:tcBorders>
            <w:shd w:val="clear" w:color="auto" w:fill="F1F1F1"/>
          </w:tcPr>
          <w:p w14:paraId="610EBFDA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line="205" w:lineRule="exact"/>
              <w:ind w:right="30"/>
              <w:rPr>
                <w:rFonts w:ascii="함초롬돋움" w:eastAsia="함초롬돋움"/>
                <w:b/>
                <w:sz w:val="14"/>
              </w:rPr>
            </w:pPr>
            <w:r>
              <w:rPr>
                <w:rFonts w:ascii="함초롬돋움" w:eastAsia="함초롬돋움" w:hint="eastAsia"/>
                <w:b/>
                <w:spacing w:val="-2"/>
                <w:sz w:val="14"/>
              </w:rPr>
              <w:t>12MF PER</w:t>
            </w:r>
            <w:r>
              <w:rPr>
                <w:rFonts w:ascii="함초롬돋움" w:eastAsia="함초롬돋움" w:hint="eastAsia"/>
                <w:b/>
                <w:spacing w:val="-3"/>
                <w:sz w:val="14"/>
              </w:rPr>
              <w:t xml:space="preserve"> </w:t>
            </w:r>
            <w:r>
              <w:rPr>
                <w:rFonts w:ascii="함초롬돋움" w:eastAsia="함초롬돋움" w:hint="eastAsia"/>
                <w:b/>
                <w:spacing w:val="-2"/>
                <w:sz w:val="14"/>
              </w:rPr>
              <w:t>60</w:t>
            </w:r>
            <w:r>
              <w:rPr>
                <w:rFonts w:ascii="함초롬돋움" w:eastAsia="함초롬돋움" w:hint="eastAsia"/>
                <w:b/>
                <w:spacing w:val="-13"/>
                <w:sz w:val="14"/>
              </w:rPr>
              <w:t xml:space="preserve"> </w:t>
            </w:r>
            <w:r>
              <w:rPr>
                <w:rFonts w:ascii="함초롬돋움" w:eastAsia="함초롬돋움" w:hint="eastAsia"/>
                <w:b/>
                <w:spacing w:val="-2"/>
                <w:sz w:val="14"/>
              </w:rPr>
              <w:t>배</w:t>
            </w:r>
            <w:r>
              <w:rPr>
                <w:rFonts w:ascii="함초롬돋움" w:eastAsia="함초롬돋움" w:hint="eastAsia"/>
                <w:b/>
                <w:spacing w:val="13"/>
                <w:sz w:val="14"/>
              </w:rPr>
              <w:t xml:space="preserve"> </w:t>
            </w:r>
            <w:proofErr w:type="spellStart"/>
            <w:r>
              <w:rPr>
                <w:rFonts w:ascii="함초롬돋움" w:eastAsia="함초롬돋움" w:hint="eastAsia"/>
                <w:b/>
                <w:spacing w:val="-1"/>
                <w:sz w:val="14"/>
              </w:rPr>
              <w:t>수준</w:t>
            </w:r>
            <w:proofErr w:type="spellEnd"/>
          </w:p>
        </w:tc>
      </w:tr>
      <w:tr w:rsidR="005F6028" w14:paraId="785F1140" w14:textId="77777777" w:rsidTr="00B570EB">
        <w:trPr>
          <w:trHeight w:val="203"/>
        </w:trPr>
        <w:tc>
          <w:tcPr>
            <w:tcW w:w="1593" w:type="pct"/>
            <w:tcBorders>
              <w:top w:val="single" w:sz="6" w:space="0" w:color="000000"/>
            </w:tcBorders>
          </w:tcPr>
          <w:p w14:paraId="58FA2441" w14:textId="6DEAF70E" w:rsidR="005F6028" w:rsidRDefault="005F6028" w:rsidP="005F6028">
            <w:pPr>
              <w:pStyle w:val="TableParagraph0"/>
              <w:framePr w:w="9833" w:hSpace="454" w:wrap="around" w:vAnchor="text" w:hAnchor="page" w:x="1139" w:y="6734"/>
              <w:spacing w:before="67" w:line="117" w:lineRule="exact"/>
              <w:jc w:val="left"/>
              <w:rPr>
                <w:sz w:val="12"/>
              </w:rPr>
            </w:pPr>
            <w:proofErr w:type="spellStart"/>
            <w:r>
              <w:rPr>
                <w:spacing w:val="-4"/>
                <w:sz w:val="12"/>
              </w:rPr>
              <w:t>자료</w:t>
            </w:r>
            <w:proofErr w:type="spellEnd"/>
            <w:r>
              <w:rPr>
                <w:spacing w:val="-4"/>
                <w:sz w:val="12"/>
              </w:rPr>
              <w:t>:</w:t>
            </w:r>
            <w:r>
              <w:rPr>
                <w:spacing w:val="-6"/>
                <w:sz w:val="12"/>
              </w:rPr>
              <w:t xml:space="preserve"> </w:t>
            </w:r>
            <w:proofErr w:type="spellStart"/>
            <w:r w:rsidR="004D18F9">
              <w:rPr>
                <w:rFonts w:hint="eastAsia"/>
                <w:spacing w:val="-4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1240" w:type="pct"/>
            <w:tcBorders>
              <w:top w:val="single" w:sz="6" w:space="0" w:color="000000"/>
            </w:tcBorders>
          </w:tcPr>
          <w:p w14:paraId="0F4DB379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167" w:type="pct"/>
            <w:tcBorders>
              <w:top w:val="single" w:sz="6" w:space="0" w:color="000000"/>
            </w:tcBorders>
          </w:tcPr>
          <w:p w14:paraId="32EAE4FA" w14:textId="77777777" w:rsidR="005F6028" w:rsidRDefault="005F6028" w:rsidP="005F6028">
            <w:pPr>
              <w:pStyle w:val="TableParagraph0"/>
              <w:framePr w:w="9833" w:hSpace="454" w:wrap="around" w:vAnchor="text" w:hAnchor="page" w:x="1139" w:y="6734"/>
              <w:jc w:val="left"/>
              <w:rPr>
                <w:rFonts w:ascii="Times New Roman"/>
                <w:sz w:val="12"/>
              </w:rPr>
            </w:pPr>
          </w:p>
        </w:tc>
      </w:tr>
    </w:tbl>
    <w:p w14:paraId="248EE605" w14:textId="77777777" w:rsidR="00200C9F" w:rsidRPr="00200C9F" w:rsidRDefault="00200C9F" w:rsidP="00200C9F">
      <w:pPr>
        <w:pStyle w:val="af0"/>
      </w:pPr>
    </w:p>
    <w:p w14:paraId="4CE7653E" w14:textId="77777777" w:rsidR="005F6028" w:rsidRDefault="005F6028" w:rsidP="005F6028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A6BFB0B" w14:textId="77777777" w:rsidR="00574E07" w:rsidRPr="004A72A9" w:rsidRDefault="00574E07" w:rsidP="00574E07">
      <w:pPr>
        <w:pStyle w:val="1"/>
        <w:rPr>
          <w:color w:val="FFFFFF" w:themeColor="background1"/>
          <w14:textFill>
            <w14:noFill/>
          </w14:textFill>
        </w:rPr>
      </w:pPr>
    </w:p>
    <w:p w14:paraId="7E1F07B9" w14:textId="48ABBE5E" w:rsidR="00574E07" w:rsidRDefault="00E33D03" w:rsidP="00997AB4">
      <w:pPr>
        <w:pStyle w:val="10"/>
      </w:pPr>
      <w:r w:rsidRPr="00A943D4">
        <w:t>II</w:t>
      </w:r>
      <w:r w:rsidR="00574E07">
        <w:rPr>
          <w:rFonts w:hint="eastAsia"/>
        </w:rPr>
        <w:t xml:space="preserve">. </w:t>
      </w:r>
      <w:r w:rsidRPr="00E33D03">
        <w:t>2021 HYBE Review</w:t>
      </w:r>
    </w:p>
    <w:p w14:paraId="08915202" w14:textId="6703A835" w:rsidR="00F835AF" w:rsidRDefault="000116CB" w:rsidP="00F426B3">
      <w:pPr>
        <w:pStyle w:val="1"/>
      </w:pPr>
      <w:bookmarkStart w:id="37" w:name="_Hlk101533769"/>
      <w:r>
        <w:rPr>
          <w:rFonts w:hAnsi="Arial" w:cs="바탕" w:hint="eastAsia"/>
          <w:b/>
          <w:bCs/>
          <w:kern w:val="0"/>
          <w:sz w:val="23"/>
          <w:szCs w:val="20"/>
        </w:rPr>
        <w:t xml:space="preserve">코로나 이긴 </w:t>
      </w:r>
      <w:proofErr w:type="spellStart"/>
      <w:r>
        <w:rPr>
          <w:rFonts w:hAnsi="Arial" w:cs="바탕" w:hint="eastAsia"/>
          <w:b/>
          <w:bCs/>
          <w:kern w:val="0"/>
          <w:sz w:val="23"/>
          <w:szCs w:val="20"/>
        </w:rPr>
        <w:t>하이브</w:t>
      </w:r>
      <w:proofErr w:type="spellEnd"/>
      <w:r>
        <w:rPr>
          <w:rFonts w:hAnsi="Arial" w:cs="바탕" w:hint="eastAsia"/>
          <w:b/>
          <w:bCs/>
          <w:kern w:val="0"/>
          <w:sz w:val="23"/>
          <w:szCs w:val="20"/>
        </w:rPr>
        <w:t>,</w:t>
      </w:r>
      <w:r>
        <w:rPr>
          <w:rFonts w:hAnsi="Arial" w:cs="바탕"/>
          <w:b/>
          <w:bCs/>
          <w:kern w:val="0"/>
          <w:sz w:val="23"/>
          <w:szCs w:val="20"/>
        </w:rPr>
        <w:t xml:space="preserve"> </w:t>
      </w:r>
      <w:proofErr w:type="spellStart"/>
      <w:r w:rsidR="00F835AF">
        <w:rPr>
          <w:rFonts w:hAnsi="Arial" w:cs="바탕" w:hint="eastAsia"/>
          <w:b/>
          <w:bCs/>
          <w:kern w:val="0"/>
          <w:sz w:val="23"/>
          <w:szCs w:val="20"/>
        </w:rPr>
        <w:t>어닝</w:t>
      </w:r>
      <w:proofErr w:type="spellEnd"/>
      <w:r w:rsidR="00F835AF">
        <w:rPr>
          <w:rFonts w:hAnsi="Arial" w:cs="바탕" w:hint="eastAsia"/>
          <w:b/>
          <w:bCs/>
          <w:kern w:val="0"/>
          <w:sz w:val="23"/>
          <w:szCs w:val="20"/>
        </w:rPr>
        <w:t xml:space="preserve"> 서프라이즈 기록</w:t>
      </w:r>
    </w:p>
    <w:p w14:paraId="6AB301F2" w14:textId="2B4D249E" w:rsidR="00960FA8" w:rsidRDefault="00960FA8" w:rsidP="00960FA8">
      <w:pPr>
        <w:pStyle w:val="a7"/>
        <w:framePr w:wrap="around" w:y="94"/>
      </w:pPr>
      <w:r>
        <w:rPr>
          <w:rFonts w:hint="eastAsia"/>
        </w:rPr>
        <w:t xml:space="preserve">레이블의 슬럼프와 </w:t>
      </w:r>
    </w:p>
    <w:p w14:paraId="594E6F7D" w14:textId="203AD16A" w:rsidR="00960FA8" w:rsidRPr="00AC658A" w:rsidRDefault="00960FA8" w:rsidP="00960FA8">
      <w:pPr>
        <w:pStyle w:val="a7"/>
        <w:framePr w:wrap="around" w:y="94"/>
      </w:pPr>
      <w:proofErr w:type="spellStart"/>
      <w:r>
        <w:rPr>
          <w:rFonts w:hint="eastAsia"/>
        </w:rPr>
        <w:t>솔루션</w:t>
      </w:r>
      <w:r>
        <w:rPr>
          <w:rFonts w:ascii="맑은 고딕" w:eastAsia="맑은 고딕" w:hAnsi="맑은 고딕" w:hint="eastAsia"/>
        </w:rPr>
        <w:t>∙</w:t>
      </w:r>
      <w:r>
        <w:rPr>
          <w:rFonts w:hint="eastAsia"/>
        </w:rPr>
        <w:t>플랫폼의</w:t>
      </w:r>
      <w:proofErr w:type="spellEnd"/>
      <w:r>
        <w:rPr>
          <w:rFonts w:hint="eastAsia"/>
        </w:rPr>
        <w:t xml:space="preserve"> 급성장</w:t>
      </w:r>
    </w:p>
    <w:p w14:paraId="63621E82" w14:textId="473CF50A" w:rsidR="00574E07" w:rsidRDefault="000C31E3" w:rsidP="00F426B3">
      <w:pPr>
        <w:pStyle w:val="1"/>
      </w:pPr>
      <w:r>
        <w:t>2021</w:t>
      </w:r>
      <w:r>
        <w:rPr>
          <w:rFonts w:hint="eastAsia"/>
        </w:rPr>
        <w:t>년 매출액/영업이익은 각각</w:t>
      </w:r>
      <w:r>
        <w:t xml:space="preserve"> 12</w:t>
      </w:r>
      <w:r w:rsidR="00576BD5">
        <w:t>,</w:t>
      </w:r>
      <w:r>
        <w:t>559</w:t>
      </w:r>
      <w:r>
        <w:rPr>
          <w:rFonts w:hint="eastAsia"/>
        </w:rPr>
        <w:t>억원(</w:t>
      </w:r>
      <w:r w:rsidR="0097178E">
        <w:t>+57.7% YoY)/1,902</w:t>
      </w:r>
      <w:r w:rsidR="0097178E">
        <w:rPr>
          <w:rFonts w:hint="eastAsia"/>
        </w:rPr>
        <w:t>억원(</w:t>
      </w:r>
      <w:r w:rsidR="0097178E">
        <w:t>+30.7%</w:t>
      </w:r>
      <w:r w:rsidR="0097178E" w:rsidRPr="0097178E">
        <w:t xml:space="preserve"> </w:t>
      </w:r>
      <w:r w:rsidR="0097178E">
        <w:t>YoY)</w:t>
      </w:r>
      <w:r w:rsidR="0097178E">
        <w:rPr>
          <w:rFonts w:hint="eastAsia"/>
        </w:rPr>
        <w:t>으로</w:t>
      </w:r>
      <w:r w:rsidR="00A475B4">
        <w:t xml:space="preserve"> </w:t>
      </w:r>
      <w:r w:rsidR="00A475B4">
        <w:rPr>
          <w:rFonts w:hint="eastAsia"/>
        </w:rPr>
        <w:t>또 다시 사상 최대 이익을 달성했다.</w:t>
      </w:r>
      <w:r w:rsidR="00A475B4">
        <w:t xml:space="preserve"> </w:t>
      </w:r>
      <w:r w:rsidR="00164E04">
        <w:rPr>
          <w:rFonts w:hint="eastAsia"/>
        </w:rPr>
        <w:t xml:space="preserve">주목할 요소는 </w:t>
      </w:r>
      <w:r w:rsidR="00985889">
        <w:rPr>
          <w:rFonts w:hint="eastAsia"/>
        </w:rPr>
        <w:t xml:space="preserve">코로나 여파로 </w:t>
      </w:r>
      <w:r w:rsidR="00164E04">
        <w:rPr>
          <w:rFonts w:hint="eastAsia"/>
        </w:rPr>
        <w:t xml:space="preserve">매출비중의 변화가 </w:t>
      </w:r>
      <w:r w:rsidR="00D940E2">
        <w:rPr>
          <w:rFonts w:hint="eastAsia"/>
        </w:rPr>
        <w:t>도드라</w:t>
      </w:r>
      <w:r w:rsidR="00164E04">
        <w:rPr>
          <w:rFonts w:hint="eastAsia"/>
        </w:rPr>
        <w:t xml:space="preserve">지게 나타났다는 </w:t>
      </w:r>
      <w:r w:rsidR="00C23167">
        <w:rPr>
          <w:rFonts w:hint="eastAsia"/>
        </w:rPr>
        <w:t>점이다.</w:t>
      </w:r>
      <w:r w:rsidR="00B03237">
        <w:rPr>
          <w:rFonts w:hint="eastAsia"/>
        </w:rPr>
        <w:t xml:space="preserve"> </w:t>
      </w:r>
      <w:r w:rsidR="00270E43">
        <w:rPr>
          <w:rFonts w:hint="eastAsia"/>
        </w:rPr>
        <w:t>북미,</w:t>
      </w:r>
      <w:r w:rsidR="00270E43">
        <w:t xml:space="preserve"> </w:t>
      </w:r>
      <w:r w:rsidR="00270E43">
        <w:rPr>
          <w:rFonts w:hint="eastAsia"/>
        </w:rPr>
        <w:t>아시아 등 온라인을 제외한 지역별</w:t>
      </w:r>
      <w:r w:rsidR="000B0A0C">
        <w:rPr>
          <w:rFonts w:hint="eastAsia"/>
        </w:rPr>
        <w:t xml:space="preserve"> 수익에 큰 타격을 받은 </w:t>
      </w:r>
      <w:r w:rsidR="00B03237">
        <w:rPr>
          <w:rFonts w:hint="eastAsia"/>
        </w:rPr>
        <w:t xml:space="preserve">레이블 사업이 </w:t>
      </w:r>
      <w:r w:rsidR="000B0A0C">
        <w:rPr>
          <w:rFonts w:hint="eastAsia"/>
        </w:rPr>
        <w:t>역성장한 반면</w:t>
      </w:r>
      <w:r w:rsidR="00B03237">
        <w:rPr>
          <w:rFonts w:hint="eastAsia"/>
        </w:rPr>
        <w:t>, 온라인 서비스 위주의 솔루션과 플랫폼 사업</w:t>
      </w:r>
      <w:r w:rsidR="000B0A0C">
        <w:rPr>
          <w:rFonts w:hint="eastAsia"/>
        </w:rPr>
        <w:t>이</w:t>
      </w:r>
      <w:r w:rsidR="00B03237">
        <w:rPr>
          <w:rFonts w:hint="eastAsia"/>
        </w:rPr>
        <w:t xml:space="preserve"> </w:t>
      </w:r>
      <w:r w:rsidR="000B0A0C">
        <w:rPr>
          <w:rFonts w:hint="eastAsia"/>
        </w:rPr>
        <w:t xml:space="preserve">레이블 사업의 감소분을 훨씬 상회하는 </w:t>
      </w:r>
      <w:r w:rsidR="00966C93">
        <w:rPr>
          <w:rFonts w:hint="eastAsia"/>
        </w:rPr>
        <w:t>성과를</w:t>
      </w:r>
      <w:r w:rsidR="000B0A0C">
        <w:rPr>
          <w:rFonts w:hint="eastAsia"/>
        </w:rPr>
        <w:t xml:space="preserve"> 내면서 실적을 견인했</w:t>
      </w:r>
      <w:r w:rsidR="00B03237">
        <w:rPr>
          <w:rFonts w:hint="eastAsia"/>
        </w:rPr>
        <w:t>다.</w:t>
      </w:r>
      <w:r w:rsidR="00B03237">
        <w:t xml:space="preserve"> </w:t>
      </w:r>
    </w:p>
    <w:bookmarkEnd w:id="37"/>
    <w:p w14:paraId="7FDEC9E5" w14:textId="16A68C92" w:rsidR="00503C7F" w:rsidRDefault="00503C7F" w:rsidP="00F426B3">
      <w:pPr>
        <w:pStyle w:val="1"/>
      </w:pPr>
    </w:p>
    <w:p w14:paraId="0E6B79A9" w14:textId="325F7065" w:rsidR="00F835AF" w:rsidRDefault="000116CB" w:rsidP="00F426B3">
      <w:pPr>
        <w:pStyle w:val="1"/>
      </w:pPr>
      <w:r>
        <w:rPr>
          <w:rFonts w:hAnsi="Arial" w:cs="바탕" w:hint="eastAsia"/>
          <w:b/>
          <w:bCs/>
          <w:kern w:val="0"/>
          <w:sz w:val="23"/>
          <w:szCs w:val="20"/>
        </w:rPr>
        <w:t>2021</w:t>
      </w:r>
      <w:r>
        <w:rPr>
          <w:rFonts w:hAnsi="Arial" w:cs="바탕"/>
          <w:b/>
          <w:bCs/>
          <w:kern w:val="0"/>
          <w:sz w:val="23"/>
          <w:szCs w:val="20"/>
        </w:rPr>
        <w:t xml:space="preserve"> </w:t>
      </w:r>
      <w:r>
        <w:rPr>
          <w:rFonts w:hAnsi="Arial" w:cs="바탕" w:hint="eastAsia"/>
          <w:b/>
          <w:bCs/>
          <w:kern w:val="0"/>
          <w:sz w:val="23"/>
          <w:szCs w:val="20"/>
        </w:rPr>
        <w:t>실적의 주인공 솔루션</w:t>
      </w:r>
    </w:p>
    <w:p w14:paraId="75B887A6" w14:textId="359D78C3" w:rsidR="00F00569" w:rsidRDefault="000116CB" w:rsidP="00F83E11">
      <w:pPr>
        <w:pStyle w:val="a7"/>
        <w:framePr w:wrap="around" w:y="29"/>
      </w:pPr>
      <w:r>
        <w:rPr>
          <w:rFonts w:hint="eastAsia"/>
        </w:rPr>
        <w:t xml:space="preserve">솔루션, </w:t>
      </w:r>
      <w:proofErr w:type="spellStart"/>
      <w:r w:rsidR="00F83E11">
        <w:rPr>
          <w:rFonts w:hint="eastAsia"/>
        </w:rPr>
        <w:t>리오프닝에도</w:t>
      </w:r>
      <w:proofErr w:type="spellEnd"/>
      <w:r w:rsidR="00F83E11">
        <w:t xml:space="preserve"> </w:t>
      </w:r>
    </w:p>
    <w:p w14:paraId="480A7601" w14:textId="752EA9B4" w:rsidR="00F83E11" w:rsidRPr="00AC658A" w:rsidRDefault="00F83E11" w:rsidP="00F83E11">
      <w:pPr>
        <w:pStyle w:val="a7"/>
        <w:framePr w:wrap="around" w:y="29"/>
      </w:pPr>
      <w:r>
        <w:rPr>
          <w:rFonts w:hint="eastAsia"/>
        </w:rPr>
        <w:t>견조한 실적</w:t>
      </w:r>
      <w:r>
        <w:t xml:space="preserve"> </w:t>
      </w:r>
      <w:r>
        <w:rPr>
          <w:rFonts w:hint="eastAsia"/>
        </w:rPr>
        <w:t>보여줄 것</w:t>
      </w:r>
    </w:p>
    <w:p w14:paraId="054AEE0B" w14:textId="7B95587F" w:rsidR="00966C93" w:rsidRDefault="00270E43" w:rsidP="00F426B3">
      <w:pPr>
        <w:pStyle w:val="1"/>
      </w:pPr>
      <w:bookmarkStart w:id="38" w:name="_Hlk101533774"/>
      <w:r>
        <w:rPr>
          <w:rFonts w:hint="eastAsia"/>
        </w:rPr>
        <w:t>가장 많은</w:t>
      </w:r>
      <w:r w:rsidR="00DC7987">
        <w:rPr>
          <w:rFonts w:hint="eastAsia"/>
        </w:rPr>
        <w:t xml:space="preserve"> </w:t>
      </w:r>
      <w:r>
        <w:rPr>
          <w:rFonts w:hint="eastAsia"/>
        </w:rPr>
        <w:t>성장과 실적을 거둔</w:t>
      </w:r>
      <w:r w:rsidR="00DC7987">
        <w:rPr>
          <w:rFonts w:hint="eastAsia"/>
        </w:rPr>
        <w:t xml:space="preserve"> </w:t>
      </w:r>
      <w:r w:rsidR="0058496F">
        <w:rPr>
          <w:rFonts w:hint="eastAsia"/>
        </w:rPr>
        <w:t>솔루션 사업</w:t>
      </w:r>
      <w:r w:rsidR="00DC7987">
        <w:rPr>
          <w:rFonts w:hint="eastAsia"/>
        </w:rPr>
        <w:t>의 매출은</w:t>
      </w:r>
      <w:r w:rsidR="0058496F">
        <w:rPr>
          <w:rFonts w:hint="eastAsia"/>
        </w:rPr>
        <w:t xml:space="preserve"> </w:t>
      </w:r>
      <w:r w:rsidR="0058496F">
        <w:t>6</w:t>
      </w:r>
      <w:r w:rsidR="00A504E7">
        <w:t>,</w:t>
      </w:r>
      <w:r w:rsidR="0058496F">
        <w:t>995</w:t>
      </w:r>
      <w:r w:rsidR="00A504E7">
        <w:rPr>
          <w:rFonts w:hint="eastAsia"/>
        </w:rPr>
        <w:t>억원(</w:t>
      </w:r>
      <w:r w:rsidR="00A504E7">
        <w:t>+262.8% YoY)</w:t>
      </w:r>
      <w:r w:rsidR="00932F1B">
        <w:rPr>
          <w:rFonts w:hint="eastAsia"/>
        </w:rPr>
        <w:t>으로</w:t>
      </w:r>
      <w:r w:rsidR="005B47AD">
        <w:t xml:space="preserve"> </w:t>
      </w:r>
      <w:r w:rsidR="00932F1B">
        <w:rPr>
          <w:rFonts w:hint="eastAsia"/>
        </w:rPr>
        <w:t>집계됐다</w:t>
      </w:r>
      <w:r w:rsidR="00616DAB">
        <w:rPr>
          <w:rFonts w:hint="eastAsia"/>
        </w:rPr>
        <w:t>.</w:t>
      </w:r>
      <w:r w:rsidR="00616DAB">
        <w:t xml:space="preserve"> </w:t>
      </w:r>
      <w:r w:rsidR="00C53ACC">
        <w:rPr>
          <w:rFonts w:hint="eastAsia"/>
        </w:rPr>
        <w:t xml:space="preserve">솔루션 사업의 경우 </w:t>
      </w:r>
      <w:r w:rsidR="00503E0F">
        <w:rPr>
          <w:rFonts w:hint="eastAsia"/>
        </w:rPr>
        <w:t>온라인 팬미팅</w:t>
      </w:r>
      <w:r>
        <w:rPr>
          <w:rFonts w:hint="eastAsia"/>
        </w:rPr>
        <w:t xml:space="preserve"> 및 공연 등 온라인 서비스 위주의 활동으로</w:t>
      </w:r>
      <w:r w:rsidR="00D87B8F">
        <w:rPr>
          <w:rFonts w:hint="eastAsia"/>
        </w:rPr>
        <w:t xml:space="preserve"> 컨텐츠,</w:t>
      </w:r>
      <w:r w:rsidR="00D87B8F">
        <w:t xml:space="preserve"> </w:t>
      </w:r>
      <w:r w:rsidR="00D87B8F">
        <w:rPr>
          <w:rFonts w:hint="eastAsia"/>
        </w:rPr>
        <w:t>광고,</w:t>
      </w:r>
      <w:r w:rsidR="00D87B8F">
        <w:t xml:space="preserve"> </w:t>
      </w:r>
      <w:r w:rsidR="00D87B8F">
        <w:rPr>
          <w:rFonts w:hint="eastAsia"/>
        </w:rPr>
        <w:t>MD</w:t>
      </w:r>
      <w:r w:rsidR="00D87B8F">
        <w:t xml:space="preserve"> </w:t>
      </w:r>
      <w:r w:rsidR="00D87B8F">
        <w:rPr>
          <w:rFonts w:hint="eastAsia"/>
        </w:rPr>
        <w:t>부문에서</w:t>
      </w:r>
      <w:r w:rsidR="00D87B8F">
        <w:t xml:space="preserve"> </w:t>
      </w:r>
      <w:r w:rsidR="00D87B8F">
        <w:rPr>
          <w:rFonts w:hint="eastAsia"/>
        </w:rPr>
        <w:t>크게 성장했다.</w:t>
      </w:r>
      <w:r w:rsidR="00636EA5">
        <w:t xml:space="preserve"> </w:t>
      </w:r>
      <w:r w:rsidR="00D87B8F">
        <w:rPr>
          <w:rFonts w:hint="eastAsia"/>
        </w:rPr>
        <w:t xml:space="preserve">4Q21에는 </w:t>
      </w:r>
      <w:proofErr w:type="spellStart"/>
      <w:r w:rsidR="004F76FF">
        <w:rPr>
          <w:rFonts w:hint="eastAsia"/>
        </w:rPr>
        <w:t>리오프닝</w:t>
      </w:r>
      <w:proofErr w:type="spellEnd"/>
      <w:r w:rsidR="004F76FF">
        <w:rPr>
          <w:rFonts w:hint="eastAsia"/>
        </w:rPr>
        <w:t xml:space="preserve"> </w:t>
      </w:r>
      <w:r w:rsidR="00636EA5">
        <w:rPr>
          <w:rFonts w:hint="eastAsia"/>
        </w:rPr>
        <w:t>수혜</w:t>
      </w:r>
      <w:r w:rsidR="00B10150">
        <w:rPr>
          <w:rFonts w:hint="eastAsia"/>
        </w:rPr>
        <w:t xml:space="preserve"> 또한</w:t>
      </w:r>
      <w:r w:rsidR="004F76FF">
        <w:rPr>
          <w:rFonts w:hint="eastAsia"/>
        </w:rPr>
        <w:t xml:space="preserve"> </w:t>
      </w:r>
      <w:r w:rsidR="00636EA5">
        <w:rPr>
          <w:rFonts w:hint="eastAsia"/>
        </w:rPr>
        <w:t xml:space="preserve">일부 </w:t>
      </w:r>
      <w:r w:rsidR="00B03237">
        <w:rPr>
          <w:rFonts w:hint="eastAsia"/>
        </w:rPr>
        <w:t>확인</w:t>
      </w:r>
      <w:r w:rsidR="00AA69CF">
        <w:rPr>
          <w:rFonts w:hint="eastAsia"/>
        </w:rPr>
        <w:t>됐</w:t>
      </w:r>
      <w:r w:rsidR="004F76FF">
        <w:rPr>
          <w:rFonts w:hint="eastAsia"/>
        </w:rPr>
        <w:t>다.</w:t>
      </w:r>
      <w:r w:rsidR="004F76FF">
        <w:t xml:space="preserve"> </w:t>
      </w:r>
      <w:r w:rsidR="00AA69CF">
        <w:rPr>
          <w:rFonts w:hint="eastAsia"/>
        </w:rPr>
        <w:t xml:space="preserve">LA에서 개최된 </w:t>
      </w:r>
      <w:r w:rsidR="004F76FF">
        <w:rPr>
          <w:rFonts w:hint="eastAsia"/>
        </w:rPr>
        <w:t xml:space="preserve">2년만의 </w:t>
      </w:r>
      <w:r w:rsidR="00E06883">
        <w:rPr>
          <w:rFonts w:hint="eastAsia"/>
        </w:rPr>
        <w:t>BTS</w:t>
      </w:r>
      <w:r w:rsidR="00E06883">
        <w:t xml:space="preserve"> </w:t>
      </w:r>
      <w:r w:rsidR="00091C52">
        <w:rPr>
          <w:rFonts w:hint="eastAsia"/>
        </w:rPr>
        <w:t>오프라인 공연</w:t>
      </w:r>
      <w:r w:rsidR="00AA69CF">
        <w:rPr>
          <w:rFonts w:hint="eastAsia"/>
        </w:rPr>
        <w:t>으로</w:t>
      </w:r>
      <w:r w:rsidR="00626F0F">
        <w:rPr>
          <w:rFonts w:hint="eastAsia"/>
        </w:rPr>
        <w:t xml:space="preserve"> </w:t>
      </w:r>
      <w:r w:rsidR="006F61A7">
        <w:rPr>
          <w:rFonts w:hint="eastAsia"/>
        </w:rPr>
        <w:t>북미 지역의 솔루션 매출이 904억원</w:t>
      </w:r>
      <w:r w:rsidR="00AD6496">
        <w:rPr>
          <w:rFonts w:hint="eastAsia"/>
        </w:rPr>
        <w:t>(+</w:t>
      </w:r>
      <w:r w:rsidR="006F61A7">
        <w:rPr>
          <w:rFonts w:hint="eastAsia"/>
        </w:rPr>
        <w:t>6,15</w:t>
      </w:r>
      <w:r w:rsidR="00DD4876">
        <w:rPr>
          <w:rFonts w:hint="eastAsia"/>
        </w:rPr>
        <w:t>3.9</w:t>
      </w:r>
      <w:r w:rsidR="006F61A7">
        <w:rPr>
          <w:rFonts w:hint="eastAsia"/>
        </w:rPr>
        <w:t>%</w:t>
      </w:r>
      <w:r w:rsidR="006F61A7">
        <w:t xml:space="preserve"> </w:t>
      </w:r>
      <w:r w:rsidR="00AD6496">
        <w:rPr>
          <w:rFonts w:hint="eastAsia"/>
        </w:rPr>
        <w:t>YoY</w:t>
      </w:r>
      <w:r w:rsidR="00A25720">
        <w:rPr>
          <w:rFonts w:hint="eastAsia"/>
        </w:rPr>
        <w:t>)까지 증가</w:t>
      </w:r>
      <w:r w:rsidR="00B10150">
        <w:rPr>
          <w:rFonts w:hint="eastAsia"/>
        </w:rPr>
        <w:t>했다.</w:t>
      </w:r>
      <w:r w:rsidR="00B10150">
        <w:t xml:space="preserve"> </w:t>
      </w:r>
      <w:r w:rsidR="00636EA5">
        <w:rPr>
          <w:rFonts w:hint="eastAsia"/>
        </w:rPr>
        <w:t>관련된 MD와 콘텐츠</w:t>
      </w:r>
      <w:r w:rsidR="00636EA5">
        <w:t xml:space="preserve"> </w:t>
      </w:r>
      <w:r w:rsidR="00636EA5">
        <w:rPr>
          <w:rFonts w:hint="eastAsia"/>
        </w:rPr>
        <w:t xml:space="preserve">매출 </w:t>
      </w:r>
      <w:r w:rsidR="00AA69CF">
        <w:rPr>
          <w:rFonts w:hint="eastAsia"/>
        </w:rPr>
        <w:t>등이 동시에</w:t>
      </w:r>
      <w:r w:rsidR="00636EA5">
        <w:rPr>
          <w:rFonts w:hint="eastAsia"/>
        </w:rPr>
        <w:t xml:space="preserve"> </w:t>
      </w:r>
      <w:r w:rsidR="00AA69CF">
        <w:rPr>
          <w:rFonts w:hint="eastAsia"/>
        </w:rPr>
        <w:t>증가해,</w:t>
      </w:r>
      <w:r w:rsidR="00AA69CF">
        <w:t xml:space="preserve"> </w:t>
      </w:r>
      <w:r w:rsidR="00AA69CF">
        <w:rPr>
          <w:rFonts w:hint="eastAsia"/>
        </w:rPr>
        <w:t xml:space="preserve">4분기 최대 실적 경신에 </w:t>
      </w:r>
      <w:r w:rsidR="00A4740A">
        <w:rPr>
          <w:rFonts w:hint="eastAsia"/>
        </w:rPr>
        <w:t>기여</w:t>
      </w:r>
      <w:r w:rsidR="00AA69CF">
        <w:rPr>
          <w:rFonts w:hint="eastAsia"/>
        </w:rPr>
        <w:t>했</w:t>
      </w:r>
      <w:r w:rsidR="00C53ACC">
        <w:rPr>
          <w:rFonts w:hint="eastAsia"/>
        </w:rPr>
        <w:t>다.</w:t>
      </w:r>
      <w:r w:rsidR="00B47A99">
        <w:t xml:space="preserve"> </w:t>
      </w:r>
    </w:p>
    <w:p w14:paraId="061739D0" w14:textId="0E4BCF2E" w:rsidR="008F2C76" w:rsidRDefault="008F2C76" w:rsidP="00F426B3">
      <w:pPr>
        <w:pStyle w:val="1"/>
      </w:pPr>
      <w:bookmarkStart w:id="39" w:name="_Hlk101533895"/>
      <w:bookmarkEnd w:id="38"/>
    </w:p>
    <w:p w14:paraId="0D57C6EB" w14:textId="4AE7285F" w:rsidR="00F835AF" w:rsidRDefault="000116CB" w:rsidP="00F426B3">
      <w:pPr>
        <w:pStyle w:val="1"/>
      </w:pPr>
      <w:r>
        <w:rPr>
          <w:rFonts w:hAnsi="Arial" w:cs="바탕" w:hint="eastAsia"/>
          <w:b/>
          <w:bCs/>
          <w:kern w:val="0"/>
          <w:sz w:val="23"/>
          <w:szCs w:val="20"/>
        </w:rPr>
        <w:t>글로벌 엔터테인먼트 라이프스타일 플랫폼 기업</w:t>
      </w:r>
      <w:r w:rsidR="009945B8">
        <w:rPr>
          <w:rFonts w:hAnsi="Arial" w:cs="바탕" w:hint="eastAsia"/>
          <w:b/>
          <w:bCs/>
          <w:kern w:val="0"/>
          <w:sz w:val="23"/>
          <w:szCs w:val="20"/>
        </w:rPr>
        <w:t>으로 변화 중</w:t>
      </w:r>
    </w:p>
    <w:bookmarkEnd w:id="39"/>
    <w:p w14:paraId="37412346" w14:textId="77777777" w:rsidR="00FD5D6B" w:rsidRDefault="00FD5D6B" w:rsidP="00FD5D6B">
      <w:pPr>
        <w:pStyle w:val="a7"/>
        <w:framePr w:wrap="around" w:y="17"/>
      </w:pPr>
      <w:r>
        <w:rPr>
          <w:rFonts w:hint="eastAsia"/>
        </w:rPr>
        <w:t>2021년에 뿌린 씨앗,</w:t>
      </w:r>
      <w:r>
        <w:t xml:space="preserve"> </w:t>
      </w:r>
    </w:p>
    <w:p w14:paraId="3804746C" w14:textId="4549B212" w:rsidR="00FD5D6B" w:rsidRPr="00EB20DE" w:rsidRDefault="00FD5D6B" w:rsidP="00FD5D6B">
      <w:pPr>
        <w:pStyle w:val="a7"/>
        <w:framePr w:wrap="around" w:y="17"/>
      </w:pPr>
      <w:r>
        <w:rPr>
          <w:rFonts w:hint="eastAsia"/>
        </w:rPr>
        <w:t>2Q22부터 수확할 전망</w:t>
      </w:r>
    </w:p>
    <w:p w14:paraId="0340ED2C" w14:textId="6CD773AB" w:rsidR="00B20965" w:rsidRPr="008F2C76" w:rsidRDefault="00DD4876" w:rsidP="008F2C76">
      <w:pPr>
        <w:pStyle w:val="1"/>
      </w:pPr>
      <w:r w:rsidRPr="008F2C76">
        <w:rPr>
          <w:rFonts w:hint="eastAsia"/>
        </w:rPr>
        <w:t>동사</w:t>
      </w:r>
      <w:r w:rsidR="004E0A69">
        <w:rPr>
          <w:rFonts w:hint="eastAsia"/>
        </w:rPr>
        <w:t>는</w:t>
      </w:r>
      <w:r w:rsidR="00616DAB" w:rsidRPr="008F2C76">
        <w:rPr>
          <w:rFonts w:hint="eastAsia"/>
        </w:rPr>
        <w:t xml:space="preserve"> </w:t>
      </w:r>
      <w:r w:rsidR="00337526" w:rsidRPr="008F2C76">
        <w:rPr>
          <w:rFonts w:hint="eastAsia"/>
        </w:rPr>
        <w:t xml:space="preserve">엔터테인먼트 </w:t>
      </w:r>
      <w:r w:rsidR="008C48A6" w:rsidRPr="008F2C76">
        <w:rPr>
          <w:rFonts w:hint="eastAsia"/>
        </w:rPr>
        <w:t>사</w:t>
      </w:r>
      <w:r w:rsidR="002628D5" w:rsidRPr="008F2C76">
        <w:rPr>
          <w:rFonts w:hint="eastAsia"/>
        </w:rPr>
        <w:t>업</w:t>
      </w:r>
      <w:r w:rsidR="008C48A6" w:rsidRPr="008F2C76">
        <w:rPr>
          <w:rFonts w:hint="eastAsia"/>
        </w:rPr>
        <w:t>의</w:t>
      </w:r>
      <w:r w:rsidR="008C48A6" w:rsidRPr="008F2C76">
        <w:t xml:space="preserve"> </w:t>
      </w:r>
      <w:r w:rsidR="008C48A6" w:rsidRPr="008F2C76">
        <w:rPr>
          <w:rFonts w:hint="eastAsia"/>
        </w:rPr>
        <w:t>영역을 지속적으로 확장하여 팬들에게 다양한 경험을 제공하</w:t>
      </w:r>
      <w:r w:rsidR="00A56853">
        <w:rPr>
          <w:rFonts w:hint="eastAsia"/>
        </w:rPr>
        <w:t xml:space="preserve">는 것을 </w:t>
      </w:r>
      <w:r w:rsidR="004E0A69">
        <w:rPr>
          <w:rFonts w:hint="eastAsia"/>
        </w:rPr>
        <w:t>최우선 가치</w:t>
      </w:r>
      <w:r w:rsidR="00A56853">
        <w:rPr>
          <w:rFonts w:hint="eastAsia"/>
        </w:rPr>
        <w:t>로 삼는</w:t>
      </w:r>
      <w:r w:rsidR="008C48A6" w:rsidRPr="008F2C76">
        <w:rPr>
          <w:rFonts w:hint="eastAsia"/>
        </w:rPr>
        <w:t>다.</w:t>
      </w:r>
      <w:r w:rsidR="00B12572">
        <w:t xml:space="preserve"> </w:t>
      </w:r>
      <w:r w:rsidR="00A516F5">
        <w:rPr>
          <w:rFonts w:hint="eastAsia"/>
        </w:rPr>
        <w:t xml:space="preserve">동사의 </w:t>
      </w:r>
      <w:r w:rsidR="00A516F5">
        <w:t>2021</w:t>
      </w:r>
      <w:r w:rsidR="00A516F5">
        <w:rPr>
          <w:rFonts w:hint="eastAsia"/>
        </w:rPr>
        <w:t xml:space="preserve">년은 </w:t>
      </w:r>
      <w:r w:rsidR="004E0A69">
        <w:rPr>
          <w:rFonts w:hint="eastAsia"/>
        </w:rPr>
        <w:t xml:space="preserve">이러한 가치실현을 </w:t>
      </w:r>
      <w:r w:rsidR="00A516F5">
        <w:rPr>
          <w:rFonts w:hint="eastAsia"/>
        </w:rPr>
        <w:t>가속화하기 위한</w:t>
      </w:r>
      <w:r w:rsidR="00A516F5">
        <w:t xml:space="preserve"> </w:t>
      </w:r>
      <w:r w:rsidR="0052193F">
        <w:rPr>
          <w:rFonts w:hint="eastAsia"/>
        </w:rPr>
        <w:t>초석을 다</w:t>
      </w:r>
      <w:r w:rsidR="001D3F9D">
        <w:rPr>
          <w:rFonts w:hint="eastAsia"/>
        </w:rPr>
        <w:t>지</w:t>
      </w:r>
      <w:r w:rsidR="0052193F">
        <w:rPr>
          <w:rFonts w:hint="eastAsia"/>
        </w:rPr>
        <w:t>는 해였다</w:t>
      </w:r>
      <w:r w:rsidR="00A516F5">
        <w:t xml:space="preserve">. </w:t>
      </w:r>
      <w:r w:rsidR="00E1367A">
        <w:rPr>
          <w:rFonts w:hint="eastAsia"/>
        </w:rPr>
        <w:t xml:space="preserve">동사는 </w:t>
      </w:r>
      <w:r w:rsidR="00A516F5">
        <w:rPr>
          <w:rFonts w:hint="eastAsia"/>
        </w:rPr>
        <w:t>레이블,</w:t>
      </w:r>
      <w:r w:rsidR="00A516F5">
        <w:t xml:space="preserve"> </w:t>
      </w:r>
      <w:r w:rsidR="00A516F5">
        <w:rPr>
          <w:rFonts w:hint="eastAsia"/>
        </w:rPr>
        <w:t>솔루션,</w:t>
      </w:r>
      <w:r w:rsidR="00A516F5">
        <w:t xml:space="preserve"> </w:t>
      </w:r>
      <w:r w:rsidR="00A516F5">
        <w:rPr>
          <w:rFonts w:hint="eastAsia"/>
        </w:rPr>
        <w:t xml:space="preserve">플랫폼 </w:t>
      </w:r>
      <w:r w:rsidR="001D3F9D">
        <w:t>3</w:t>
      </w:r>
      <w:r w:rsidR="001D3F9D">
        <w:rPr>
          <w:rFonts w:hint="eastAsia"/>
        </w:rPr>
        <w:t>축 체제를 기준으로 지배구조 개편 작업을 진행</w:t>
      </w:r>
      <w:r w:rsidR="00A516F5">
        <w:rPr>
          <w:rFonts w:hint="eastAsia"/>
        </w:rPr>
        <w:t>했다.</w:t>
      </w:r>
      <w:r w:rsidR="00A516F5">
        <w:t xml:space="preserve"> </w:t>
      </w:r>
      <w:r w:rsidR="001D3F9D">
        <w:rPr>
          <w:rFonts w:hint="eastAsia"/>
        </w:rPr>
        <w:t xml:space="preserve">각 사업영역 내에서는 </w:t>
      </w:r>
      <w:r w:rsidR="00E1367A">
        <w:rPr>
          <w:rFonts w:hint="eastAsia"/>
        </w:rPr>
        <w:t>독립성을 유지함과 동시에 각 사업영역</w:t>
      </w:r>
      <w:r w:rsidR="00E1367A">
        <w:t xml:space="preserve"> </w:t>
      </w:r>
      <w:r w:rsidR="00E1367A">
        <w:rPr>
          <w:rFonts w:hint="eastAsia"/>
        </w:rPr>
        <w:t>간 유기적인 관계를 통해 전문성 고도화 및 사업 혁신을 촉진</w:t>
      </w:r>
      <w:r w:rsidR="00EB1B94">
        <w:rPr>
          <w:rFonts w:hint="eastAsia"/>
        </w:rPr>
        <w:t>하도록 설계했</w:t>
      </w:r>
      <w:r w:rsidR="00E1367A">
        <w:rPr>
          <w:rFonts w:hint="eastAsia"/>
        </w:rPr>
        <w:t>다.</w:t>
      </w:r>
      <w:r w:rsidR="00E1367A">
        <w:t xml:space="preserve"> </w:t>
      </w:r>
      <w:r w:rsidR="00EB1B94">
        <w:rPr>
          <w:rFonts w:hint="eastAsia"/>
        </w:rPr>
        <w:t xml:space="preserve">관련된 </w:t>
      </w:r>
      <w:r w:rsidR="00A516F5">
        <w:rPr>
          <w:rFonts w:hint="eastAsia"/>
        </w:rPr>
        <w:t>성</w:t>
      </w:r>
      <w:r w:rsidR="00091C52" w:rsidRPr="008F2C76">
        <w:rPr>
          <w:rFonts w:hint="eastAsia"/>
        </w:rPr>
        <w:t xml:space="preserve">장 모멘텀은 </w:t>
      </w:r>
      <w:r w:rsidR="002F7294" w:rsidRPr="008F2C76">
        <w:rPr>
          <w:rFonts w:hint="eastAsia"/>
        </w:rPr>
        <w:t>2</w:t>
      </w:r>
      <w:r w:rsidR="00EB1B94">
        <w:rPr>
          <w:rFonts w:hint="eastAsia"/>
        </w:rPr>
        <w:t>0</w:t>
      </w:r>
      <w:r w:rsidR="002F7294" w:rsidRPr="008F2C76">
        <w:rPr>
          <w:rFonts w:hint="eastAsia"/>
        </w:rPr>
        <w:t>22</w:t>
      </w:r>
      <w:r w:rsidR="00EB1B94">
        <w:rPr>
          <w:rFonts w:hint="eastAsia"/>
        </w:rPr>
        <w:t>년</w:t>
      </w:r>
      <w:r w:rsidR="002F7294" w:rsidRPr="008F2C76">
        <w:rPr>
          <w:rFonts w:hint="eastAsia"/>
        </w:rPr>
        <w:t xml:space="preserve">부터 본격적으로 </w:t>
      </w:r>
      <w:r w:rsidR="00091C52" w:rsidRPr="008F2C76">
        <w:rPr>
          <w:rFonts w:hint="eastAsia"/>
        </w:rPr>
        <w:t>가시화될</w:t>
      </w:r>
      <w:r w:rsidR="002F7294" w:rsidRPr="008F2C76">
        <w:rPr>
          <w:rFonts w:hint="eastAsia"/>
        </w:rPr>
        <w:t xml:space="preserve"> 전망</w:t>
      </w:r>
      <w:r w:rsidR="001319FA" w:rsidRPr="008F2C76">
        <w:rPr>
          <w:rFonts w:hint="eastAsia"/>
        </w:rPr>
        <w:t>이다.</w:t>
      </w:r>
      <w:r w:rsidR="008F2C76" w:rsidRPr="008F2C76">
        <w:t xml:space="preserve"> </w:t>
      </w:r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EB1B94" w14:paraId="36E60628" w14:textId="77777777" w:rsidTr="008F2C76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4514BD78" w14:textId="77777777" w:rsidR="00EB1B94" w:rsidRPr="00824629" w:rsidRDefault="00EB1B94" w:rsidP="00294909">
            <w:pPr>
              <w:pStyle w:val="TableParagraph0"/>
              <w:framePr w:w="9833" w:hSpace="454" w:wrap="around" w:vAnchor="text" w:hAnchor="page" w:x="1139" w:y="669"/>
              <w:spacing w:line="228" w:lineRule="exact"/>
              <w:ind w:left="36"/>
              <w:jc w:val="left"/>
              <w:rPr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Pr="00824629">
              <w:rPr>
                <w:rFonts w:hint="eastAsia"/>
                <w:b/>
                <w:w w:val="90"/>
                <w:sz w:val="20"/>
                <w:lang w:eastAsia="ko-KR"/>
              </w:rPr>
              <w:t>1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 사업영역별 매출 추이</w:t>
            </w:r>
          </w:p>
        </w:tc>
        <w:tc>
          <w:tcPr>
            <w:tcW w:w="281" w:type="dxa"/>
          </w:tcPr>
          <w:p w14:paraId="47B5889F" w14:textId="77777777" w:rsidR="00EB1B94" w:rsidRPr="00824629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1A472869" w14:textId="77777777" w:rsidR="00EB1B94" w:rsidRPr="00824629" w:rsidRDefault="00EB1B94" w:rsidP="00294909">
            <w:pPr>
              <w:pStyle w:val="TableParagraph0"/>
              <w:framePr w:w="9833" w:hSpace="454" w:wrap="around" w:vAnchor="text" w:hAnchor="page" w:x="1139" w:y="669"/>
              <w:spacing w:line="228" w:lineRule="exact"/>
              <w:ind w:left="35"/>
              <w:jc w:val="left"/>
              <w:rPr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>
              <w:rPr>
                <w:b/>
                <w:w w:val="90"/>
                <w:sz w:val="20"/>
                <w:lang w:eastAsia="ko-KR"/>
              </w:rPr>
              <w:t>2]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하이브의</w:t>
            </w:r>
            <w:proofErr w:type="spellEnd"/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사업구조 개편과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지배구조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>변화</w:t>
            </w:r>
          </w:p>
        </w:tc>
      </w:tr>
      <w:tr w:rsidR="00EB1B94" w14:paraId="00CE04BE" w14:textId="77777777" w:rsidTr="008F2C76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31870758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w:drawing>
                <wp:anchor distT="0" distB="0" distL="114300" distR="114300" simplePos="0" relativeHeight="251629568" behindDoc="0" locked="0" layoutInCell="1" allowOverlap="1" wp14:anchorId="0A4F0B87" wp14:editId="18CB7D3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186055</wp:posOffset>
                  </wp:positionV>
                  <wp:extent cx="2938780" cy="1939290"/>
                  <wp:effectExtent l="0" t="0" r="0" b="3810"/>
                  <wp:wrapNone/>
                  <wp:docPr id="74" name="차트 7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십억원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)</w:t>
            </w:r>
          </w:p>
          <w:p w14:paraId="24319A81" w14:textId="77777777" w:rsidR="00EB1B94" w:rsidRPr="008C33D7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01FE7477" wp14:editId="518F7EF2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1219361</wp:posOffset>
                      </wp:positionV>
                      <wp:extent cx="587375" cy="241300"/>
                      <wp:effectExtent l="0" t="0" r="0" b="0"/>
                      <wp:wrapNone/>
                      <wp:docPr id="79" name="Text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33BDA8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24.2%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1FE74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3" o:spid="_x0000_s1026" type="#_x0000_t202" style="position:absolute;margin-left:102.85pt;margin-top:96pt;width:46.25pt;height:1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" filled="f" stroked="f">
                      <v:textbox>
                        <w:txbxContent>
                          <w:p w14:paraId="7C33BDA8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24.2%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2CBE4B" wp14:editId="0905ED33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974090</wp:posOffset>
                      </wp:positionV>
                      <wp:extent cx="587375" cy="241300"/>
                      <wp:effectExtent l="0" t="0" r="0" b="0"/>
                      <wp:wrapNone/>
                      <wp:docPr id="82" name="Text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375" cy="2413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FFDFE6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29.2%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CBE4B" id="TextBox 36" o:spid="_x0000_s1027" type="#_x0000_t202" style="position:absolute;margin-left:102.7pt;margin-top:76.7pt;width:46.25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" filled="f" stroked="f">
                      <v:textbox>
                        <w:txbxContent>
                          <w:p w14:paraId="67FFDFE6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29.2%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87E233B" wp14:editId="4369647D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1048385</wp:posOffset>
                      </wp:positionV>
                      <wp:extent cx="558800" cy="219075"/>
                      <wp:effectExtent l="0" t="0" r="0" b="9525"/>
                      <wp:wrapNone/>
                      <wp:docPr id="83" name="Text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800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3D5CC9" w14:textId="77777777" w:rsidR="008F2C76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12.5%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E233B" id="TextBox 37" o:spid="_x0000_s1028" type="#_x0000_t202" style="position:absolute;margin-left:60.8pt;margin-top:82.55pt;width:44pt;height:17.2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" filled="f" stroked="f">
                      <v:textbox>
                        <w:txbxContent>
                          <w:p w14:paraId="5E3D5CC9" w14:textId="77777777" w:rsidR="008F2C76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12.5%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2ABF0C3" wp14:editId="3D40FAA2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1127760</wp:posOffset>
                      </wp:positionV>
                      <wp:extent cx="462280" cy="216535"/>
                      <wp:effectExtent l="0" t="0" r="0" b="0"/>
                      <wp:wrapNone/>
                      <wp:docPr id="78" name="Text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280" cy="216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1D69E0" w14:textId="77777777" w:rsidR="008F2C76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9.2%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ABF0C3" id="TextBox 32" o:spid="_x0000_s1029" type="#_x0000_t202" style="position:absolute;margin-left:62.25pt;margin-top:88.8pt;width:36.4pt;height:17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" filled="f" stroked="f">
                      <v:textbox>
                        <w:txbxContent>
                          <w:p w14:paraId="731D69E0" w14:textId="77777777" w:rsidR="008F2C76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9.2%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5754F0D" wp14:editId="00DBEFEC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1001395</wp:posOffset>
                      </wp:positionV>
                      <wp:extent cx="587593" cy="241414"/>
                      <wp:effectExtent l="0" t="0" r="0" b="0"/>
                      <wp:wrapNone/>
                      <wp:docPr id="80" name="Text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A73B4EE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55.7%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54F0D" id="TextBox 34" o:spid="_x0000_s1030" type="#_x0000_t202" style="position:absolute;margin-left:165.55pt;margin-top:78.85pt;width:46.25pt;height:19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" filled="f" stroked="f">
                      <v:textbox>
                        <w:txbxContent>
                          <w:p w14:paraId="4A73B4EE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55.7%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158802" wp14:editId="108FE6C3">
                      <wp:simplePos x="0" y="0"/>
                      <wp:positionH relativeFrom="column">
                        <wp:posOffset>2103755</wp:posOffset>
                      </wp:positionH>
                      <wp:positionV relativeFrom="paragraph">
                        <wp:posOffset>442595</wp:posOffset>
                      </wp:positionV>
                      <wp:extent cx="587593" cy="241414"/>
                      <wp:effectExtent l="0" t="0" r="0" b="0"/>
                      <wp:wrapNone/>
                      <wp:docPr id="81" name="Text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7593" cy="24141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F0E05B" w14:textId="77777777" w:rsidR="008F2C76" w:rsidRPr="003E1C45" w:rsidRDefault="008F2C76" w:rsidP="008F2C76">
                                  <w:pPr>
                                    <w:jc w:val="center"/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19.1%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595959" w:themeColor="text1" w:themeTint="A6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58802" id="TextBox 35" o:spid="_x0000_s1031" type="#_x0000_t202" style="position:absolute;margin-left:165.65pt;margin-top:34.85pt;width:46.25pt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" filled="f" stroked="f">
                      <v:textbox>
                        <w:txbxContent>
                          <w:p w14:paraId="53F0E05B" w14:textId="77777777" w:rsidR="008F2C76" w:rsidRPr="003E1C45" w:rsidRDefault="008F2C76" w:rsidP="008F2C76">
                            <w:pPr>
                              <w:jc w:val="center"/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19.1%</w:t>
                            </w:r>
                            <w:r>
                              <w:rPr>
                                <w:rFonts w:ascii="돋움" w:eastAsia="돋움" w:hAnsi="돋움"/>
                                <w:color w:val="595959" w:themeColor="text1" w:themeTint="A6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8A1D1E" wp14:editId="7B9478E4">
                      <wp:simplePos x="0" y="0"/>
                      <wp:positionH relativeFrom="column">
                        <wp:posOffset>2131060</wp:posOffset>
                      </wp:positionH>
                      <wp:positionV relativeFrom="paragraph">
                        <wp:posOffset>1611630</wp:posOffset>
                      </wp:positionV>
                      <wp:extent cx="547370" cy="287020"/>
                      <wp:effectExtent l="0" t="0" r="0" b="0"/>
                      <wp:wrapNone/>
                      <wp:docPr id="77" name="Text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370" cy="2870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ADBF15A" w14:textId="77777777" w:rsidR="008F2C76" w:rsidRPr="006253D8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6253D8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25.2%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88A1D1E" id="TextBox 31" o:spid="_x0000_s1032" type="#_x0000_t202" style="position:absolute;margin-left:167.8pt;margin-top:126.9pt;width:43.1pt;height:2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" filled="f" stroked="f">
                      <v:textbox>
                        <w:txbxContent>
                          <w:p w14:paraId="5ADBF15A" w14:textId="77777777" w:rsidR="008F2C76" w:rsidRPr="006253D8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6253D8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25.2%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23AA7276" wp14:editId="09EEB50F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1579880</wp:posOffset>
                      </wp:positionV>
                      <wp:extent cx="515620" cy="287077"/>
                      <wp:effectExtent l="0" t="0" r="0" b="0"/>
                      <wp:wrapNone/>
                      <wp:docPr id="76" name="Text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5620" cy="287077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C6F1EC" w14:textId="77777777" w:rsidR="008F2C76" w:rsidRPr="003E1C45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 w:rsidRPr="003E1C45"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46.6%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AA7276" id="TextBox 30" o:spid="_x0000_s1033" type="#_x0000_t202" style="position:absolute;margin-left:105.7pt;margin-top:124.4pt;width:40.6pt;height:22.6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" filled="f" stroked="f">
                      <v:textbox>
                        <w:txbxContent>
                          <w:p w14:paraId="42C6F1EC" w14:textId="77777777" w:rsidR="008F2C76" w:rsidRPr="003E1C45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 w:rsidRPr="003E1C45"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46.6%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돋움" w:eastAsia="돋움" w:hint="eastAsia"/>
                <w:noProof/>
                <w:sz w:val="13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053539C" wp14:editId="25A4C3D0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1520825</wp:posOffset>
                      </wp:positionV>
                      <wp:extent cx="542956" cy="204800"/>
                      <wp:effectExtent l="0" t="0" r="0" b="0"/>
                      <wp:wrapNone/>
                      <wp:docPr id="75" name="Text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56" cy="204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3BB79C" w14:textId="77777777" w:rsidR="008F2C76" w:rsidRDefault="008F2C76" w:rsidP="008F2C76">
                                  <w:pPr>
                                    <w:jc w:val="center"/>
                                    <w:textAlignment w:val="baseline"/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돋움" w:eastAsia="돋움" w:hAnsi="돋움" w:hint="eastAsia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78.4%</w:t>
                                  </w:r>
                                  <w:r>
                                    <w:rPr>
                                      <w:rFonts w:ascii="돋움" w:eastAsia="돋움" w:hAnsi="돋움"/>
                                      <w:color w:val="FFFFFF" w:themeColor="background1"/>
                                      <w:kern w:val="24"/>
                                      <w:sz w:val="13"/>
                                      <w:szCs w:val="13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3539C" id="TextBox 29" o:spid="_x0000_s1034" type="#_x0000_t202" style="position:absolute;margin-left:41.45pt;margin-top:119.75pt;width:42.75pt;height:16.1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" filled="f" stroked="f">
                      <v:textbox>
                        <w:txbxContent>
                          <w:p w14:paraId="653BB79C" w14:textId="77777777" w:rsidR="008F2C76" w:rsidRDefault="008F2C76" w:rsidP="008F2C76">
                            <w:pPr>
                              <w:jc w:val="center"/>
                              <w:textAlignment w:val="baseline"/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(</w:t>
                            </w:r>
                            <w:r>
                              <w:rPr>
                                <w:rFonts w:ascii="돋움" w:eastAsia="돋움" w:hAnsi="돋움" w:hint="eastAsia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78.4%</w:t>
                            </w:r>
                            <w:r>
                              <w:rPr>
                                <w:rFonts w:ascii="돋움" w:eastAsia="돋움" w:hAnsi="돋움"/>
                                <w:color w:val="FFFFFF" w:themeColor="background1"/>
                                <w:kern w:val="24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1" w:type="dxa"/>
          </w:tcPr>
          <w:p w14:paraId="1E01110B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29F7A618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109"/>
              <w:jc w:val="left"/>
              <w:rPr>
                <w:spacing w:val="-6"/>
                <w:sz w:val="12"/>
                <w:lang w:eastAsia="ko-KR"/>
              </w:rPr>
            </w:pPr>
            <w:r w:rsidRPr="00BC4B07">
              <w:rPr>
                <w:noProof/>
              </w:rPr>
              <w:t xml:space="preserve"> </w:t>
            </w:r>
            <w:r>
              <w:rPr>
                <w:rFonts w:hint="eastAsia"/>
                <w:spacing w:val="-6"/>
                <w:sz w:val="12"/>
                <w:lang w:eastAsia="ko-KR"/>
              </w:rPr>
              <w:t xml:space="preserve">  </w:t>
            </w:r>
          </w:p>
          <w:p w14:paraId="1CABAB0E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  <w:r w:rsidRPr="00BC4B07">
              <w:rPr>
                <w:noProof/>
              </w:rPr>
              <w:drawing>
                <wp:inline distT="0" distB="0" distL="0" distR="0" wp14:anchorId="6B08CB37" wp14:editId="3CF8C15A">
                  <wp:extent cx="2940598" cy="1630243"/>
                  <wp:effectExtent l="0" t="0" r="0" b="8255"/>
                  <wp:docPr id="4" name="그림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81EFC8-5639-4935-A25B-39E2A10C34B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0">
                            <a:extLst>
                              <a:ext uri="{FF2B5EF4-FFF2-40B4-BE49-F238E27FC236}">
                                <a16:creationId xmlns:a16="http://schemas.microsoft.com/office/drawing/2014/main" id="{1781EFC8-5639-4935-A25B-39E2A10C34B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98" cy="1630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B94" w14:paraId="3B9A8C60" w14:textId="77777777" w:rsidTr="008F2C76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7A989987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>주: 괄호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r>
              <w:rPr>
                <w:rFonts w:hint="eastAsia"/>
                <w:spacing w:val="-5"/>
                <w:sz w:val="12"/>
                <w:lang w:eastAsia="ko-KR"/>
              </w:rPr>
              <w:t>내 %는 각 기간별 매출비중을 의미</w:t>
            </w:r>
          </w:p>
          <w:p w14:paraId="4B46CC33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7614A527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1110C733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</w:t>
            </w:r>
            <w:r>
              <w:rPr>
                <w:spacing w:val="-6"/>
                <w:sz w:val="12"/>
                <w:lang w:eastAsia="ko-KR"/>
              </w:rPr>
              <w:t>: 2021</w:t>
            </w:r>
            <w:r>
              <w:rPr>
                <w:rFonts w:hint="eastAsia"/>
                <w:spacing w:val="-6"/>
                <w:sz w:val="12"/>
                <w:lang w:eastAsia="ko-KR"/>
              </w:rPr>
              <w:t>년 사업보고서 기준</w:t>
            </w:r>
          </w:p>
          <w:p w14:paraId="4BB6B715" w14:textId="77777777" w:rsidR="00EB1B94" w:rsidRDefault="00EB1B94" w:rsidP="00294909">
            <w:pPr>
              <w:pStyle w:val="TableParagraph0"/>
              <w:framePr w:w="9833" w:hSpace="454" w:wrap="around" w:vAnchor="text" w:hAnchor="page" w:x="1139" w:y="669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하이브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>,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  <w:r>
              <w:rPr>
                <w:rFonts w:hint="eastAsia"/>
                <w:spacing w:val="-6"/>
                <w:sz w:val="12"/>
                <w:lang w:eastAsia="ko-KR"/>
              </w:rPr>
              <w:t xml:space="preserve"> </w:t>
            </w:r>
          </w:p>
        </w:tc>
      </w:tr>
    </w:tbl>
    <w:p w14:paraId="3308205C" w14:textId="77777777" w:rsidR="00EB1B94" w:rsidRPr="00AC658A" w:rsidRDefault="00EB1B94" w:rsidP="00294909">
      <w:pPr>
        <w:pStyle w:val="a7"/>
        <w:framePr w:w="9833" w:wrap="around" w:x="1139" w:y="669"/>
      </w:pPr>
    </w:p>
    <w:p w14:paraId="4DAD7D94" w14:textId="77777777" w:rsidR="002628D5" w:rsidRDefault="002628D5" w:rsidP="002628D5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4B5D265B" w14:textId="77777777" w:rsidR="002628D5" w:rsidRPr="001F7DA3" w:rsidRDefault="002628D5" w:rsidP="00DC3C07">
      <w:pPr>
        <w:pStyle w:val="1"/>
      </w:pPr>
    </w:p>
    <w:p w14:paraId="2BB3BC93" w14:textId="07851C36" w:rsidR="001D5453" w:rsidRDefault="001D5453" w:rsidP="00DC3C07">
      <w:pPr>
        <w:pStyle w:val="10"/>
      </w:pPr>
      <w:r w:rsidRPr="00A943D4">
        <w:t>III</w:t>
      </w:r>
      <w:r>
        <w:rPr>
          <w:rFonts w:hint="eastAsia"/>
        </w:rPr>
        <w:t xml:space="preserve">. </w:t>
      </w:r>
      <w:r w:rsidRPr="00E33D03">
        <w:rPr>
          <w:rFonts w:hint="eastAsia"/>
        </w:rPr>
        <w:t>HYBE의 개편된 Business</w:t>
      </w:r>
    </w:p>
    <w:p w14:paraId="29561737" w14:textId="77777777" w:rsidR="001D5453" w:rsidRDefault="001D5453" w:rsidP="001D5453">
      <w:pPr>
        <w:pStyle w:val="2"/>
      </w:pPr>
      <w:r>
        <w:rPr>
          <w:rFonts w:hint="eastAsia"/>
        </w:rPr>
        <w:t xml:space="preserve">1. </w:t>
      </w:r>
      <w:r w:rsidRPr="00CC2359">
        <w:rPr>
          <w:rFonts w:hint="eastAsia"/>
        </w:rPr>
        <w:t>레이블: 코로나로 인한 매출하락은 이제 그만</w:t>
      </w:r>
    </w:p>
    <w:p w14:paraId="5C09AED4" w14:textId="77777777" w:rsidR="00B20965" w:rsidRDefault="00F53D76" w:rsidP="00D820C2">
      <w:pPr>
        <w:pStyle w:val="1"/>
        <w:rPr>
          <w:rFonts w:hAnsi="Arial" w:cs="바탕"/>
          <w:b/>
          <w:bCs/>
          <w:kern w:val="0"/>
          <w:sz w:val="23"/>
          <w:szCs w:val="20"/>
        </w:rPr>
      </w:pPr>
      <w:r>
        <w:rPr>
          <w:rFonts w:hAnsi="Arial" w:cs="바탕" w:hint="eastAsia"/>
          <w:b/>
          <w:bCs/>
          <w:kern w:val="0"/>
          <w:sz w:val="23"/>
          <w:szCs w:val="20"/>
        </w:rPr>
        <w:t>1</w:t>
      </w:r>
      <w:r>
        <w:rPr>
          <w:rFonts w:hAnsi="Arial" w:cs="바탕"/>
          <w:b/>
          <w:bCs/>
          <w:kern w:val="0"/>
          <w:sz w:val="23"/>
          <w:szCs w:val="20"/>
        </w:rPr>
        <w:t xml:space="preserve">) </w:t>
      </w:r>
      <w:r w:rsidR="008C360E" w:rsidRPr="00D820C2">
        <w:rPr>
          <w:rFonts w:hAnsi="Arial" w:cs="바탕" w:hint="eastAsia"/>
          <w:b/>
          <w:bCs/>
          <w:kern w:val="0"/>
          <w:sz w:val="23"/>
          <w:szCs w:val="20"/>
        </w:rPr>
        <w:t>수익성이 가장 좋은 사업부</w:t>
      </w:r>
      <w:bookmarkStart w:id="40" w:name="_Hlk101442586"/>
    </w:p>
    <w:p w14:paraId="2FFDF109" w14:textId="77777777" w:rsidR="00524517" w:rsidRDefault="00524517" w:rsidP="00EB22B8">
      <w:pPr>
        <w:pStyle w:val="a7"/>
        <w:framePr w:wrap="around" w:y="126"/>
      </w:pPr>
      <w:r>
        <w:rPr>
          <w:rFonts w:hint="eastAsia"/>
        </w:rPr>
        <w:t xml:space="preserve">레이블 사업의 수익성은 </w:t>
      </w:r>
    </w:p>
    <w:p w14:paraId="24ADDF51" w14:textId="2E488AB4" w:rsidR="007C2298" w:rsidRDefault="00524517" w:rsidP="00EB22B8">
      <w:pPr>
        <w:pStyle w:val="a7"/>
        <w:framePr w:wrap="around" w:y="126"/>
      </w:pPr>
      <w:r>
        <w:rPr>
          <w:rFonts w:hint="eastAsia"/>
        </w:rPr>
        <w:t>매년 개선되는 중</w:t>
      </w:r>
    </w:p>
    <w:p w14:paraId="055FFADF" w14:textId="4E27E7CC" w:rsidR="00982CB2" w:rsidRDefault="00C941D7" w:rsidP="00EB22B8">
      <w:pPr>
        <w:pStyle w:val="a7"/>
        <w:framePr w:wrap="around" w:y="126"/>
      </w:pPr>
      <w:r>
        <w:t>‘</w:t>
      </w:r>
      <w:r w:rsidR="007C2298">
        <w:rPr>
          <w:rFonts w:hint="eastAsia"/>
        </w:rPr>
        <w:t>19년 18.5%</w:t>
      </w:r>
      <w:r w:rsidR="00982CB2">
        <w:t xml:space="preserve"> </w:t>
      </w:r>
      <w:r w:rsidR="00982CB2">
        <w:rPr>
          <w:rFonts w:hint="eastAsia"/>
        </w:rPr>
        <w:t xml:space="preserve">→ </w:t>
      </w:r>
      <w:r>
        <w:t>‘</w:t>
      </w:r>
      <w:r w:rsidR="007C2298">
        <w:rPr>
          <w:rFonts w:hint="eastAsia"/>
        </w:rPr>
        <w:t>20년 19.2%</w:t>
      </w:r>
      <w:r w:rsidR="00982CB2">
        <w:t xml:space="preserve"> </w:t>
      </w:r>
    </w:p>
    <w:p w14:paraId="211632E5" w14:textId="5B13102A" w:rsidR="007C2298" w:rsidRDefault="00982CB2" w:rsidP="00EB22B8">
      <w:pPr>
        <w:pStyle w:val="a7"/>
        <w:framePr w:wrap="around" w:y="126"/>
      </w:pPr>
      <w:r>
        <w:rPr>
          <w:rFonts w:hint="eastAsia"/>
        </w:rPr>
        <w:t>→</w:t>
      </w:r>
      <w:r w:rsidR="007C2298">
        <w:t xml:space="preserve"> </w:t>
      </w:r>
      <w:r w:rsidR="00C941D7">
        <w:t>‘</w:t>
      </w:r>
      <w:r w:rsidR="007C2298">
        <w:rPr>
          <w:rFonts w:hint="eastAsia"/>
        </w:rPr>
        <w:t xml:space="preserve">21년 22.9% </w:t>
      </w:r>
    </w:p>
    <w:p w14:paraId="4DD3E45C" w14:textId="73CA2C0D" w:rsidR="00D820C2" w:rsidRPr="005138F0" w:rsidRDefault="00D820C2" w:rsidP="00D820C2">
      <w:pPr>
        <w:pStyle w:val="1"/>
      </w:pPr>
      <w:r>
        <w:rPr>
          <w:rFonts w:hint="eastAsia"/>
        </w:rPr>
        <w:t xml:space="preserve">레이블 사업은 </w:t>
      </w:r>
      <w:r w:rsidR="00CD4605">
        <w:rPr>
          <w:rFonts w:hint="eastAsia"/>
        </w:rPr>
        <w:t>타</w:t>
      </w:r>
      <w:r>
        <w:rPr>
          <w:rFonts w:hint="eastAsia"/>
        </w:rPr>
        <w:t xml:space="preserve"> 사업</w:t>
      </w:r>
      <w:r w:rsidR="00CD4605">
        <w:rPr>
          <w:rFonts w:hint="eastAsia"/>
        </w:rPr>
        <w:t>부</w:t>
      </w:r>
      <w:r>
        <w:rPr>
          <w:rFonts w:hint="eastAsia"/>
        </w:rPr>
        <w:t xml:space="preserve"> 대비 영업이익률이 매우 높은 사업이다.</w:t>
      </w:r>
      <w:r>
        <w:t xml:space="preserve"> </w:t>
      </w:r>
      <w:r>
        <w:rPr>
          <w:rFonts w:hint="eastAsia"/>
        </w:rPr>
        <w:t xml:space="preserve">2021년 기준 내부거래를 포함한 레이블 사업의 </w:t>
      </w:r>
      <w:r w:rsidR="007C2298">
        <w:rPr>
          <w:rFonts w:hint="eastAsia"/>
        </w:rPr>
        <w:t>매출액은 3,167억원(-14.7%</w:t>
      </w:r>
      <w:r w:rsidR="007C2298">
        <w:t xml:space="preserve"> </w:t>
      </w:r>
      <w:r w:rsidR="007C2298">
        <w:rPr>
          <w:rFonts w:hint="eastAsia"/>
        </w:rPr>
        <w:t xml:space="preserve">YoY)으로 전년대비 감소했지만 </w:t>
      </w:r>
      <w:r>
        <w:rPr>
          <w:rFonts w:hint="eastAsia"/>
        </w:rPr>
        <w:t xml:space="preserve">영업이익/영업이익률은 </w:t>
      </w:r>
      <w:r w:rsidR="00F53D76">
        <w:rPr>
          <w:rFonts w:hint="eastAsia"/>
        </w:rPr>
        <w:t xml:space="preserve">각각 </w:t>
      </w:r>
      <w:r>
        <w:rPr>
          <w:rFonts w:hint="eastAsia"/>
        </w:rPr>
        <w:t>1,182억원(+11.4%</w:t>
      </w:r>
      <w:r w:rsidR="007C2298">
        <w:t xml:space="preserve"> </w:t>
      </w:r>
      <w:r>
        <w:rPr>
          <w:rFonts w:hint="eastAsia"/>
        </w:rPr>
        <w:t>YoY)/22.9%</w:t>
      </w:r>
      <w:r w:rsidR="00EB22B8">
        <w:t xml:space="preserve"> </w:t>
      </w:r>
      <w:r>
        <w:rPr>
          <w:rFonts w:hint="eastAsia"/>
        </w:rPr>
        <w:t>(+3.7%p</w:t>
      </w:r>
      <w:r>
        <w:t xml:space="preserve"> </w:t>
      </w:r>
      <w:r>
        <w:rPr>
          <w:rFonts w:hint="eastAsia"/>
        </w:rPr>
        <w:t xml:space="preserve">YoY)로 </w:t>
      </w:r>
      <w:r w:rsidR="007C2298">
        <w:rPr>
          <w:rFonts w:hint="eastAsia"/>
        </w:rPr>
        <w:t>오히려 증가했</w:t>
      </w:r>
      <w:r>
        <w:rPr>
          <w:rFonts w:hint="eastAsia"/>
        </w:rPr>
        <w:t>다.</w:t>
      </w:r>
      <w:r>
        <w:t xml:space="preserve"> </w:t>
      </w:r>
      <w:r w:rsidR="007C2298">
        <w:rPr>
          <w:rFonts w:hint="eastAsia"/>
        </w:rPr>
        <w:t xml:space="preserve">이는 앨범을 한번 발매하고 나면 이후 </w:t>
      </w:r>
      <w:r w:rsidR="00EB22B8">
        <w:rPr>
          <w:rFonts w:hint="eastAsia"/>
        </w:rPr>
        <w:t xml:space="preserve">꾸준히 </w:t>
      </w:r>
      <w:r w:rsidR="007C2298">
        <w:rPr>
          <w:rFonts w:hint="eastAsia"/>
        </w:rPr>
        <w:t>수수료 수익이 나오</w:t>
      </w:r>
      <w:r w:rsidR="00EB22B8">
        <w:rPr>
          <w:rFonts w:hint="eastAsia"/>
        </w:rPr>
        <w:t>는 레이블 사업의 구조적 특징</w:t>
      </w:r>
      <w:r w:rsidR="007C2298">
        <w:rPr>
          <w:rFonts w:hint="eastAsia"/>
        </w:rPr>
        <w:t xml:space="preserve"> 때문이다.</w:t>
      </w:r>
      <w:r w:rsidR="007C2298">
        <w:t xml:space="preserve"> </w:t>
      </w:r>
      <w:r w:rsidR="00C941D7">
        <w:rPr>
          <w:rFonts w:hint="eastAsia"/>
        </w:rPr>
        <w:t xml:space="preserve">매년 </w:t>
      </w:r>
      <w:r w:rsidR="00AE0651">
        <w:rPr>
          <w:rFonts w:hint="eastAsia"/>
        </w:rPr>
        <w:t>강력</w:t>
      </w:r>
      <w:r w:rsidR="00C941D7">
        <w:rPr>
          <w:rFonts w:hint="eastAsia"/>
        </w:rPr>
        <w:t>해지는</w:t>
      </w:r>
      <w:r w:rsidR="00AE0651">
        <w:rPr>
          <w:rFonts w:hint="eastAsia"/>
        </w:rPr>
        <w:t xml:space="preserve"> </w:t>
      </w:r>
      <w:r w:rsidR="00982CB2">
        <w:rPr>
          <w:rFonts w:hint="eastAsia"/>
        </w:rPr>
        <w:t xml:space="preserve">레이블 사업의 </w:t>
      </w:r>
      <w:r w:rsidR="00AE0651">
        <w:rPr>
          <w:rFonts w:hint="eastAsia"/>
        </w:rPr>
        <w:t xml:space="preserve">영업 </w:t>
      </w:r>
      <w:r w:rsidR="00F53D76">
        <w:rPr>
          <w:rFonts w:hint="eastAsia"/>
        </w:rPr>
        <w:t>레버리지</w:t>
      </w:r>
      <w:r w:rsidR="005F5788">
        <w:rPr>
          <w:rFonts w:hint="eastAsia"/>
        </w:rPr>
        <w:t xml:space="preserve"> 효과는</w:t>
      </w:r>
      <w:r>
        <w:rPr>
          <w:rFonts w:hint="eastAsia"/>
        </w:rPr>
        <w:t xml:space="preserve"> 동사의 실적에 유의한 영향을 </w:t>
      </w:r>
      <w:r w:rsidR="00F53D76">
        <w:rPr>
          <w:rFonts w:hint="eastAsia"/>
        </w:rPr>
        <w:t>주기에 충분하다</w:t>
      </w:r>
      <w:r w:rsidR="00F53D76">
        <w:t>.</w:t>
      </w:r>
    </w:p>
    <w:bookmarkEnd w:id="40"/>
    <w:p w14:paraId="66C55B37" w14:textId="54EC8BA4" w:rsidR="001D5453" w:rsidRPr="00D820C2" w:rsidRDefault="001D5453" w:rsidP="001D5453">
      <w:pPr>
        <w:pStyle w:val="a9"/>
      </w:pPr>
    </w:p>
    <w:p w14:paraId="331ACCB5" w14:textId="77777777" w:rsidR="00B20965" w:rsidRDefault="00327BAB" w:rsidP="001F74D5">
      <w:pPr>
        <w:pStyle w:val="a9"/>
        <w:spacing w:after="0" w:line="320" w:lineRule="exact"/>
      </w:pPr>
      <w:r>
        <w:rPr>
          <w:rFonts w:hint="eastAsia"/>
        </w:rPr>
        <w:t>2</w:t>
      </w:r>
      <w:r>
        <w:t xml:space="preserve">) </w:t>
      </w:r>
      <w:r w:rsidR="00ED6B09">
        <w:rPr>
          <w:rFonts w:hint="eastAsia"/>
        </w:rPr>
        <w:t>2</w:t>
      </w:r>
      <w:r w:rsidR="00ED6B09">
        <w:t xml:space="preserve">Q22 </w:t>
      </w:r>
      <w:r w:rsidR="00ED6B09">
        <w:rPr>
          <w:rFonts w:hint="eastAsia"/>
        </w:rPr>
        <w:t>본격적인 레이블 사업활동</w:t>
      </w:r>
      <w:r w:rsidR="00ED6B09">
        <w:t xml:space="preserve"> </w:t>
      </w:r>
      <w:r w:rsidR="00ED6B09">
        <w:rPr>
          <w:rFonts w:hint="eastAsia"/>
        </w:rPr>
        <w:t>시작 예정</w:t>
      </w:r>
    </w:p>
    <w:p w14:paraId="0F6022AD" w14:textId="52AF8F6F" w:rsidR="00DB3FC8" w:rsidRDefault="00DB3FC8" w:rsidP="00C83690">
      <w:pPr>
        <w:pStyle w:val="a7"/>
        <w:framePr w:wrap="around" w:y="8"/>
      </w:pPr>
      <w:r>
        <w:rPr>
          <w:rFonts w:hint="eastAsia"/>
        </w:rPr>
        <w:t>무덤덤하게 지나간 1Q22,</w:t>
      </w:r>
      <w:r>
        <w:t xml:space="preserve"> </w:t>
      </w:r>
    </w:p>
    <w:p w14:paraId="2526715D" w14:textId="25A3938C" w:rsidR="00C83690" w:rsidRDefault="00C83690" w:rsidP="00C83690">
      <w:pPr>
        <w:pStyle w:val="a7"/>
        <w:framePr w:wrap="around" w:y="8"/>
      </w:pPr>
      <w:r>
        <w:rPr>
          <w:rFonts w:hint="eastAsia"/>
        </w:rPr>
        <w:t>2Q22</w:t>
      </w:r>
      <w:r>
        <w:t xml:space="preserve"> </w:t>
      </w:r>
      <w:r>
        <w:rPr>
          <w:rFonts w:hint="eastAsia"/>
        </w:rPr>
        <w:t>이후 본업활황</w:t>
      </w:r>
      <w:r>
        <w:t xml:space="preserve"> </w:t>
      </w:r>
      <w:r>
        <w:rPr>
          <w:rFonts w:hint="eastAsia"/>
        </w:rPr>
        <w:t>예정</w:t>
      </w:r>
    </w:p>
    <w:p w14:paraId="4ED7B162" w14:textId="77777777" w:rsidR="00C83690" w:rsidRDefault="00C83690" w:rsidP="00C83690">
      <w:pPr>
        <w:pStyle w:val="a7"/>
        <w:framePr w:wrap="around" w:y="8"/>
      </w:pPr>
    </w:p>
    <w:p w14:paraId="1C4BE83C" w14:textId="57E624B3" w:rsidR="008C360E" w:rsidRPr="00D820C2" w:rsidRDefault="00D820C2" w:rsidP="001F74D5">
      <w:pPr>
        <w:pStyle w:val="a9"/>
        <w:spacing w:after="0" w:line="320" w:lineRule="exact"/>
        <w:rPr>
          <w:rFonts w:hAnsi="Times New Roman" w:cs="Times New Roman"/>
          <w:b w:val="0"/>
          <w:bCs w:val="0"/>
          <w:kern w:val="2"/>
          <w:sz w:val="22"/>
          <w:szCs w:val="12"/>
        </w:rPr>
      </w:pPr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동사는 </w:t>
      </w:r>
      <w:r w:rsidR="00F13F27"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아티스트 다각화,</w:t>
      </w:r>
      <w:r w:rsidR="00F13F27" w:rsidRPr="00D820C2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F13F27"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음원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/</w:t>
      </w:r>
      <w:r w:rsidR="00F13F27"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음반 작업에 보다 더 집중하고자 </w:t>
      </w:r>
      <w:proofErr w:type="spellStart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이타카홀딩스의</w:t>
      </w:r>
      <w:proofErr w:type="spellEnd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인수와 </w:t>
      </w:r>
      <w:proofErr w:type="spellStart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빅히트</w:t>
      </w:r>
      <w:proofErr w:type="spellEnd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뮤직</w:t>
      </w:r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</w:t>
      </w:r>
      <w:r w:rsidR="00F53D76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어도어</w:t>
      </w:r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</w:t>
      </w:r>
      <w:proofErr w:type="spellEnd"/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물적분할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등 멀티 레이블 체제를 </w:t>
      </w:r>
      <w:proofErr w:type="spellStart"/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고도화</w:t>
      </w:r>
      <w:r w:rsidR="00F13F27">
        <w:rPr>
          <w:rFonts w:hAnsi="Times New Roman" w:cs="Times New Roman"/>
          <w:b w:val="0"/>
          <w:bCs w:val="0"/>
          <w:kern w:val="2"/>
          <w:sz w:val="22"/>
          <w:szCs w:val="12"/>
        </w:rPr>
        <w:t>했다</w:t>
      </w:r>
      <w:proofErr w:type="spellEnd"/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.</w:t>
      </w:r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그럼에도 불구,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F53D76">
        <w:rPr>
          <w:rFonts w:hAnsi="Times New Roman" w:cs="Times New Roman"/>
          <w:b w:val="0"/>
          <w:bCs w:val="0"/>
          <w:kern w:val="2"/>
          <w:sz w:val="22"/>
          <w:szCs w:val="12"/>
        </w:rPr>
        <w:t>1Q22</w:t>
      </w:r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 경우 컴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백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활동</w:t>
      </w:r>
      <w:r w:rsidR="00F53D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부재</w:t>
      </w:r>
      <w:r w:rsidR="00AE0651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로 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레이블 사업의 컨센서스 하회가 불가피할 것으로 전망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된다.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하지만 </w:t>
      </w:r>
      <w:r w:rsidR="007E446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2</w:t>
      </w:r>
      <w:r w:rsidR="007E4463">
        <w:rPr>
          <w:rFonts w:hAnsi="Times New Roman" w:cs="Times New Roman"/>
          <w:b w:val="0"/>
          <w:bCs w:val="0"/>
          <w:kern w:val="2"/>
          <w:sz w:val="22"/>
          <w:szCs w:val="12"/>
        </w:rPr>
        <w:t>Q22</w:t>
      </w:r>
      <w:r w:rsidR="007E446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부터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동사는 바쁜 나날을 보낼 예정이다.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D6B09">
        <w:rPr>
          <w:rFonts w:hAnsi="Times New Roman" w:cs="Times New Roman"/>
          <w:b w:val="0"/>
          <w:bCs w:val="0"/>
          <w:kern w:val="2"/>
          <w:sz w:val="22"/>
          <w:szCs w:val="12"/>
        </w:rPr>
        <w:t>5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월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에는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세븐틴</w:t>
      </w:r>
      <w:proofErr w:type="spellEnd"/>
      <w:r w:rsidR="00CF640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851898">
        <w:rPr>
          <w:rFonts w:hAnsi="Times New Roman" w:cs="Times New Roman"/>
          <w:b w:val="0"/>
          <w:bCs w:val="0"/>
          <w:kern w:val="2"/>
          <w:sz w:val="22"/>
          <w:szCs w:val="12"/>
        </w:rPr>
        <w:t>TXT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신규 앨범 발매와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동사의 신규 걸그룹 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르세라핌</w:t>
      </w:r>
      <w:proofErr w:type="spellEnd"/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 데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뷔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일정이 있다.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D6B09">
        <w:rPr>
          <w:rFonts w:hAnsi="Times New Roman" w:cs="Times New Roman"/>
          <w:b w:val="0"/>
          <w:bCs w:val="0"/>
          <w:kern w:val="2"/>
          <w:sz w:val="22"/>
          <w:szCs w:val="12"/>
        </w:rPr>
        <w:t>6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월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에는</w:t>
      </w:r>
      <w:r w:rsidR="00ED6B0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D6B09">
        <w:rPr>
          <w:rFonts w:hAnsi="Times New Roman" w:cs="Times New Roman"/>
          <w:b w:val="0"/>
          <w:bCs w:val="0"/>
          <w:kern w:val="2"/>
          <w:sz w:val="22"/>
          <w:szCs w:val="12"/>
        </w:rPr>
        <w:t>BTS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정규 앨범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컴백</w:t>
      </w:r>
      <w:r w:rsidR="0085189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등 굵직한 활동이 많이 계획되어 있어 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>2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분기를 기점으로 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레이블 사업의</w:t>
      </w:r>
      <w:r w:rsidR="0082677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82677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활황이 지속될 것으로</w:t>
      </w:r>
      <w:r w:rsidR="001F74D5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F13F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전망된다.</w:t>
      </w:r>
      <w:r w:rsidR="00F13F27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</w:p>
    <w:p w14:paraId="3F185A1F" w14:textId="6AB352A4" w:rsidR="008C360E" w:rsidRDefault="008C360E" w:rsidP="008C360E">
      <w:pPr>
        <w:pStyle w:val="a9"/>
      </w:pPr>
    </w:p>
    <w:p w14:paraId="2473EFFA" w14:textId="086BB3DF" w:rsidR="00B20965" w:rsidRDefault="00763A8E" w:rsidP="0045163E">
      <w:pPr>
        <w:pStyle w:val="a9"/>
        <w:spacing w:after="0" w:line="320" w:lineRule="exact"/>
      </w:pPr>
      <w:r>
        <w:t xml:space="preserve">3) </w:t>
      </w:r>
      <w:proofErr w:type="spellStart"/>
      <w:r>
        <w:rPr>
          <w:rFonts w:hint="eastAsia"/>
        </w:rPr>
        <w:t>팬덤의</w:t>
      </w:r>
      <w:proofErr w:type="spellEnd"/>
      <w:r>
        <w:rPr>
          <w:rFonts w:hint="eastAsia"/>
        </w:rPr>
        <w:t xml:space="preserve"> 성장을 확인하고 싶으면 음반 </w:t>
      </w:r>
      <w:r w:rsidR="00D474CF">
        <w:rPr>
          <w:rFonts w:hint="eastAsia"/>
        </w:rPr>
        <w:t>주문량을</w:t>
      </w:r>
      <w:r>
        <w:rPr>
          <w:rFonts w:hint="eastAsia"/>
        </w:rPr>
        <w:t xml:space="preserve"> 보자</w:t>
      </w:r>
    </w:p>
    <w:p w14:paraId="7FFE4587" w14:textId="27160862" w:rsidR="00C83690" w:rsidRDefault="00C83690" w:rsidP="00C83690">
      <w:pPr>
        <w:pStyle w:val="a7"/>
        <w:framePr w:wrap="around" w:y="87"/>
      </w:pPr>
    </w:p>
    <w:p w14:paraId="58BE3DEF" w14:textId="77777777" w:rsidR="00C83690" w:rsidRDefault="00C83690" w:rsidP="00C83690">
      <w:pPr>
        <w:pStyle w:val="a7"/>
        <w:framePr w:wrap="around" w:y="87"/>
      </w:pPr>
    </w:p>
    <w:p w14:paraId="7AAF4CDA" w14:textId="6308E937" w:rsidR="00B06224" w:rsidRDefault="00B06224" w:rsidP="00B06224">
      <w:pPr>
        <w:pStyle w:val="a7"/>
        <w:framePr w:wrap="around" w:y="102"/>
      </w:pPr>
      <w:r>
        <w:rPr>
          <w:rFonts w:hint="eastAsia"/>
        </w:rPr>
        <w:t xml:space="preserve">앨범 판매량의 증가로 </w:t>
      </w:r>
      <w:proofErr w:type="spellStart"/>
      <w:r>
        <w:rPr>
          <w:rFonts w:hint="eastAsia"/>
        </w:rPr>
        <w:t>팬덤의</w:t>
      </w:r>
      <w:proofErr w:type="spellEnd"/>
      <w:r>
        <w:rPr>
          <w:rFonts w:hint="eastAsia"/>
        </w:rPr>
        <w:t xml:space="preserve"> </w:t>
      </w:r>
      <w:r w:rsidR="00BC3FAF">
        <w:rPr>
          <w:rFonts w:hint="eastAsia"/>
        </w:rPr>
        <w:t>성장 확인 가늠</w:t>
      </w:r>
    </w:p>
    <w:p w14:paraId="56303B66" w14:textId="77077F0C" w:rsidR="00BC3FAF" w:rsidRDefault="00BC3FAF" w:rsidP="00BC3FAF">
      <w:pPr>
        <w:pStyle w:val="a7"/>
        <w:framePr w:wrap="around" w:y="102"/>
      </w:pPr>
      <w:r w:rsidRPr="00BC3FAF">
        <w:rPr>
          <w:rFonts w:hint="eastAsia"/>
        </w:rPr>
        <w:t>→ 공연</w:t>
      </w:r>
      <w:r w:rsidR="00847BA4">
        <w:rPr>
          <w:rFonts w:hint="eastAsia"/>
        </w:rPr>
        <w:t>과 MD</w:t>
      </w:r>
      <w:r w:rsidRPr="00BC3FAF">
        <w:rPr>
          <w:rFonts w:hint="eastAsia"/>
        </w:rPr>
        <w:t xml:space="preserve"> </w:t>
      </w:r>
      <w:r w:rsidR="00847BA4">
        <w:rPr>
          <w:rFonts w:hint="eastAsia"/>
        </w:rPr>
        <w:t>등 2차,</w:t>
      </w:r>
      <w:r w:rsidR="00847BA4">
        <w:rPr>
          <w:rFonts w:ascii="맑은 고딕" w:eastAsia="맑은 고딕" w:hAnsi="맑은 고딕" w:hint="eastAsia"/>
        </w:rPr>
        <w:t xml:space="preserve"> </w:t>
      </w:r>
      <w:r w:rsidR="00847BA4">
        <w:rPr>
          <w:rFonts w:hint="eastAsia"/>
        </w:rPr>
        <w:t xml:space="preserve">3차비즈니스 </w:t>
      </w:r>
      <w:r w:rsidRPr="00BC3FAF">
        <w:rPr>
          <w:rFonts w:hint="eastAsia"/>
        </w:rPr>
        <w:t>매출</w:t>
      </w:r>
      <w:r>
        <w:rPr>
          <w:rFonts w:hint="eastAsia"/>
        </w:rPr>
        <w:t xml:space="preserve"> 예측에 도움</w:t>
      </w:r>
    </w:p>
    <w:p w14:paraId="20965F58" w14:textId="77777777" w:rsidR="00B06224" w:rsidRDefault="00B06224" w:rsidP="00B06224">
      <w:pPr>
        <w:pStyle w:val="a7"/>
        <w:framePr w:wrap="around" w:y="102"/>
      </w:pPr>
    </w:p>
    <w:p w14:paraId="37F3E9BC" w14:textId="01513BE8" w:rsidR="00C33CF0" w:rsidRPr="0045163E" w:rsidRDefault="00D474CF" w:rsidP="0045163E">
      <w:pPr>
        <w:pStyle w:val="a9"/>
        <w:spacing w:after="0" w:line="320" w:lineRule="exact"/>
        <w:rPr>
          <w:rFonts w:hAnsi="Times New Roman" w:cs="Times New Roman"/>
          <w:b w:val="0"/>
          <w:bCs w:val="0"/>
          <w:kern w:val="2"/>
          <w:sz w:val="22"/>
          <w:szCs w:val="12"/>
        </w:rPr>
      </w:pPr>
      <w:r>
        <w:rPr>
          <w:rFonts w:hAnsi="Times New Roman" w:cs="Times New Roman"/>
          <w:b w:val="0"/>
          <w:bCs w:val="0"/>
          <w:kern w:val="2"/>
          <w:sz w:val="22"/>
          <w:szCs w:val="12"/>
        </w:rPr>
        <w:t>5</w:t>
      </w:r>
      <w:r w:rsidR="00763A8E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월 컴백하는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동사의 아티스트들의 앨범 </w:t>
      </w:r>
      <w:r w:rsidR="00763A8E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선주문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량이 폭발적인 기세를 보이고 있다.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5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월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9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 컴백 예정인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TXT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미니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4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Pr="00D474CF">
        <w:rPr>
          <w:rFonts w:hAnsi="Times New Roman" w:cs="Times New Roman"/>
          <w:b w:val="0"/>
          <w:bCs w:val="0"/>
          <w:kern w:val="2"/>
          <w:sz w:val="22"/>
          <w:szCs w:val="12"/>
        </w:rPr>
        <w:t>minisode</w:t>
      </w:r>
      <w:proofErr w:type="spellEnd"/>
      <w:r w:rsidRPr="00D474CF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2: Thursday's Child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경우 예약판매를 시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작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한지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6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일만에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81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만장이라는 기록을 세웠다.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4Q20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에 발매된 미니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3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집의 선주문량 기록인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40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만장을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2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배 이상 뛰어넘는 수치이며,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작년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5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월 정규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2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집의 선주문량이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70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만장(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6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 간 선주문량은 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>52</w:t>
      </w:r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만장)이었던 점을 감안한다면 </w:t>
      </w:r>
      <w:proofErr w:type="spellStart"/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팬덤의</w:t>
      </w:r>
      <w:proofErr w:type="spellEnd"/>
      <w:r w:rsidR="00AD1A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성장세가 매우 빠름을 확인할 수 있다.</w:t>
      </w:r>
      <w:r w:rsidR="00AD1AEA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하이브의</w:t>
      </w:r>
      <w:proofErr w:type="spellEnd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첫 걸그룹 </w:t>
      </w:r>
      <w:proofErr w:type="spellStart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르세라핌의</w:t>
      </w:r>
      <w:proofErr w:type="spellEnd"/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데뷔 미니앨범 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피어리스</w:t>
      </w:r>
      <w:proofErr w:type="spellEnd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(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FEARLESS)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선주문량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은 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일주일만에 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27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만장을 넘겼다.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세븐틴의</w:t>
      </w:r>
      <w:proofErr w:type="spellEnd"/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정규 </w:t>
      </w:r>
      <w:r w:rsidR="000D29AF">
        <w:rPr>
          <w:rFonts w:hAnsi="Times New Roman" w:cs="Times New Roman"/>
          <w:b w:val="0"/>
          <w:bCs w:val="0"/>
          <w:kern w:val="2"/>
          <w:sz w:val="22"/>
          <w:szCs w:val="12"/>
        </w:rPr>
        <w:t>4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집의 예약판매는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아직</w:t>
      </w:r>
      <w:r w:rsidR="000D29AF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시작하지 않았지만 작년 발매한 미니 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9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집 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‘</w:t>
      </w:r>
      <w:proofErr w:type="spellStart"/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아타카</w:t>
      </w:r>
      <w:proofErr w:type="spellEnd"/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(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Attacca)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’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의 </w:t>
      </w:r>
      <w:r w:rsidR="000F399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하루 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선주문량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>141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이었던 </w:t>
      </w:r>
      <w:r w:rsidR="00622A1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점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을 감안한다면 </w:t>
      </w:r>
      <w:r w:rsidR="00B26190">
        <w:rPr>
          <w:rFonts w:hAnsi="Times New Roman" w:cs="Times New Roman"/>
          <w:b w:val="0"/>
          <w:bCs w:val="0"/>
          <w:kern w:val="2"/>
          <w:sz w:val="22"/>
          <w:szCs w:val="12"/>
        </w:rPr>
        <w:t>100</w:t>
      </w:r>
      <w:r w:rsidR="00B26190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만장 돌파는 어렵지 않을 것으로 보인다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.</w:t>
      </w:r>
      <w:r w:rsidR="00EC4327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C432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</w:p>
    <w:p w14:paraId="235A9B7A" w14:textId="77777777" w:rsidR="00C33CF0" w:rsidRPr="00200C9F" w:rsidRDefault="00C33CF0" w:rsidP="00C33CF0">
      <w:pPr>
        <w:pStyle w:val="af0"/>
      </w:pPr>
    </w:p>
    <w:p w14:paraId="7A02127A" w14:textId="59D3FF04" w:rsidR="00B20965" w:rsidRDefault="00B20965" w:rsidP="00B20965">
      <w:pPr>
        <w:pStyle w:val="a9"/>
        <w:spacing w:after="0" w:line="320" w:lineRule="exact"/>
      </w:pP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2</w:t>
      </w:r>
      <w:r>
        <w:t xml:space="preserve">022 </w:t>
      </w:r>
      <w:r>
        <w:rPr>
          <w:rFonts w:hint="eastAsia"/>
        </w:rPr>
        <w:t>레이블 사업</w:t>
      </w:r>
      <w:r w:rsidR="003758B9">
        <w:rPr>
          <w:rFonts w:hint="eastAsia"/>
        </w:rPr>
        <w:t xml:space="preserve"> </w:t>
      </w:r>
      <w:r>
        <w:rPr>
          <w:rFonts w:hint="eastAsia"/>
        </w:rPr>
        <w:t>전망</w:t>
      </w:r>
    </w:p>
    <w:p w14:paraId="65E77BB9" w14:textId="558C07CC" w:rsidR="00C83690" w:rsidRDefault="00C83690" w:rsidP="00C83690">
      <w:pPr>
        <w:pStyle w:val="a7"/>
        <w:framePr w:wrap="around" w:y="128"/>
      </w:pPr>
    </w:p>
    <w:p w14:paraId="7E72926A" w14:textId="16A0E086" w:rsidR="00BC3FAF" w:rsidRDefault="00BC3FAF" w:rsidP="00BC3FAF">
      <w:pPr>
        <w:pStyle w:val="a7"/>
        <w:framePr w:wrap="around" w:y="63"/>
      </w:pPr>
      <w:proofErr w:type="spellStart"/>
      <w:r>
        <w:rPr>
          <w:rFonts w:hint="eastAsia"/>
        </w:rPr>
        <w:t>이타카홀딩스와</w:t>
      </w:r>
      <w:proofErr w:type="spellEnd"/>
      <w:r>
        <w:rPr>
          <w:rFonts w:hint="eastAsia"/>
        </w:rPr>
        <w:t xml:space="preserve"> 신인</w:t>
      </w:r>
      <w:r w:rsidR="00C4585C">
        <w:t xml:space="preserve"> </w:t>
      </w:r>
      <w:proofErr w:type="spellStart"/>
      <w:r>
        <w:rPr>
          <w:rFonts w:hint="eastAsia"/>
        </w:rPr>
        <w:t>라인업등</w:t>
      </w:r>
      <w:proofErr w:type="spellEnd"/>
      <w:r>
        <w:rPr>
          <w:rFonts w:hint="eastAsia"/>
        </w:rPr>
        <w:t xml:space="preserve"> 아티스트 다각화</w:t>
      </w:r>
    </w:p>
    <w:p w14:paraId="0C67E944" w14:textId="77777777" w:rsidR="00BC3FAF" w:rsidRDefault="00BC3FAF" w:rsidP="00BC3FAF">
      <w:pPr>
        <w:pStyle w:val="a7"/>
        <w:framePr w:wrap="around" w:y="63"/>
      </w:pPr>
    </w:p>
    <w:p w14:paraId="4BD9034B" w14:textId="0844DA59" w:rsidR="00C83690" w:rsidRPr="00763907" w:rsidRDefault="00B20965" w:rsidP="00763907">
      <w:pPr>
        <w:pStyle w:val="a9"/>
        <w:spacing w:after="0" w:line="320" w:lineRule="exact"/>
        <w:rPr>
          <w:rFonts w:hAnsi="Times New Roman" w:cs="Times New Roman"/>
          <w:b w:val="0"/>
          <w:bCs w:val="0"/>
          <w:kern w:val="2"/>
          <w:sz w:val="22"/>
          <w:szCs w:val="12"/>
        </w:rPr>
      </w:pP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2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>021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년 조직 개편 이후 동사는 아티스트와 음반에 더 집중할 수 있는 레이블 비즈니스 시스템을 구축했다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. </w:t>
      </w:r>
      <w:r w:rsidR="00337F2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또한,</w:t>
      </w:r>
      <w:r w:rsidR="00337F29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337F2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온오프라인</w:t>
      </w:r>
      <w:proofErr w:type="spellEnd"/>
      <w:r w:rsidR="00337F2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비즈니스가 동시에 가능한 환경인 만큼 2년동안 위축되었던 레이블 사업이 다시 성장세로 전환될 전망이다.</w:t>
      </w:r>
      <w:r w:rsidR="00337F29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393BB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2Q22</w:t>
      </w:r>
      <w:r w:rsidR="00393BB3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proofErr w:type="spellStart"/>
      <w:r w:rsidR="0076390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르세라핌</w:t>
      </w:r>
      <w:proofErr w:type="spellEnd"/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이후</w:t>
      </w:r>
      <w:r w:rsidR="00393BB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에도 민희진 CBO가 주도하는 걸그룹</w:t>
      </w:r>
      <w:r w:rsidR="0076390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을 포함한 </w:t>
      </w:r>
      <w:r w:rsidR="00D41C6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신인 라인업</w:t>
      </w:r>
      <w:r w:rsidR="0076390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이 대거 데뷔를 준비하고 </w:t>
      </w:r>
      <w:r w:rsidR="00DC2CF7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있어 총알은 충분히 장전한 상태</w:t>
      </w:r>
      <w:r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다.</w:t>
      </w:r>
      <w:r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아티스트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다각화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는 장기적으로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기업의 성장 </w:t>
      </w:r>
      <w:proofErr w:type="spellStart"/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모멘텀이자</w:t>
      </w:r>
      <w:proofErr w:type="spellEnd"/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 동사의 BTS</w:t>
      </w:r>
      <w:r w:rsidR="00E77A9C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의존도를 낮출 요인이</w:t>
      </w:r>
      <w:r w:rsidR="00BF083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된</w:t>
      </w:r>
      <w:r w:rsidR="00E77A9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다</w:t>
      </w:r>
      <w:r w:rsidR="00DC5A0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.</w:t>
      </w:r>
    </w:p>
    <w:p w14:paraId="47C421E5" w14:textId="2B757CFE" w:rsidR="00BF0839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tbl>
      <w:tblPr>
        <w:tblStyle w:val="TableNormal2"/>
        <w:tblW w:w="4901" w:type="pct"/>
        <w:tblLook w:val="01E0" w:firstRow="1" w:lastRow="1" w:firstColumn="1" w:lastColumn="1" w:noHBand="0" w:noVBand="0"/>
      </w:tblPr>
      <w:tblGrid>
        <w:gridCol w:w="9638"/>
      </w:tblGrid>
      <w:tr w:rsidR="00796BF1" w14:paraId="1B19130E" w14:textId="77777777" w:rsidTr="00796BF1">
        <w:trPr>
          <w:trHeight w:val="283"/>
        </w:trPr>
        <w:tc>
          <w:tcPr>
            <w:tcW w:w="5000" w:type="pct"/>
          </w:tcPr>
          <w:p w14:paraId="0D7D4DA9" w14:textId="252FAC33" w:rsidR="00796BF1" w:rsidRDefault="00796BF1" w:rsidP="00070128">
            <w:pPr>
              <w:pStyle w:val="TableParagraph0"/>
              <w:framePr w:w="9833" w:hSpace="454" w:wrap="around" w:vAnchor="text" w:hAnchor="page" w:x="1139" w:y="7960"/>
              <w:spacing w:before="57" w:line="128" w:lineRule="exact"/>
              <w:jc w:val="both"/>
              <w:rPr>
                <w:sz w:val="13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lastRenderedPageBreak/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 xml:space="preserve"> 주요 아티스트 </w:t>
            </w:r>
            <w:r w:rsidR="003F0989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 xml:space="preserve">앨범 </w:t>
            </w:r>
            <w:r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활동</w:t>
            </w:r>
          </w:p>
        </w:tc>
      </w:tr>
    </w:tbl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606"/>
        <w:gridCol w:w="2008"/>
        <w:gridCol w:w="2008"/>
        <w:gridCol w:w="2008"/>
        <w:gridCol w:w="2009"/>
      </w:tblGrid>
      <w:tr w:rsidR="00FE3B23" w14:paraId="0C86E354" w14:textId="77777777" w:rsidTr="00FE3B23">
        <w:trPr>
          <w:trHeight w:val="143"/>
        </w:trPr>
        <w:tc>
          <w:tcPr>
            <w:tcW w:w="1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7B4AF1A6" w14:textId="0018F0A3" w:rsidR="00FE3B23" w:rsidRPr="00DA11B5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아티스트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05256C76" w14:textId="1533C279" w:rsidR="00FE3B23" w:rsidRPr="00DA11B5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1H21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07BEA7CA" w14:textId="00753586" w:rsidR="00FE3B23" w:rsidRPr="00DA11B5" w:rsidRDefault="00931E8E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2</w:t>
            </w:r>
            <w:r w:rsidR="00FE3B23"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H2</w:t>
            </w:r>
            <w:r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1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38379759" w14:textId="5C608DFC" w:rsidR="00FE3B23" w:rsidRPr="00DA11B5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1Q22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8F7"/>
          </w:tcPr>
          <w:p w14:paraId="47B5F631" w14:textId="520AF00C" w:rsidR="00FE3B23" w:rsidRPr="00DA11B5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="함초롬돋움" w:eastAsia="함초롬돋움"/>
                <w:b/>
                <w:w w:val="95"/>
                <w:sz w:val="14"/>
                <w:lang w:eastAsia="ko-KR"/>
              </w:rPr>
            </w:pPr>
            <w:r w:rsidRPr="00DA11B5">
              <w:rPr>
                <w:rFonts w:ascii="함초롬돋움" w:eastAsia="함초롬돋움" w:hint="eastAsia"/>
                <w:b/>
                <w:w w:val="95"/>
                <w:sz w:val="14"/>
                <w:lang w:eastAsia="ko-KR"/>
              </w:rPr>
              <w:t>2Q22</w:t>
            </w:r>
          </w:p>
        </w:tc>
      </w:tr>
      <w:tr w:rsidR="00FE3B23" w:rsidRPr="00F45E69" w14:paraId="4893A963" w14:textId="77777777" w:rsidTr="00FE3B23">
        <w:trPr>
          <w:trHeight w:val="139"/>
        </w:trPr>
        <w:tc>
          <w:tcPr>
            <w:tcW w:w="1606" w:type="dxa"/>
            <w:tcBorders>
              <w:bottom w:val="dotted" w:sz="4" w:space="0" w:color="auto"/>
            </w:tcBorders>
            <w:shd w:val="clear" w:color="auto" w:fill="auto"/>
          </w:tcPr>
          <w:p w14:paraId="6ED41A93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BTS</w:t>
            </w:r>
          </w:p>
          <w:p w14:paraId="0E495677" w14:textId="7D983E18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12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78C5D03F" w14:textId="6126ADF9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18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재계약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7년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)</w:t>
            </w:r>
          </w:p>
        </w:tc>
        <w:tc>
          <w:tcPr>
            <w:tcW w:w="2008" w:type="dxa"/>
            <w:tcBorders>
              <w:bottom w:val="dotted" w:sz="4" w:space="0" w:color="auto"/>
            </w:tcBorders>
            <w:shd w:val="clear" w:color="auto" w:fill="auto"/>
          </w:tcPr>
          <w:p w14:paraId="5AE2561E" w14:textId="71D16F50" w:rsidR="0054100A" w:rsidRPr="00F45E69" w:rsidRDefault="0054100A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일본 디지털</w:t>
            </w:r>
            <w:r w:rsidR="009B7D1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Film out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  <w:p w14:paraId="14A7AB38" w14:textId="16F7FE76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/21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디지털</w:t>
            </w:r>
            <w:r w:rsidR="009B7D1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Butter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발매</w:t>
            </w:r>
          </w:p>
          <w:p w14:paraId="57D2F9AC" w14:textId="3324C122" w:rsidR="0054100A" w:rsidRPr="00F45E69" w:rsidRDefault="0054100A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/16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베스트앨범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BTS, THE BEST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bottom w:val="dotted" w:sz="4" w:space="0" w:color="auto"/>
            </w:tcBorders>
            <w:shd w:val="clear" w:color="auto" w:fill="auto"/>
          </w:tcPr>
          <w:p w14:paraId="426E941F" w14:textId="42E9C531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/9 CD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butter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266756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266756" w:rsidRPr="00F45E69">
              <w:rPr>
                <w:w w:val="95"/>
                <w:sz w:val="12"/>
                <w:szCs w:val="20"/>
                <w:lang w:eastAsia="ko-KR"/>
              </w:rPr>
              <w:t>300</w:t>
            </w:r>
            <w:r w:rsidR="00266756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53C10DD4" w14:textId="2B28501F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/21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디지털</w:t>
            </w:r>
            <w:r w:rsidR="009B7D1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Permission to Dance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bottom w:val="dotted" w:sz="4" w:space="0" w:color="auto"/>
            </w:tcBorders>
            <w:shd w:val="clear" w:color="auto" w:fill="auto"/>
          </w:tcPr>
          <w:p w14:paraId="303C6FC2" w14:textId="26AC0498" w:rsidR="00FE3B2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-</w:t>
            </w:r>
          </w:p>
        </w:tc>
        <w:tc>
          <w:tcPr>
            <w:tcW w:w="2009" w:type="dxa"/>
            <w:tcBorders>
              <w:bottom w:val="dotted" w:sz="4" w:space="0" w:color="auto"/>
            </w:tcBorders>
            <w:shd w:val="clear" w:color="auto" w:fill="auto"/>
          </w:tcPr>
          <w:p w14:paraId="199834FA" w14:textId="0DA80327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신규 앨범 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발매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예정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52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0만장 가정)</w:t>
            </w:r>
          </w:p>
        </w:tc>
      </w:tr>
      <w:tr w:rsidR="00FE3B23" w:rsidRPr="00F45E69" w14:paraId="14B870AB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C16C05D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T</w:t>
            </w:r>
            <w:r w:rsidRPr="002D5660">
              <w:rPr>
                <w:b/>
                <w:bCs/>
                <w:w w:val="95"/>
                <w:sz w:val="12"/>
                <w:szCs w:val="20"/>
                <w:lang w:eastAsia="ko-KR"/>
              </w:rPr>
              <w:t>XT</w:t>
            </w:r>
          </w:p>
          <w:p w14:paraId="0FDE983D" w14:textId="4F98D70C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9년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493BFFCB" w14:textId="58E8A56B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26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040635D" w14:textId="3C0EA826" w:rsidR="0054100A" w:rsidRPr="00F45E69" w:rsidRDefault="0054100A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정규1집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S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till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reaming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  <w:p w14:paraId="1DD0F314" w14:textId="77151EAC" w:rsidR="00E235B4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/</w:t>
            </w:r>
            <w:r w:rsidR="00CA265E" w:rsidRPr="00F45E69">
              <w:rPr>
                <w:w w:val="95"/>
                <w:sz w:val="12"/>
                <w:szCs w:val="20"/>
                <w:lang w:eastAsia="ko-KR"/>
              </w:rPr>
              <w:t xml:space="preserve">31 </w:t>
            </w:r>
            <w:r w:rsidR="00CA265E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정규2집 </w:t>
            </w:r>
            <w:r w:rsidR="00CA265E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="00CA265E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혼돈의 장:</w:t>
            </w:r>
            <w:r w:rsidR="009B7D13"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="00CA265E" w:rsidRPr="00F45E69">
              <w:rPr>
                <w:w w:val="95"/>
                <w:sz w:val="12"/>
                <w:szCs w:val="20"/>
                <w:lang w:eastAsia="ko-KR"/>
              </w:rPr>
              <w:t>FREEZE</w:t>
            </w:r>
            <w:r w:rsidR="00CA265E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="00CA265E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(88만장)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B60B9B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8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/17 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정규2집 </w:t>
            </w:r>
            <w:proofErr w:type="spellStart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리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팩</w:t>
            </w:r>
            <w:proofErr w:type="spellEnd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혼돈의 장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:</w:t>
            </w:r>
            <w:r w:rsidR="005C74C3"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Fight or Escape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="00E235B4" w:rsidRPr="00F45E69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발매</w:t>
            </w:r>
            <w:r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>(</w:t>
            </w:r>
            <w:r w:rsidR="00F631B8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78</w:t>
            </w:r>
            <w:r w:rsidRPr="00F45E69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740A020E" w14:textId="3D04B10A" w:rsidR="00266756" w:rsidRPr="00F45E69" w:rsidRDefault="00266756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/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미니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Chaotic</w:t>
            </w:r>
            <w:r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Wonderland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FDD157" w14:textId="303910A3" w:rsidR="00FE3B2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-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54D2FE" w14:textId="1368927E" w:rsidR="00FE3B23" w:rsidRPr="00F45E69" w:rsidRDefault="00CA265E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/9 </w:t>
            </w:r>
            <w:r w:rsidR="00FE3B2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미니4집</w:t>
            </w:r>
            <w:r w:rsidR="00FE3B23"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 xml:space="preserve"> </w:t>
            </w:r>
            <w:r w:rsidR="00FE3B2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proofErr w:type="spellStart"/>
            <w:r w:rsidR="00FE3B23" w:rsidRPr="00F45E69">
              <w:rPr>
                <w:w w:val="95"/>
                <w:sz w:val="12"/>
                <w:szCs w:val="20"/>
                <w:lang w:eastAsia="ko-KR"/>
              </w:rPr>
              <w:t>minisode</w:t>
            </w:r>
            <w:proofErr w:type="spellEnd"/>
            <w:r w:rsidR="00FE3B23" w:rsidRPr="00F45E69">
              <w:rPr>
                <w:w w:val="95"/>
                <w:sz w:val="12"/>
                <w:szCs w:val="20"/>
                <w:lang w:eastAsia="ko-KR"/>
              </w:rPr>
              <w:t xml:space="preserve"> 2: Thursday's Child</w:t>
            </w:r>
            <w:r w:rsidR="00FE3B2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FE3B23"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발매 예정</w:t>
            </w:r>
            <w:r w:rsidR="00FE3B23" w:rsidRPr="00F45E69">
              <w:rPr>
                <w:rFonts w:asciiTheme="majorHAnsi" w:eastAsiaTheme="majorHAnsi" w:hAnsiTheme="majorHAnsi"/>
                <w:w w:val="95"/>
                <w:sz w:val="12"/>
                <w:szCs w:val="20"/>
                <w:lang w:eastAsia="ko-KR"/>
              </w:rPr>
              <w:t>(1</w:t>
            </w:r>
            <w:r w:rsidR="001A77C6">
              <w:rPr>
                <w:rFonts w:asciiTheme="majorHAnsi" w:eastAsiaTheme="majorHAnsi" w:hAnsiTheme="majorHAnsi" w:hint="eastAsia"/>
                <w:w w:val="95"/>
                <w:sz w:val="12"/>
                <w:szCs w:val="20"/>
                <w:lang w:eastAsia="ko-KR"/>
              </w:rPr>
              <w:t>20만장 가정)</w:t>
            </w:r>
          </w:p>
        </w:tc>
      </w:tr>
      <w:tr w:rsidR="00FE3B23" w:rsidRPr="00F45E69" w14:paraId="64C3A7E3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002E65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세븐틴</w:t>
            </w:r>
            <w:proofErr w:type="spellEnd"/>
          </w:p>
          <w:p w14:paraId="0100CABD" w14:textId="72990908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5년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4755598E" w14:textId="6A2875B2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재계약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8D9E749" w14:textId="36A10319" w:rsidR="00FE3B2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6/18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미니8집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Your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Choice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(146만장)</w:t>
            </w:r>
          </w:p>
          <w:p w14:paraId="30596917" w14:textId="4E4D81BB" w:rsidR="009B7D13" w:rsidRPr="00F45E69" w:rsidRDefault="009B7D1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4/11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싱글3집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Not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Alone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C40EEDB" w14:textId="77777777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0/22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미니9집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proofErr w:type="spellStart"/>
            <w:r w:rsidRPr="00F45E69">
              <w:rPr>
                <w:w w:val="95"/>
                <w:sz w:val="12"/>
                <w:szCs w:val="20"/>
                <w:lang w:eastAsia="ko-KR"/>
              </w:rPr>
              <w:t>Attaca</w:t>
            </w:r>
            <w:proofErr w:type="spellEnd"/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9B7D13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 </w:t>
            </w:r>
            <w:r w:rsidR="009B7D13" w:rsidRPr="00F45E69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발매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(206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71215C49" w14:textId="5FFE328A" w:rsidR="009B7D13" w:rsidRPr="00F45E69" w:rsidRDefault="009B7D1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12/8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스페셜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Power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of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Love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DE60EB" w14:textId="5CFC73B5" w:rsidR="00FE3B23" w:rsidRPr="00F45E69" w:rsidRDefault="009B7D1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-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C57086F" w14:textId="68ACADFC" w:rsidR="00FE3B2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4/15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디지털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proofErr w:type="spellStart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Darl+ing</w:t>
            </w:r>
            <w:proofErr w:type="spellEnd"/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  <w:p w14:paraId="1938EFB7" w14:textId="408F3622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5/27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정규4집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Face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the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Sun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 예정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(2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2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0만장 가정)</w:t>
            </w:r>
          </w:p>
        </w:tc>
      </w:tr>
      <w:tr w:rsidR="00FE3B23" w:rsidRPr="00F45E69" w14:paraId="1C3B01A3" w14:textId="77777777" w:rsidTr="00D53810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8FDD5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뉴이스트</w:t>
            </w:r>
            <w:proofErr w:type="spellEnd"/>
          </w:p>
          <w:p w14:paraId="525EAB12" w14:textId="17C53A2E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2년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076D4788" w14:textId="77777777" w:rsidR="00D5381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19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재계약</w:t>
            </w:r>
          </w:p>
          <w:p w14:paraId="289F28E6" w14:textId="03FAD453" w:rsidR="00D5546F" w:rsidRPr="00D53810" w:rsidRDefault="00D5546F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22년 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CF0D8B7" w14:textId="04FA01BB" w:rsidR="00FE3B23" w:rsidRPr="00F45E69" w:rsidRDefault="009B7D1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4/19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Romanticize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(21만장)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B6EA87" w14:textId="77777777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BF49B4" w14:textId="797A373C" w:rsidR="00D53810" w:rsidRDefault="00D5381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3/14</w:t>
            </w:r>
            <w:r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 만료</w:t>
            </w:r>
          </w:p>
          <w:p w14:paraId="0A50153D" w14:textId="727B2653" w:rsidR="00D53810" w:rsidRPr="00F45E69" w:rsidRDefault="009B7D1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3/15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베스트앨범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Needle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&amp;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Bubble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8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3D4B709E" w14:textId="77777777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</w:tr>
      <w:tr w:rsidR="00FE3B23" w:rsidRPr="00F45E69" w14:paraId="732164B8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821FC35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프로미스나인</w:t>
            </w:r>
            <w:proofErr w:type="spellEnd"/>
          </w:p>
          <w:p w14:paraId="7AD57E34" w14:textId="17786CE4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8년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30D5BBB8" w14:textId="4F36800E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25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8F522C" w14:textId="22407C48" w:rsidR="00FE3B23" w:rsidRPr="00F45E69" w:rsidRDefault="005C02AC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5/17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싱글2집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9</w:t>
            </w:r>
            <w:r w:rsidR="00382EBB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Way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Ticket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FD1445">
              <w:rPr>
                <w:rFonts w:hint="eastAsia"/>
                <w:w w:val="95"/>
                <w:sz w:val="12"/>
                <w:szCs w:val="20"/>
                <w:lang w:eastAsia="ko-KR"/>
              </w:rPr>
              <w:t>(6만장)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F500AAC" w14:textId="6ADA324F" w:rsidR="00FE3B23" w:rsidRPr="00F45E69" w:rsidRDefault="00F45E69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9/1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스페셜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Talk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&amp;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Talk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FD1445">
              <w:rPr>
                <w:rFonts w:hint="eastAsia"/>
                <w:w w:val="95"/>
                <w:sz w:val="12"/>
                <w:szCs w:val="20"/>
                <w:lang w:eastAsia="ko-KR"/>
              </w:rPr>
              <w:t>(2만장)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CB63429" w14:textId="17B679B0" w:rsidR="00FE3B23" w:rsidRPr="00F45E69" w:rsidRDefault="005C02AC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1/17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미니4집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Midnight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Guest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 xml:space="preserve">’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(1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4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4FBF444" w14:textId="77777777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</w:tr>
      <w:tr w:rsidR="00FE3B23" w:rsidRPr="00F45E69" w14:paraId="6D73146C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AC638FE" w14:textId="77777777" w:rsidR="00FE3B23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엔하이픈</w:t>
            </w:r>
            <w:proofErr w:type="spellEnd"/>
          </w:p>
          <w:p w14:paraId="718517C6" w14:textId="5B5C1C53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1년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6E43A250" w14:textId="25716E4F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27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402CE96" w14:textId="37DDCAF0" w:rsidR="00FE3B23" w:rsidRPr="00F45E69" w:rsidRDefault="005C02AC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4/26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Border: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Carnival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(79만장)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</w:p>
          <w:p w14:paraId="33B6C655" w14:textId="6AFEEB9A" w:rsidR="005C02AC" w:rsidRPr="00F45E69" w:rsidRDefault="005C02AC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7/6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싱글1집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Border: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="바탕" w:eastAsia="바탕" w:hAnsi="바탕" w:cs="바탕" w:hint="eastAsia"/>
                <w:w w:val="95"/>
                <w:sz w:val="12"/>
                <w:szCs w:val="20"/>
                <w:lang w:eastAsia="ko-KR"/>
              </w:rPr>
              <w:t>儚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い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5E37AAE" w14:textId="3AFDB481" w:rsidR="00FE3B23" w:rsidRPr="00F45E69" w:rsidRDefault="005C02AC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10/12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정규1집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Dimension: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Dilemma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382EBB">
              <w:rPr>
                <w:rFonts w:hint="eastAsia"/>
                <w:w w:val="95"/>
                <w:sz w:val="12"/>
                <w:szCs w:val="20"/>
                <w:lang w:eastAsia="ko-KR"/>
              </w:rPr>
              <w:t>(121만장)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7AECEE6" w14:textId="226CF9A9" w:rsidR="00FE3B23" w:rsidRPr="00F45E69" w:rsidRDefault="00FE3B2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/10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정규1집 </w:t>
            </w:r>
            <w:proofErr w:type="spellStart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리</w:t>
            </w:r>
            <w:r w:rsidR="00E235B4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팩</w:t>
            </w:r>
            <w:proofErr w:type="spellEnd"/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D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imension</w:t>
            </w:r>
            <w:r w:rsidRPr="00F45E69">
              <w:rPr>
                <w:w w:val="95"/>
                <w:sz w:val="12"/>
                <w:szCs w:val="20"/>
                <w:lang w:eastAsia="ko-KR"/>
              </w:rPr>
              <w:t>: A</w:t>
            </w:r>
            <w:r w:rsidR="005C74C3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nswer</w:t>
            </w:r>
            <w:r w:rsidRPr="00F45E69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(</w:t>
            </w:r>
            <w:r w:rsidR="005E3C84">
              <w:rPr>
                <w:rFonts w:hint="eastAsia"/>
                <w:w w:val="95"/>
                <w:sz w:val="12"/>
                <w:szCs w:val="20"/>
                <w:lang w:eastAsia="ko-KR"/>
              </w:rPr>
              <w:t>75</w:t>
            </w:r>
            <w:r w:rsidR="001A77C6">
              <w:rPr>
                <w:rFonts w:hint="eastAsia"/>
                <w:w w:val="95"/>
                <w:sz w:val="12"/>
                <w:szCs w:val="20"/>
                <w:lang w:eastAsia="ko-KR"/>
              </w:rPr>
              <w:t>만장)</w:t>
            </w:r>
          </w:p>
          <w:p w14:paraId="02E629D9" w14:textId="247F11E0" w:rsidR="00F45E69" w:rsidRPr="00F45E69" w:rsidRDefault="00F45E69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2/22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디지털 싱글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Always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</w:t>
            </w: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E02BFE" w14:textId="11883137" w:rsidR="00FE3B23" w:rsidRPr="00F45E69" w:rsidRDefault="00F45E69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5/3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일본 싱글2집 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Dimension: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閃光</w:t>
            </w:r>
            <w:r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 예정</w:t>
            </w:r>
          </w:p>
        </w:tc>
      </w:tr>
      <w:tr w:rsidR="005C74C3" w:rsidRPr="00F45E69" w14:paraId="26E1CCA7" w14:textId="77777777" w:rsidTr="005C74C3">
        <w:trPr>
          <w:trHeight w:val="139"/>
        </w:trPr>
        <w:tc>
          <w:tcPr>
            <w:tcW w:w="160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932A24" w14:textId="77777777" w:rsidR="005C74C3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여자친구</w:t>
            </w:r>
          </w:p>
          <w:p w14:paraId="77C4650A" w14:textId="2C8D8C81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5년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0B8784BC" w14:textId="67B6F6D3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21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8FBCB4E" w14:textId="29A364CF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/22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계약 만료</w:t>
            </w: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1EB35338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8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608C43B0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9" w:type="dxa"/>
            <w:tcBorders>
              <w:top w:val="dotted" w:sz="4" w:space="0" w:color="auto"/>
              <w:bottom w:val="dotted" w:sz="4" w:space="0" w:color="auto"/>
            </w:tcBorders>
            <w:shd w:val="clear" w:color="auto" w:fill="F1F1F1"/>
          </w:tcPr>
          <w:p w14:paraId="000DA78F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</w:tr>
      <w:tr w:rsidR="005C74C3" w:rsidRPr="00F45E69" w14:paraId="24475FBD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</w:tcBorders>
            <w:shd w:val="clear" w:color="auto" w:fill="auto"/>
          </w:tcPr>
          <w:p w14:paraId="3BEB0B7A" w14:textId="77777777" w:rsidR="005C74C3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르세라핌</w:t>
            </w:r>
            <w:proofErr w:type="spellEnd"/>
          </w:p>
          <w:p w14:paraId="432409C8" w14:textId="7FD4A1B1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D21D01">
              <w:rPr>
                <w:rFonts w:hint="eastAsia"/>
                <w:w w:val="95"/>
                <w:sz w:val="12"/>
                <w:szCs w:val="20"/>
                <w:lang w:eastAsia="ko-KR"/>
              </w:rPr>
              <w:t>2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2년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2D5660">
              <w:rPr>
                <w:rFonts w:hint="eastAsia"/>
                <w:w w:val="95"/>
                <w:sz w:val="12"/>
                <w:szCs w:val="20"/>
                <w:lang w:eastAsia="ko-KR"/>
              </w:rPr>
              <w:t>데뷔</w:t>
            </w:r>
          </w:p>
          <w:p w14:paraId="43BA6874" w14:textId="7DBC961A" w:rsidR="002D5660" w:rsidRPr="002D5660" w:rsidRDefault="002D5660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r w:rsidRPr="002D5660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D21D01">
              <w:rPr>
                <w:rFonts w:ascii="돋움" w:eastAsia="돋움" w:hAnsi="돋움" w:cs="Malgun Gothic Semilight" w:hint="eastAsia"/>
                <w:w w:val="95"/>
                <w:sz w:val="12"/>
                <w:szCs w:val="20"/>
                <w:lang w:eastAsia="ko-KR"/>
              </w:rPr>
              <w:t>29</w:t>
            </w:r>
            <w:r>
              <w:rPr>
                <w:rFonts w:hint="eastAsia"/>
                <w:w w:val="95"/>
                <w:sz w:val="12"/>
                <w:szCs w:val="20"/>
                <w:lang w:eastAsia="ko-KR"/>
              </w:rPr>
              <w:t>년</w:t>
            </w:r>
            <w:r w:rsidRPr="002D5660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="00D30A8E">
              <w:rPr>
                <w:rFonts w:hint="eastAsia"/>
                <w:w w:val="95"/>
                <w:sz w:val="12"/>
                <w:szCs w:val="20"/>
                <w:lang w:eastAsia="ko-KR"/>
              </w:rPr>
              <w:t>계약만료</w:t>
            </w: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614613A3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586C4AD3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4D7F6F19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9" w:type="dxa"/>
            <w:tcBorders>
              <w:top w:val="dotted" w:sz="4" w:space="0" w:color="auto"/>
            </w:tcBorders>
            <w:shd w:val="clear" w:color="auto" w:fill="auto"/>
          </w:tcPr>
          <w:p w14:paraId="2CD5E1E2" w14:textId="006C832F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5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/2 </w:t>
            </w:r>
            <w:r w:rsidR="00F45E69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 xml:space="preserve">미니1집 </w:t>
            </w:r>
            <w:r w:rsidR="00F45E69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‘</w:t>
            </w:r>
            <w:r w:rsidR="00F45E69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Fearless</w:t>
            </w:r>
            <w:r w:rsidR="00F45E69" w:rsidRPr="00F45E69">
              <w:rPr>
                <w:rFonts w:ascii="돋움" w:eastAsia="돋움" w:hAnsi="돋움" w:cs="Malgun Gothic Semilight"/>
                <w:w w:val="95"/>
                <w:sz w:val="12"/>
                <w:szCs w:val="20"/>
                <w:lang w:eastAsia="ko-KR"/>
              </w:rPr>
              <w:t>’</w:t>
            </w:r>
            <w:r w:rsidR="00F45E69"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="00F45E69"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발매 예정</w:t>
            </w:r>
            <w:r w:rsidR="00931E8E">
              <w:rPr>
                <w:rFonts w:hint="eastAsia"/>
                <w:w w:val="95"/>
                <w:sz w:val="12"/>
                <w:szCs w:val="20"/>
                <w:lang w:eastAsia="ko-KR"/>
              </w:rPr>
              <w:t>(33만장 가정)</w:t>
            </w:r>
          </w:p>
        </w:tc>
      </w:tr>
      <w:tr w:rsidR="005C74C3" w:rsidRPr="00F45E69" w14:paraId="236D7B44" w14:textId="77777777" w:rsidTr="00FE3B23">
        <w:trPr>
          <w:trHeight w:val="139"/>
        </w:trPr>
        <w:tc>
          <w:tcPr>
            <w:tcW w:w="1606" w:type="dxa"/>
            <w:tcBorders>
              <w:top w:val="dotted" w:sz="4" w:space="0" w:color="auto"/>
            </w:tcBorders>
            <w:shd w:val="clear" w:color="auto" w:fill="auto"/>
          </w:tcPr>
          <w:p w14:paraId="06924C2F" w14:textId="5737977E" w:rsidR="005C74C3" w:rsidRPr="002D5660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빅히트</w:t>
            </w:r>
            <w:proofErr w:type="spellEnd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 xml:space="preserve"> </w:t>
            </w: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보이그룹</w:t>
            </w:r>
            <w:proofErr w:type="spellEnd"/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35815D2C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3EE0405E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8" w:type="dxa"/>
            <w:tcBorders>
              <w:top w:val="dotted" w:sz="4" w:space="0" w:color="auto"/>
            </w:tcBorders>
            <w:shd w:val="clear" w:color="auto" w:fill="F1F1F1"/>
          </w:tcPr>
          <w:p w14:paraId="3C1238C1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</w:p>
        </w:tc>
        <w:tc>
          <w:tcPr>
            <w:tcW w:w="2009" w:type="dxa"/>
            <w:tcBorders>
              <w:top w:val="dotted" w:sz="4" w:space="0" w:color="auto"/>
            </w:tcBorders>
            <w:shd w:val="clear" w:color="auto" w:fill="auto"/>
          </w:tcPr>
          <w:p w14:paraId="22181F74" w14:textId="7AF6A34D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2022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데뷔 예정</w:t>
            </w:r>
          </w:p>
        </w:tc>
      </w:tr>
      <w:tr w:rsidR="005C74C3" w:rsidRPr="00F45E69" w14:paraId="75F2CF5D" w14:textId="77777777" w:rsidTr="00FE3B23">
        <w:trPr>
          <w:trHeight w:val="139"/>
        </w:trPr>
        <w:tc>
          <w:tcPr>
            <w:tcW w:w="1606" w:type="dxa"/>
            <w:shd w:val="clear" w:color="auto" w:fill="auto"/>
          </w:tcPr>
          <w:p w14:paraId="4CAE48EA" w14:textId="0ABBAC0C" w:rsidR="005C74C3" w:rsidRPr="002D5660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어도어</w:t>
            </w:r>
            <w:proofErr w:type="spellEnd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 xml:space="preserve"> 걸그룹</w:t>
            </w:r>
          </w:p>
        </w:tc>
        <w:tc>
          <w:tcPr>
            <w:tcW w:w="2008" w:type="dxa"/>
            <w:shd w:val="clear" w:color="auto" w:fill="F1F1F1"/>
          </w:tcPr>
          <w:p w14:paraId="553019BD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shd w:val="clear" w:color="auto" w:fill="F1F1F1"/>
          </w:tcPr>
          <w:p w14:paraId="3158549B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shd w:val="clear" w:color="auto" w:fill="F1F1F1"/>
          </w:tcPr>
          <w:p w14:paraId="24B29C32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9" w:type="dxa"/>
            <w:shd w:val="clear" w:color="auto" w:fill="auto"/>
          </w:tcPr>
          <w:p w14:paraId="731EF47D" w14:textId="62E3B1E3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2022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데뷔 예정</w:t>
            </w:r>
          </w:p>
        </w:tc>
      </w:tr>
      <w:tr w:rsidR="005C74C3" w:rsidRPr="00F45E69" w14:paraId="4B17ED18" w14:textId="77777777" w:rsidTr="00FE3B23">
        <w:trPr>
          <w:trHeight w:val="139"/>
        </w:trPr>
        <w:tc>
          <w:tcPr>
            <w:tcW w:w="1606" w:type="dxa"/>
            <w:tcBorders>
              <w:bottom w:val="single" w:sz="4" w:space="0" w:color="auto"/>
            </w:tcBorders>
            <w:shd w:val="clear" w:color="auto" w:fill="auto"/>
          </w:tcPr>
          <w:p w14:paraId="080FCA23" w14:textId="5CC3F1B8" w:rsidR="005C74C3" w:rsidRPr="002D5660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b/>
                <w:bCs/>
                <w:w w:val="95"/>
                <w:sz w:val="12"/>
                <w:szCs w:val="20"/>
                <w:lang w:eastAsia="ko-KR"/>
              </w:rPr>
            </w:pP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빅히트</w:t>
            </w:r>
            <w:proofErr w:type="spellEnd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 xml:space="preserve"> 재팬 </w:t>
            </w:r>
            <w:proofErr w:type="spellStart"/>
            <w:r w:rsidRPr="002D5660">
              <w:rPr>
                <w:rFonts w:hint="eastAsia"/>
                <w:b/>
                <w:bCs/>
                <w:w w:val="95"/>
                <w:sz w:val="12"/>
                <w:szCs w:val="20"/>
                <w:lang w:eastAsia="ko-KR"/>
              </w:rPr>
              <w:t>보이그룹</w:t>
            </w:r>
            <w:proofErr w:type="spellEnd"/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F1F1F1"/>
          </w:tcPr>
          <w:p w14:paraId="60CA669F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F1F1F1"/>
          </w:tcPr>
          <w:p w14:paraId="4FCFCDA8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F1F1F1"/>
          </w:tcPr>
          <w:p w14:paraId="72119572" w14:textId="77777777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</w:p>
        </w:tc>
        <w:tc>
          <w:tcPr>
            <w:tcW w:w="2009" w:type="dxa"/>
            <w:tcBorders>
              <w:bottom w:val="single" w:sz="4" w:space="0" w:color="auto"/>
            </w:tcBorders>
            <w:shd w:val="clear" w:color="auto" w:fill="auto"/>
          </w:tcPr>
          <w:p w14:paraId="279F3A71" w14:textId="542C477A" w:rsidR="005C74C3" w:rsidRPr="00F45E69" w:rsidRDefault="005C74C3" w:rsidP="00070128">
            <w:pPr>
              <w:pStyle w:val="TableParagraph0"/>
              <w:framePr w:w="9833" w:hSpace="454" w:wrap="around" w:vAnchor="text" w:hAnchor="page" w:x="1139" w:y="7960"/>
              <w:jc w:val="left"/>
              <w:rPr>
                <w:w w:val="95"/>
                <w:sz w:val="12"/>
                <w:szCs w:val="20"/>
                <w:lang w:eastAsia="ko-KR"/>
              </w:rPr>
            </w:pP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2022</w:t>
            </w:r>
            <w:r w:rsidRPr="00F45E69">
              <w:rPr>
                <w:w w:val="95"/>
                <w:sz w:val="12"/>
                <w:szCs w:val="20"/>
                <w:lang w:eastAsia="ko-KR"/>
              </w:rPr>
              <w:t xml:space="preserve"> </w:t>
            </w:r>
            <w:r w:rsidRPr="00F45E69">
              <w:rPr>
                <w:rFonts w:hint="eastAsia"/>
                <w:w w:val="95"/>
                <w:sz w:val="12"/>
                <w:szCs w:val="20"/>
                <w:lang w:eastAsia="ko-KR"/>
              </w:rPr>
              <w:t>데뷔 예정</w:t>
            </w:r>
          </w:p>
        </w:tc>
      </w:tr>
    </w:tbl>
    <w:p w14:paraId="0CC251B0" w14:textId="4719F506" w:rsidR="007C1E14" w:rsidRPr="007C1E14" w:rsidRDefault="007C1E14" w:rsidP="00070128">
      <w:pPr>
        <w:framePr w:w="9833" w:hSpace="454" w:wrap="around" w:vAnchor="text" w:hAnchor="page" w:x="1139" w:y="7960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proofErr w:type="spellStart"/>
      <w:r>
        <w:rPr>
          <w:spacing w:val="-4"/>
          <w:sz w:val="12"/>
        </w:rPr>
        <w:t>하이브</w:t>
      </w:r>
      <w:proofErr w:type="spellEnd"/>
      <w:r>
        <w:rPr>
          <w:spacing w:val="-4"/>
          <w:sz w:val="12"/>
        </w:rPr>
        <w:t>,</w:t>
      </w:r>
      <w:r>
        <w:rPr>
          <w:spacing w:val="-3"/>
          <w:sz w:val="12"/>
        </w:rPr>
        <w:t xml:space="preserve"> </w:t>
      </w:r>
      <w:proofErr w:type="spellStart"/>
      <w:r w:rsidR="00C36430">
        <w:rPr>
          <w:rFonts w:hint="eastAsia"/>
          <w:spacing w:val="-3"/>
          <w:sz w:val="12"/>
        </w:rPr>
        <w:t>가온차트</w:t>
      </w:r>
      <w:proofErr w:type="spellEnd"/>
      <w:r w:rsidR="00C51D9D">
        <w:rPr>
          <w:rFonts w:hint="eastAsia"/>
          <w:spacing w:val="-3"/>
          <w:sz w:val="12"/>
        </w:rPr>
        <w:t>,</w:t>
      </w:r>
      <w:r w:rsidR="00C36430">
        <w:rPr>
          <w:spacing w:val="-3"/>
          <w:sz w:val="12"/>
        </w:rPr>
        <w:t xml:space="preserve"> </w:t>
      </w:r>
      <w:proofErr w:type="spellStart"/>
      <w:r>
        <w:rPr>
          <w:rFonts w:hint="eastAsia"/>
          <w:spacing w:val="-4"/>
          <w:sz w:val="12"/>
        </w:rPr>
        <w:t>본팀제작</w:t>
      </w:r>
      <w:proofErr w:type="spellEnd"/>
    </w:p>
    <w:tbl>
      <w:tblPr>
        <w:tblStyle w:val="TableNormal1"/>
        <w:tblW w:w="9639" w:type="dxa"/>
        <w:tblLayout w:type="fixed"/>
        <w:tblLook w:val="01E0" w:firstRow="1" w:lastRow="1" w:firstColumn="1" w:lastColumn="1" w:noHBand="0" w:noVBand="0"/>
      </w:tblPr>
      <w:tblGrid>
        <w:gridCol w:w="4679"/>
        <w:gridCol w:w="281"/>
        <w:gridCol w:w="4679"/>
      </w:tblGrid>
      <w:tr w:rsidR="007C1E14" w14:paraId="6EF7D6E0" w14:textId="77777777" w:rsidTr="007C1E14">
        <w:trPr>
          <w:trHeight w:val="283"/>
        </w:trPr>
        <w:tc>
          <w:tcPr>
            <w:tcW w:w="4679" w:type="dxa"/>
            <w:tcBorders>
              <w:bottom w:val="single" w:sz="2" w:space="0" w:color="auto"/>
            </w:tcBorders>
          </w:tcPr>
          <w:p w14:paraId="3FCB60B1" w14:textId="02660AA9" w:rsidR="007C1E14" w:rsidRPr="00824629" w:rsidRDefault="007C1E14" w:rsidP="007C1E14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6"/>
              <w:jc w:val="left"/>
              <w:rPr>
                <w:b/>
                <w:w w:val="90"/>
                <w:sz w:val="20"/>
                <w:lang w:eastAsia="ko-KR"/>
              </w:rPr>
            </w:pPr>
            <w:r w:rsidRPr="00824629">
              <w:rPr>
                <w:b/>
                <w:w w:val="90"/>
                <w:sz w:val="20"/>
                <w:lang w:eastAsia="ko-KR"/>
              </w:rPr>
              <w:t>[그림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r w:rsidRPr="00824629">
              <w:rPr>
                <w:rFonts w:hint="eastAsia"/>
                <w:b/>
                <w:w w:val="90"/>
                <w:sz w:val="20"/>
                <w:lang w:eastAsia="ko-KR"/>
              </w:rPr>
              <w:t>1</w:t>
            </w:r>
            <w:r w:rsidRPr="00824629">
              <w:rPr>
                <w:b/>
                <w:w w:val="90"/>
                <w:sz w:val="20"/>
                <w:lang w:eastAsia="ko-KR"/>
              </w:rPr>
              <w:t>]</w:t>
            </w:r>
            <w:r>
              <w:rPr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 </w:t>
            </w:r>
            <w:r w:rsidR="000D2CCC">
              <w:rPr>
                <w:rFonts w:hint="eastAsia"/>
                <w:b/>
                <w:w w:val="90"/>
                <w:sz w:val="20"/>
                <w:lang w:eastAsia="ko-KR"/>
              </w:rPr>
              <w:t>앨범 판매</w:t>
            </w:r>
            <w:r w:rsidR="00A947C9">
              <w:rPr>
                <w:rFonts w:hint="eastAsia"/>
                <w:b/>
                <w:w w:val="90"/>
                <w:sz w:val="20"/>
                <w:lang w:eastAsia="ko-KR"/>
              </w:rPr>
              <w:t>량 연간</w:t>
            </w:r>
            <w:r w:rsidR="000D2CCC">
              <w:rPr>
                <w:rFonts w:hint="eastAsia"/>
                <w:b/>
                <w:w w:val="90"/>
                <w:sz w:val="20"/>
                <w:lang w:eastAsia="ko-KR"/>
              </w:rPr>
              <w:t xml:space="preserve"> 추이</w:t>
            </w:r>
            <w:r w:rsidR="00A947C9">
              <w:rPr>
                <w:rFonts w:hint="eastAsia"/>
                <w:b/>
                <w:w w:val="90"/>
                <w:sz w:val="20"/>
                <w:lang w:eastAsia="ko-KR"/>
              </w:rPr>
              <w:t xml:space="preserve"> 및 구성</w:t>
            </w:r>
          </w:p>
        </w:tc>
        <w:tc>
          <w:tcPr>
            <w:tcW w:w="281" w:type="dxa"/>
          </w:tcPr>
          <w:p w14:paraId="78492D2E" w14:textId="77777777" w:rsidR="007C1E14" w:rsidRPr="002D5660" w:rsidRDefault="007C1E14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b/>
                <w:w w:val="90"/>
                <w:sz w:val="20"/>
                <w:lang w:eastAsia="ko-KR"/>
              </w:rPr>
            </w:pPr>
          </w:p>
        </w:tc>
        <w:tc>
          <w:tcPr>
            <w:tcW w:w="4679" w:type="dxa"/>
            <w:tcBorders>
              <w:bottom w:val="single" w:sz="2" w:space="0" w:color="auto"/>
            </w:tcBorders>
          </w:tcPr>
          <w:p w14:paraId="2A573779" w14:textId="0C0E9663" w:rsidR="007C1E14" w:rsidRPr="00824629" w:rsidRDefault="007C1E14" w:rsidP="007C1E14">
            <w:pPr>
              <w:pStyle w:val="TableParagraph0"/>
              <w:framePr w:w="9833" w:hSpace="454" w:wrap="around" w:vAnchor="text" w:hAnchor="page" w:x="1139" w:y="1"/>
              <w:spacing w:line="228" w:lineRule="exact"/>
              <w:ind w:left="35"/>
              <w:jc w:val="left"/>
              <w:rPr>
                <w:b/>
                <w:w w:val="90"/>
                <w:sz w:val="20"/>
                <w:lang w:eastAsia="ko-KR"/>
              </w:rPr>
            </w:pPr>
            <w:r>
              <w:rPr>
                <w:b/>
                <w:w w:val="90"/>
                <w:sz w:val="20"/>
                <w:lang w:eastAsia="ko-KR"/>
              </w:rPr>
              <w:t>[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그림 </w:t>
            </w:r>
            <w:r>
              <w:rPr>
                <w:b/>
                <w:w w:val="90"/>
                <w:sz w:val="20"/>
                <w:lang w:eastAsia="ko-KR"/>
              </w:rPr>
              <w:t>2]</w:t>
            </w:r>
            <w:r w:rsidRPr="00824629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>2</w:t>
            </w:r>
            <w:r w:rsidR="00F00485">
              <w:rPr>
                <w:b/>
                <w:w w:val="90"/>
                <w:sz w:val="20"/>
                <w:lang w:eastAsia="ko-KR"/>
              </w:rPr>
              <w:t xml:space="preserve">021 </w:t>
            </w:r>
            <w:proofErr w:type="spellStart"/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>가온차트</w:t>
            </w:r>
            <w:proofErr w:type="spellEnd"/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 xml:space="preserve"> </w:t>
            </w:r>
            <w:r w:rsidR="00993842">
              <w:rPr>
                <w:rFonts w:hint="eastAsia"/>
                <w:b/>
                <w:w w:val="90"/>
                <w:sz w:val="20"/>
                <w:lang w:eastAsia="ko-KR"/>
              </w:rPr>
              <w:t xml:space="preserve">앨범 </w:t>
            </w:r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 xml:space="preserve">판매 </w:t>
            </w:r>
            <w:r w:rsidR="005C74C3">
              <w:rPr>
                <w:rFonts w:hint="eastAsia"/>
                <w:b/>
                <w:w w:val="90"/>
                <w:sz w:val="20"/>
                <w:lang w:eastAsia="ko-KR"/>
              </w:rPr>
              <w:t>Top</w:t>
            </w:r>
            <w:r w:rsidR="005C74C3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5C74C3">
              <w:rPr>
                <w:rFonts w:hint="eastAsia"/>
                <w:b/>
                <w:w w:val="90"/>
                <w:sz w:val="20"/>
                <w:lang w:eastAsia="ko-KR"/>
              </w:rPr>
              <w:t>100</w:t>
            </w:r>
            <w:r w:rsidR="005C74C3">
              <w:rPr>
                <w:b/>
                <w:w w:val="90"/>
                <w:sz w:val="20"/>
                <w:lang w:eastAsia="ko-KR"/>
              </w:rPr>
              <w:t xml:space="preserve"> </w:t>
            </w:r>
            <w:r w:rsidR="00F00485">
              <w:rPr>
                <w:rFonts w:hint="eastAsia"/>
                <w:b/>
                <w:w w:val="90"/>
                <w:sz w:val="20"/>
                <w:lang w:eastAsia="ko-KR"/>
              </w:rPr>
              <w:t>비중</w:t>
            </w:r>
          </w:p>
        </w:tc>
      </w:tr>
      <w:tr w:rsidR="007C1E14" w14:paraId="7204205E" w14:textId="77777777" w:rsidTr="007C1E14">
        <w:trPr>
          <w:trHeight w:val="3403"/>
        </w:trPr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34FB38E0" w14:textId="2BB899D1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109"/>
              <w:ind w:left="399"/>
              <w:jc w:val="left"/>
              <w:rPr>
                <w:rFonts w:ascii="돋움" w:eastAsia="돋움"/>
                <w:sz w:val="13"/>
                <w:lang w:eastAsia="ko-KR"/>
              </w:rPr>
            </w:pPr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(</w:t>
            </w:r>
            <w:proofErr w:type="spellStart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십</w:t>
            </w:r>
            <w:r w:rsidR="00A947C9">
              <w:rPr>
                <w:rFonts w:ascii="돋움" w:eastAsia="돋움" w:hint="eastAsia"/>
                <w:w w:val="105"/>
                <w:sz w:val="13"/>
                <w:lang w:eastAsia="ko-KR"/>
              </w:rPr>
              <w:t>만장</w:t>
            </w:r>
            <w:proofErr w:type="spellEnd"/>
            <w:r>
              <w:rPr>
                <w:rFonts w:ascii="돋움" w:eastAsia="돋움" w:hint="eastAsia"/>
                <w:w w:val="105"/>
                <w:sz w:val="13"/>
                <w:lang w:eastAsia="ko-KR"/>
              </w:rPr>
              <w:t>)</w:t>
            </w:r>
          </w:p>
          <w:p w14:paraId="24C1B9A0" w14:textId="536D5898" w:rsidR="007C1E14" w:rsidRPr="008C33D7" w:rsidRDefault="00BB202B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돋움" w:eastAsia="돋움"/>
                <w:sz w:val="13"/>
                <w:lang w:eastAsia="ko-KR"/>
              </w:rPr>
            </w:pPr>
            <w:r w:rsidRPr="00BB202B">
              <w:rPr>
                <w:rFonts w:ascii="돋움" w:eastAsia="돋움"/>
                <w:noProof/>
                <w:sz w:val="13"/>
              </w:rPr>
              <w:drawing>
                <wp:inline distT="0" distB="0" distL="0" distR="0" wp14:anchorId="24ECA892" wp14:editId="7B819B5E">
                  <wp:extent cx="2971165" cy="1954404"/>
                  <wp:effectExtent l="0" t="0" r="635" b="8255"/>
                  <wp:docPr id="10" name="차트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C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281" w:type="dxa"/>
          </w:tcPr>
          <w:p w14:paraId="36FAF735" w14:textId="77777777" w:rsidR="007C1E14" w:rsidRDefault="007C1E14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679" w:type="dxa"/>
            <w:tcBorders>
              <w:top w:val="single" w:sz="2" w:space="0" w:color="auto"/>
              <w:bottom w:val="single" w:sz="2" w:space="0" w:color="auto"/>
            </w:tcBorders>
          </w:tcPr>
          <w:p w14:paraId="42A5E9B8" w14:textId="43CD58E8" w:rsidR="007C1E14" w:rsidRDefault="00993842" w:rsidP="00993842">
            <w:pPr>
              <w:pStyle w:val="TableParagraph0"/>
              <w:framePr w:w="9833" w:hSpace="454" w:wrap="around" w:vAnchor="text" w:hAnchor="page" w:x="1139" w:y="1"/>
              <w:spacing w:before="109"/>
              <w:jc w:val="left"/>
              <w:rPr>
                <w:rFonts w:ascii="돋움"/>
                <w:sz w:val="13"/>
                <w:lang w:eastAsia="ko-KR"/>
              </w:rPr>
            </w:pPr>
            <w:r w:rsidRPr="00993842">
              <w:rPr>
                <w:rFonts w:ascii="돋움"/>
                <w:noProof/>
                <w:sz w:val="13"/>
              </w:rPr>
              <w:drawing>
                <wp:inline distT="0" distB="0" distL="0" distR="0" wp14:anchorId="37D888A2" wp14:editId="03A87E2E">
                  <wp:extent cx="2971165" cy="2041779"/>
                  <wp:effectExtent l="0" t="0" r="635" b="0"/>
                  <wp:docPr id="39" name="차트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92C2809-E688-4AFD-99F3-292D97BC9FE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7C1E14" w14:paraId="09A6BF5A" w14:textId="77777777" w:rsidTr="007C1E14">
        <w:trPr>
          <w:trHeight w:val="196"/>
        </w:trPr>
        <w:tc>
          <w:tcPr>
            <w:tcW w:w="4679" w:type="dxa"/>
            <w:tcBorders>
              <w:top w:val="single" w:sz="2" w:space="0" w:color="auto"/>
            </w:tcBorders>
          </w:tcPr>
          <w:p w14:paraId="235A9EE6" w14:textId="7D6470CC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pacing w:val="-5"/>
                <w:sz w:val="12"/>
                <w:lang w:eastAsia="ko-KR"/>
              </w:rPr>
            </w:pPr>
            <w:r>
              <w:rPr>
                <w:rFonts w:hint="eastAsia"/>
                <w:spacing w:val="-5"/>
                <w:sz w:val="12"/>
                <w:lang w:eastAsia="ko-KR"/>
              </w:rPr>
              <w:t xml:space="preserve">주: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국내 아티스트 앨범판매량은 </w:t>
            </w:r>
            <w:proofErr w:type="spellStart"/>
            <w:r w:rsidR="00A947C9">
              <w:rPr>
                <w:rFonts w:hint="eastAsia"/>
                <w:spacing w:val="-5"/>
                <w:sz w:val="12"/>
                <w:lang w:eastAsia="ko-KR"/>
              </w:rPr>
              <w:t>가온차트</w:t>
            </w:r>
            <w:proofErr w:type="spellEnd"/>
            <w:r w:rsidR="00A947C9">
              <w:rPr>
                <w:rFonts w:hint="eastAsia"/>
                <w:spacing w:val="-5"/>
                <w:sz w:val="12"/>
                <w:lang w:eastAsia="ko-KR"/>
              </w:rPr>
              <w:t>,</w:t>
            </w:r>
            <w:r w:rsidR="00A947C9">
              <w:rPr>
                <w:spacing w:val="-5"/>
                <w:sz w:val="12"/>
                <w:lang w:eastAsia="ko-KR"/>
              </w:rPr>
              <w:t xml:space="preserve">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해외 아티스트는 </w:t>
            </w:r>
            <w:r w:rsidR="00A947C9">
              <w:rPr>
                <w:spacing w:val="-5"/>
                <w:sz w:val="12"/>
                <w:lang w:eastAsia="ko-KR"/>
              </w:rPr>
              <w:t xml:space="preserve">MRC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d</w:t>
            </w:r>
            <w:r w:rsidR="00A947C9">
              <w:rPr>
                <w:spacing w:val="-5"/>
                <w:sz w:val="12"/>
                <w:lang w:eastAsia="ko-KR"/>
              </w:rPr>
              <w:t>ata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의 </w:t>
            </w:r>
            <w:r w:rsidR="00A947C9">
              <w:rPr>
                <w:spacing w:val="-5"/>
                <w:sz w:val="12"/>
                <w:lang w:eastAsia="ko-KR"/>
              </w:rPr>
              <w:t xml:space="preserve">TEA/SEA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환산</w:t>
            </w:r>
            <w:r w:rsidR="00A947C9">
              <w:rPr>
                <w:spacing w:val="-5"/>
                <w:sz w:val="12"/>
                <w:lang w:eastAsia="ko-KR"/>
              </w:rPr>
              <w:t xml:space="preserve">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기준(</w:t>
            </w:r>
            <w:r w:rsidR="00A947C9">
              <w:rPr>
                <w:spacing w:val="-5"/>
                <w:sz w:val="12"/>
                <w:lang w:eastAsia="ko-KR"/>
              </w:rPr>
              <w:t xml:space="preserve">TEA: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다운로드 </w:t>
            </w:r>
            <w:r w:rsidR="00A947C9">
              <w:rPr>
                <w:spacing w:val="-5"/>
                <w:sz w:val="12"/>
                <w:lang w:eastAsia="ko-KR"/>
              </w:rPr>
              <w:t>10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회 </w:t>
            </w:r>
            <w:r w:rsidR="00A947C9">
              <w:rPr>
                <w:spacing w:val="-5"/>
                <w:sz w:val="12"/>
                <w:lang w:eastAsia="ko-KR"/>
              </w:rPr>
              <w:t xml:space="preserve">=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앨범 </w:t>
            </w:r>
            <w:r w:rsidR="00A947C9">
              <w:rPr>
                <w:spacing w:val="-5"/>
                <w:sz w:val="12"/>
                <w:lang w:eastAsia="ko-KR"/>
              </w:rPr>
              <w:t>1</w:t>
            </w:r>
            <w:proofErr w:type="gramStart"/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개 </w:t>
            </w:r>
            <w:r w:rsidR="00A947C9">
              <w:rPr>
                <w:spacing w:val="-5"/>
                <w:sz w:val="12"/>
                <w:lang w:eastAsia="ko-KR"/>
              </w:rPr>
              <w:t>/</w:t>
            </w:r>
            <w:proofErr w:type="gramEnd"/>
            <w:r w:rsidR="00A947C9">
              <w:rPr>
                <w:spacing w:val="-5"/>
                <w:sz w:val="12"/>
                <w:lang w:eastAsia="ko-KR"/>
              </w:rPr>
              <w:t xml:space="preserve"> SEA: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스트리밍 </w:t>
            </w:r>
            <w:r w:rsidR="00A947C9">
              <w:rPr>
                <w:spacing w:val="-5"/>
                <w:sz w:val="12"/>
                <w:lang w:eastAsia="ko-KR"/>
              </w:rPr>
              <w:t>1,500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회 </w:t>
            </w:r>
            <w:r w:rsidR="00A947C9">
              <w:rPr>
                <w:spacing w:val="-5"/>
                <w:sz w:val="12"/>
                <w:lang w:eastAsia="ko-KR"/>
              </w:rPr>
              <w:t xml:space="preserve">= 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 xml:space="preserve">앨범 </w:t>
            </w:r>
            <w:r w:rsidR="00A947C9">
              <w:rPr>
                <w:spacing w:val="-5"/>
                <w:sz w:val="12"/>
                <w:lang w:eastAsia="ko-KR"/>
              </w:rPr>
              <w:t>1</w:t>
            </w:r>
            <w:r w:rsidR="00A947C9">
              <w:rPr>
                <w:rFonts w:hint="eastAsia"/>
                <w:spacing w:val="-5"/>
                <w:sz w:val="12"/>
                <w:lang w:eastAsia="ko-KR"/>
              </w:rPr>
              <w:t>개)</w:t>
            </w:r>
          </w:p>
          <w:p w14:paraId="668EB4FE" w14:textId="3BEA0FFB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jc w:val="left"/>
              <w:rPr>
                <w:sz w:val="12"/>
                <w:lang w:eastAsia="ko-KR"/>
              </w:rPr>
            </w:pPr>
            <w:r>
              <w:rPr>
                <w:spacing w:val="-5"/>
                <w:sz w:val="12"/>
                <w:lang w:eastAsia="ko-KR"/>
              </w:rPr>
              <w:t xml:space="preserve">자료: </w:t>
            </w:r>
            <w:proofErr w:type="spellStart"/>
            <w:r w:rsidR="00A947C9">
              <w:rPr>
                <w:rFonts w:hint="eastAsia"/>
                <w:spacing w:val="-5"/>
                <w:sz w:val="12"/>
                <w:lang w:eastAsia="ko-KR"/>
              </w:rPr>
              <w:t>하이브</w:t>
            </w:r>
            <w:proofErr w:type="spellEnd"/>
            <w:r w:rsidR="00A947C9">
              <w:rPr>
                <w:rFonts w:hint="eastAsia"/>
                <w:spacing w:val="-5"/>
                <w:sz w:val="12"/>
                <w:lang w:eastAsia="ko-KR"/>
              </w:rPr>
              <w:t>,</w:t>
            </w:r>
            <w:r w:rsidR="00A947C9"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 w:rsidR="000D2CCC">
              <w:rPr>
                <w:rFonts w:hint="eastAsia"/>
                <w:spacing w:val="-5"/>
                <w:sz w:val="12"/>
                <w:lang w:eastAsia="ko-KR"/>
              </w:rPr>
              <w:t>가온차트</w:t>
            </w:r>
            <w:proofErr w:type="spellEnd"/>
            <w:r>
              <w:rPr>
                <w:rFonts w:hint="eastAsia"/>
                <w:spacing w:val="-5"/>
                <w:sz w:val="12"/>
                <w:lang w:eastAsia="ko-KR"/>
              </w:rPr>
              <w:t>,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spacing w:val="-5"/>
                <w:sz w:val="12"/>
                <w:lang w:eastAsia="ko-KR"/>
              </w:rPr>
              <w:t>본팀제작</w:t>
            </w:r>
            <w:proofErr w:type="spellEnd"/>
          </w:p>
        </w:tc>
        <w:tc>
          <w:tcPr>
            <w:tcW w:w="281" w:type="dxa"/>
          </w:tcPr>
          <w:p w14:paraId="0BC27381" w14:textId="77777777" w:rsidR="007C1E14" w:rsidRDefault="007C1E14" w:rsidP="007C1E14">
            <w:pPr>
              <w:pStyle w:val="TableParagraph0"/>
              <w:framePr w:w="9833" w:hSpace="454" w:wrap="around" w:vAnchor="text" w:hAnchor="page" w:x="1139" w:y="1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4679" w:type="dxa"/>
            <w:tcBorders>
              <w:top w:val="single" w:sz="2" w:space="0" w:color="auto"/>
            </w:tcBorders>
          </w:tcPr>
          <w:p w14:paraId="71ABD85B" w14:textId="1A02A186" w:rsidR="00DA3C0D" w:rsidRDefault="00DA3C0D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pacing w:val="-6"/>
                <w:sz w:val="12"/>
                <w:lang w:eastAsia="ko-KR"/>
              </w:rPr>
            </w:pPr>
            <w:r>
              <w:rPr>
                <w:rFonts w:hint="eastAsia"/>
                <w:spacing w:val="-6"/>
                <w:sz w:val="12"/>
                <w:lang w:eastAsia="ko-KR"/>
              </w:rPr>
              <w:t>주:</w:t>
            </w:r>
            <w:r>
              <w:rPr>
                <w:spacing w:val="-6"/>
                <w:sz w:val="12"/>
                <w:lang w:eastAsia="ko-KR"/>
              </w:rPr>
              <w:t xml:space="preserve"> </w:t>
            </w:r>
            <w:r w:rsidRPr="00DA3C0D">
              <w:rPr>
                <w:rFonts w:hint="eastAsia"/>
                <w:spacing w:val="-6"/>
                <w:sz w:val="12"/>
                <w:lang w:eastAsia="ko-KR"/>
              </w:rPr>
              <w:t>순위집계</w:t>
            </w:r>
            <w:r w:rsidR="00993842">
              <w:rPr>
                <w:rFonts w:hint="eastAsia"/>
                <w:spacing w:val="-6"/>
                <w:sz w:val="12"/>
                <w:lang w:eastAsia="ko-KR"/>
              </w:rPr>
              <w:t>는</w:t>
            </w:r>
            <w:r w:rsidRPr="00DA3C0D">
              <w:rPr>
                <w:rFonts w:hint="eastAsia"/>
                <w:spacing w:val="-6"/>
                <w:sz w:val="12"/>
                <w:lang w:eastAsia="ko-KR"/>
              </w:rPr>
              <w:t xml:space="preserve"> 오프라인 앨범(</w:t>
            </w:r>
            <w:proofErr w:type="spellStart"/>
            <w:proofErr w:type="gramStart"/>
            <w:r w:rsidRPr="00DA3C0D">
              <w:rPr>
                <w:rFonts w:hint="eastAsia"/>
                <w:spacing w:val="-6"/>
                <w:sz w:val="12"/>
                <w:lang w:eastAsia="ko-KR"/>
              </w:rPr>
              <w:t>Tape,LP</w:t>
            </w:r>
            <w:proofErr w:type="gramEnd"/>
            <w:r w:rsidRPr="00DA3C0D">
              <w:rPr>
                <w:rFonts w:hint="eastAsia"/>
                <w:spacing w:val="-6"/>
                <w:sz w:val="12"/>
                <w:lang w:eastAsia="ko-KR"/>
              </w:rPr>
              <w:t>,CD,USB,META</w:t>
            </w:r>
            <w:proofErr w:type="spellEnd"/>
            <w:r w:rsidRPr="00DA3C0D">
              <w:rPr>
                <w:rFonts w:hint="eastAsia"/>
                <w:spacing w:val="-6"/>
                <w:sz w:val="12"/>
                <w:lang w:eastAsia="ko-KR"/>
              </w:rPr>
              <w:t>..) 출하량(-</w:t>
            </w:r>
            <w:proofErr w:type="spellStart"/>
            <w:r w:rsidRPr="00DA3C0D">
              <w:rPr>
                <w:rFonts w:hint="eastAsia"/>
                <w:spacing w:val="-6"/>
                <w:sz w:val="12"/>
                <w:lang w:eastAsia="ko-KR"/>
              </w:rPr>
              <w:t>반품량</w:t>
            </w:r>
            <w:proofErr w:type="spellEnd"/>
            <w:r w:rsidRPr="00DA3C0D">
              <w:rPr>
                <w:rFonts w:hint="eastAsia"/>
                <w:spacing w:val="-6"/>
                <w:sz w:val="12"/>
                <w:lang w:eastAsia="ko-KR"/>
              </w:rPr>
              <w:t>)으로 집계</w:t>
            </w:r>
          </w:p>
          <w:p w14:paraId="50F2B215" w14:textId="79F61C62" w:rsidR="007C1E14" w:rsidRDefault="007C1E14" w:rsidP="007C1E14">
            <w:pPr>
              <w:pStyle w:val="TableParagraph0"/>
              <w:framePr w:w="9833" w:hSpace="454" w:wrap="around" w:vAnchor="text" w:hAnchor="page" w:x="1139" w:y="1"/>
              <w:spacing w:before="59" w:line="117" w:lineRule="exact"/>
              <w:ind w:left="-1"/>
              <w:jc w:val="left"/>
              <w:rPr>
                <w:sz w:val="12"/>
                <w:lang w:eastAsia="ko-KR"/>
              </w:rPr>
            </w:pPr>
            <w:r>
              <w:rPr>
                <w:spacing w:val="-6"/>
                <w:sz w:val="12"/>
                <w:lang w:eastAsia="ko-KR"/>
              </w:rPr>
              <w:t>자료:</w:t>
            </w:r>
            <w:r>
              <w:rPr>
                <w:spacing w:val="-5"/>
                <w:sz w:val="12"/>
                <w:lang w:eastAsia="ko-KR"/>
              </w:rPr>
              <w:t xml:space="preserve"> </w:t>
            </w:r>
            <w:proofErr w:type="spellStart"/>
            <w:r w:rsidR="00F00485">
              <w:rPr>
                <w:rFonts w:hint="eastAsia"/>
                <w:spacing w:val="-6"/>
                <w:sz w:val="12"/>
                <w:lang w:eastAsia="ko-KR"/>
              </w:rPr>
              <w:t>가온차트</w:t>
            </w:r>
            <w:proofErr w:type="spellEnd"/>
            <w:r w:rsidR="00F00485">
              <w:rPr>
                <w:rFonts w:hint="eastAsia"/>
                <w:spacing w:val="-6"/>
                <w:sz w:val="12"/>
                <w:lang w:eastAsia="ko-KR"/>
              </w:rPr>
              <w:t>,</w:t>
            </w:r>
            <w:r w:rsidR="00F00485">
              <w:rPr>
                <w:spacing w:val="-6"/>
                <w:sz w:val="12"/>
                <w:lang w:eastAsia="ko-KR"/>
              </w:rPr>
              <w:t xml:space="preserve"> </w:t>
            </w:r>
            <w:proofErr w:type="spellStart"/>
            <w:r w:rsidR="00F00485">
              <w:rPr>
                <w:rFonts w:hint="eastAsia"/>
                <w:spacing w:val="-6"/>
                <w:sz w:val="12"/>
                <w:lang w:eastAsia="ko-KR"/>
              </w:rPr>
              <w:t>본팀제작</w:t>
            </w:r>
            <w:proofErr w:type="spellEnd"/>
          </w:p>
        </w:tc>
      </w:tr>
    </w:tbl>
    <w:p w14:paraId="5D078C80" w14:textId="799A9B53" w:rsidR="007C1E14" w:rsidRPr="00F00485" w:rsidRDefault="007C1E14" w:rsidP="007C1E14">
      <w:pPr>
        <w:pStyle w:val="a7"/>
        <w:framePr w:w="9833" w:wrap="around" w:x="1139"/>
      </w:pPr>
    </w:p>
    <w:tbl>
      <w:tblPr>
        <w:tblStyle w:val="TableNormal2"/>
        <w:tblW w:w="4901" w:type="pct"/>
        <w:tblLook w:val="01E0" w:firstRow="1" w:lastRow="1" w:firstColumn="1" w:lastColumn="1" w:noHBand="0" w:noVBand="0"/>
      </w:tblPr>
      <w:tblGrid>
        <w:gridCol w:w="9638"/>
      </w:tblGrid>
      <w:tr w:rsidR="00CB6D94" w14:paraId="31C33CD8" w14:textId="77777777" w:rsidTr="00611E32">
        <w:trPr>
          <w:trHeight w:val="283"/>
        </w:trPr>
        <w:tc>
          <w:tcPr>
            <w:tcW w:w="5000" w:type="pct"/>
          </w:tcPr>
          <w:p w14:paraId="479ECA49" w14:textId="089404BB" w:rsidR="00CB6D94" w:rsidRDefault="00CB6D94" w:rsidP="00070128">
            <w:pPr>
              <w:pStyle w:val="TableParagraph0"/>
              <w:framePr w:w="9833" w:hSpace="454" w:wrap="around" w:vAnchor="text" w:hAnchor="page" w:x="1139" w:y="4333"/>
              <w:spacing w:before="57" w:line="128" w:lineRule="exact"/>
              <w:jc w:val="both"/>
              <w:rPr>
                <w:sz w:val="13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r w:rsidR="007C27D8">
              <w:rPr>
                <w:rFonts w:hint="eastAsia"/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 w:rsidR="007C27D8"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 w:rsidR="007C27D8">
              <w:rPr>
                <w:rFonts w:hint="eastAsia"/>
                <w:b/>
                <w:w w:val="90"/>
                <w:sz w:val="20"/>
                <w:lang w:eastAsia="ko-KR"/>
              </w:rPr>
              <w:t xml:space="preserve"> 음원 스트리밍 추이</w:t>
            </w:r>
          </w:p>
        </w:tc>
      </w:tr>
    </w:tbl>
    <w:tbl>
      <w:tblPr>
        <w:tblW w:w="9639" w:type="dxa"/>
        <w:tblInd w:w="1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84"/>
        <w:gridCol w:w="1359"/>
        <w:gridCol w:w="1359"/>
        <w:gridCol w:w="1359"/>
        <w:gridCol w:w="1359"/>
        <w:gridCol w:w="1359"/>
        <w:gridCol w:w="1360"/>
      </w:tblGrid>
      <w:tr w:rsidR="007C27D8" w:rsidRPr="007C27D8" w14:paraId="24D2B30F" w14:textId="77777777" w:rsidTr="00D21D01">
        <w:trPr>
          <w:trHeight w:val="170"/>
        </w:trPr>
        <w:tc>
          <w:tcPr>
            <w:tcW w:w="1484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B7794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타이틀 발매 수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E735DE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데뷔</w:t>
            </w: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~2018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A5BF7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2019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6F62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2020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E5E2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2021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F07A8" w14:textId="0F5AA2E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2022</w:t>
            </w:r>
            <w:r w:rsidR="004A380C">
              <w:rPr>
                <w:rFonts w:ascii="함초롬돋움" w:eastAsia="함초롬돋움"/>
                <w:b/>
                <w:w w:val="95"/>
                <w:sz w:val="14"/>
              </w:rPr>
              <w:t>.4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5C42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합계</w:t>
            </w:r>
          </w:p>
        </w:tc>
      </w:tr>
      <w:tr w:rsidR="007C27D8" w:rsidRPr="007C27D8" w14:paraId="51BE6215" w14:textId="77777777" w:rsidTr="00D21D01">
        <w:trPr>
          <w:trHeight w:val="170"/>
        </w:trPr>
        <w:tc>
          <w:tcPr>
            <w:tcW w:w="14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2C046A" w14:textId="3872B52B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>저스틴</w:t>
            </w:r>
            <w:r w:rsidR="003C5230">
              <w:rPr>
                <w:rFonts w:hint="eastAsia"/>
                <w:w w:val="95"/>
                <w:sz w:val="14"/>
              </w:rPr>
              <w:t xml:space="preserve"> </w:t>
            </w:r>
            <w:r w:rsidRPr="007C27D8">
              <w:rPr>
                <w:rFonts w:hint="eastAsia"/>
                <w:w w:val="95"/>
                <w:sz w:val="14"/>
              </w:rPr>
              <w:t>비버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238A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60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4A9A7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8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D219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28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F7BD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26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EF852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</w:t>
            </w:r>
          </w:p>
        </w:tc>
        <w:tc>
          <w:tcPr>
            <w:tcW w:w="13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91603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127</w:t>
            </w:r>
          </w:p>
        </w:tc>
      </w:tr>
      <w:tr w:rsidR="007C27D8" w:rsidRPr="007C27D8" w14:paraId="2CD013A2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5962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 xml:space="preserve">아리아나 </w:t>
            </w:r>
            <w:proofErr w:type="spellStart"/>
            <w:r w:rsidRPr="007C27D8">
              <w:rPr>
                <w:rFonts w:hint="eastAsia"/>
                <w:w w:val="95"/>
                <w:sz w:val="14"/>
              </w:rPr>
              <w:t>그란데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1EE7F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80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570E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9320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19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C0DD6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FBA93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77E2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133</w:t>
            </w:r>
          </w:p>
        </w:tc>
      </w:tr>
      <w:tr w:rsidR="007C27D8" w:rsidRPr="007C27D8" w14:paraId="50CE2F24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E09C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BTS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A5F59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74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8D8C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25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316FD0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46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9B3B6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39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42CB24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44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7ED0E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228</w:t>
            </w:r>
          </w:p>
        </w:tc>
      </w:tr>
      <w:tr w:rsidR="007C27D8" w:rsidRPr="007C27D8" w14:paraId="2CA3219B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F357F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proofErr w:type="spellStart"/>
            <w:r w:rsidRPr="007C27D8">
              <w:rPr>
                <w:rFonts w:hint="eastAsia"/>
                <w:w w:val="95"/>
                <w:sz w:val="14"/>
              </w:rPr>
              <w:t>세븐틴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34B91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6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6DE87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3CD9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14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3E171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31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C8AFB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CC4B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57</w:t>
            </w:r>
          </w:p>
        </w:tc>
      </w:tr>
      <w:tr w:rsidR="007C27D8" w:rsidRPr="007C27D8" w14:paraId="36EB115E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4D069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TXT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0262B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91BF20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E14C0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4EF9B1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18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DE35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98BF2E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45</w:t>
            </w:r>
          </w:p>
        </w:tc>
      </w:tr>
      <w:tr w:rsidR="007C27D8" w:rsidRPr="007C27D8" w14:paraId="534334AD" w14:textId="77777777" w:rsidTr="00D21D01">
        <w:trPr>
          <w:trHeight w:val="170"/>
        </w:trPr>
        <w:tc>
          <w:tcPr>
            <w:tcW w:w="1484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60BD3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 xml:space="preserve">스트리밍 건수 </w:t>
            </w: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(</w:t>
            </w:r>
            <w:proofErr w:type="spellStart"/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백만건</w:t>
            </w:r>
            <w:proofErr w:type="spellEnd"/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)</w:t>
            </w: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00A533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CE5FA2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3795FB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8186A3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70DDC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60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B60F3" w14:textId="77777777" w:rsidR="007C27D8" w:rsidRPr="007C27D8" w:rsidRDefault="007C27D8" w:rsidP="00070128">
            <w:pPr>
              <w:framePr w:w="9833" w:hSpace="454" w:wrap="around" w:vAnchor="text" w:hAnchor="page" w:x="1139" w:y="4333"/>
              <w:spacing w:before="67"/>
              <w:rPr>
                <w:spacing w:val="-4"/>
                <w:sz w:val="12"/>
              </w:rPr>
            </w:pPr>
          </w:p>
        </w:tc>
      </w:tr>
      <w:tr w:rsidR="007C27D8" w:rsidRPr="007C27D8" w14:paraId="22346ACF" w14:textId="77777777" w:rsidTr="00D21D01">
        <w:trPr>
          <w:trHeight w:val="170"/>
        </w:trPr>
        <w:tc>
          <w:tcPr>
            <w:tcW w:w="14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48A7FD" w14:textId="239D106F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>저스틴</w:t>
            </w:r>
            <w:r w:rsidR="003C5230">
              <w:rPr>
                <w:rFonts w:hint="eastAsia"/>
                <w:w w:val="95"/>
                <w:sz w:val="14"/>
              </w:rPr>
              <w:t xml:space="preserve"> </w:t>
            </w:r>
            <w:r w:rsidRPr="007C27D8">
              <w:rPr>
                <w:rFonts w:hint="eastAsia"/>
                <w:w w:val="95"/>
                <w:sz w:val="14"/>
              </w:rPr>
              <w:t>비버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1784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8976.0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4F9CF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2045.1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6C9BE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3515.0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6462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3730.1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AF297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456.1 </w:t>
            </w:r>
          </w:p>
        </w:tc>
        <w:tc>
          <w:tcPr>
            <w:tcW w:w="13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71459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18722.3 </w:t>
            </w:r>
          </w:p>
        </w:tc>
      </w:tr>
      <w:tr w:rsidR="007C27D8" w:rsidRPr="007C27D8" w14:paraId="04FCBF72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F23DD2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 xml:space="preserve">아리아나 </w:t>
            </w:r>
            <w:proofErr w:type="spellStart"/>
            <w:r w:rsidRPr="007C27D8">
              <w:rPr>
                <w:rFonts w:hint="eastAsia"/>
                <w:w w:val="95"/>
                <w:sz w:val="14"/>
              </w:rPr>
              <w:t>그란데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A8B17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5801.7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6B71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3320.0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DBB17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3633.2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35266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857.2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04D3C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39.4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6FD9A0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13651.6 </w:t>
            </w:r>
          </w:p>
        </w:tc>
      </w:tr>
      <w:tr w:rsidR="007C27D8" w:rsidRPr="007C27D8" w14:paraId="3BA3FE05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9369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BTS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A901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615.8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07D5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818.5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4E3EB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2346.7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58977E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1738.8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8B6E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6.6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DBEF8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5526.4 </w:t>
            </w:r>
          </w:p>
        </w:tc>
      </w:tr>
      <w:tr w:rsidR="007C27D8" w:rsidRPr="007C27D8" w14:paraId="1BFAF1F5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4DC10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proofErr w:type="spellStart"/>
            <w:r w:rsidRPr="007C27D8">
              <w:rPr>
                <w:rFonts w:hint="eastAsia"/>
                <w:w w:val="95"/>
                <w:sz w:val="14"/>
              </w:rPr>
              <w:t>세븐틴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B07E9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BB550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2.3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B9D02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8.6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31D25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21.9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1D80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2.4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9583C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38.3 </w:t>
            </w:r>
          </w:p>
        </w:tc>
      </w:tr>
      <w:tr w:rsidR="007C27D8" w:rsidRPr="007C27D8" w14:paraId="7A7F4EBE" w14:textId="77777777" w:rsidTr="00D21D01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20F6BC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TXT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63CA6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-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1888A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15.1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9006F9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686D94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58.6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0888D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7.2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C3757F" w14:textId="77777777" w:rsidR="007C27D8" w:rsidRPr="007C27D8" w:rsidRDefault="007C27D8" w:rsidP="00070128">
            <w:pPr>
              <w:pStyle w:val="TableParagraph0"/>
              <w:framePr w:w="9833" w:hSpace="454" w:wrap="around" w:vAnchor="text" w:hAnchor="page" w:x="1139" w:y="4333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86.7 </w:t>
            </w:r>
          </w:p>
        </w:tc>
      </w:tr>
    </w:tbl>
    <w:p w14:paraId="2BD0DD2E" w14:textId="55FBF487" w:rsidR="00927B14" w:rsidRDefault="00927B14" w:rsidP="00070128">
      <w:pPr>
        <w:framePr w:w="9833" w:hSpace="454" w:wrap="around" w:vAnchor="text" w:hAnchor="page" w:x="1139" w:y="4333"/>
        <w:spacing w:before="67"/>
        <w:rPr>
          <w:spacing w:val="-4"/>
          <w:sz w:val="12"/>
        </w:rPr>
      </w:pPr>
      <w:r>
        <w:rPr>
          <w:rFonts w:hint="eastAsia"/>
          <w:spacing w:val="-4"/>
          <w:sz w:val="12"/>
        </w:rPr>
        <w:t>주</w:t>
      </w:r>
      <w:r>
        <w:rPr>
          <w:rFonts w:hint="eastAsia"/>
          <w:spacing w:val="-4"/>
          <w:sz w:val="12"/>
        </w:rPr>
        <w:t>:</w:t>
      </w:r>
      <w:r>
        <w:rPr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2022.4</w:t>
      </w:r>
      <w:r>
        <w:rPr>
          <w:rFonts w:hint="eastAsia"/>
          <w:spacing w:val="-4"/>
          <w:sz w:val="12"/>
        </w:rPr>
        <w:t>의</w:t>
      </w:r>
      <w:r>
        <w:rPr>
          <w:rFonts w:hint="eastAsia"/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경우</w:t>
      </w:r>
      <w:r>
        <w:rPr>
          <w:rFonts w:hint="eastAsia"/>
          <w:spacing w:val="-4"/>
          <w:sz w:val="12"/>
        </w:rPr>
        <w:t xml:space="preserve"> 2022.1</w:t>
      </w:r>
      <w:r w:rsidR="00E720AE">
        <w:rPr>
          <w:rFonts w:hint="eastAsia"/>
          <w:spacing w:val="-4"/>
          <w:sz w:val="12"/>
        </w:rPr>
        <w:t>.1</w:t>
      </w:r>
      <w:r>
        <w:rPr>
          <w:rFonts w:hint="eastAsia"/>
          <w:spacing w:val="-4"/>
          <w:sz w:val="12"/>
        </w:rPr>
        <w:t>~2022.4.30</w:t>
      </w:r>
      <w:r>
        <w:rPr>
          <w:rFonts w:hint="eastAsia"/>
          <w:spacing w:val="-4"/>
          <w:sz w:val="12"/>
        </w:rPr>
        <w:t>까지</w:t>
      </w:r>
      <w:r>
        <w:rPr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집계된</w:t>
      </w:r>
      <w:r>
        <w:rPr>
          <w:rFonts w:hint="eastAsia"/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수치</w:t>
      </w:r>
    </w:p>
    <w:p w14:paraId="1D347D7B" w14:textId="08A7E38A" w:rsidR="00CB6D94" w:rsidRPr="007C1E14" w:rsidRDefault="00CB6D94" w:rsidP="00070128">
      <w:pPr>
        <w:framePr w:w="9833" w:hSpace="454" w:wrap="around" w:vAnchor="text" w:hAnchor="page" w:x="1139" w:y="4333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r>
        <w:rPr>
          <w:spacing w:val="-4"/>
          <w:sz w:val="12"/>
        </w:rPr>
        <w:t>Spotify</w:t>
      </w:r>
      <w:r w:rsidR="007C27D8">
        <w:rPr>
          <w:spacing w:val="-4"/>
          <w:sz w:val="12"/>
        </w:rPr>
        <w:t xml:space="preserve">, </w:t>
      </w:r>
      <w:proofErr w:type="spellStart"/>
      <w:r w:rsidR="007C27D8">
        <w:rPr>
          <w:rFonts w:hint="eastAsia"/>
          <w:spacing w:val="-4"/>
          <w:sz w:val="12"/>
        </w:rPr>
        <w:t>본팀제작</w:t>
      </w:r>
      <w:proofErr w:type="spellEnd"/>
    </w:p>
    <w:p w14:paraId="368B33CA" w14:textId="77777777" w:rsidR="00C33CF0" w:rsidRPr="001F7DA3" w:rsidRDefault="00C33CF0" w:rsidP="00C33CF0">
      <w:pPr>
        <w:pStyle w:val="1"/>
      </w:pPr>
    </w:p>
    <w:p w14:paraId="7E1E3408" w14:textId="77777777" w:rsidR="001D5453" w:rsidRDefault="001D5453" w:rsidP="001D5453">
      <w:pPr>
        <w:pStyle w:val="2"/>
      </w:pPr>
      <w:r>
        <w:rPr>
          <w:rFonts w:hint="eastAsia"/>
        </w:rPr>
        <w:t>2.</w:t>
      </w:r>
      <w:r w:rsidRPr="00CC2359">
        <w:rPr>
          <w:rFonts w:hint="eastAsia"/>
        </w:rPr>
        <w:t xml:space="preserve"> 솔루션: 매년 200% 이상의 매출 성장</w:t>
      </w:r>
    </w:p>
    <w:p w14:paraId="161CBE4E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67BD844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6C87EB95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3565ACE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8A660C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41DA68E3" w14:textId="77777777" w:rsidR="00C33CF0" w:rsidRPr="008A4A02" w:rsidRDefault="00C33CF0" w:rsidP="00C33CF0">
      <w:pPr>
        <w:pStyle w:val="1"/>
      </w:pPr>
    </w:p>
    <w:p w14:paraId="72F69CB6" w14:textId="77777777" w:rsidR="00C33CF0" w:rsidRDefault="00C33CF0" w:rsidP="00C33CF0">
      <w:pPr>
        <w:pStyle w:val="1"/>
      </w:pPr>
    </w:p>
    <w:p w14:paraId="79E6E08F" w14:textId="77777777" w:rsidR="00C33CF0" w:rsidRPr="001D5453" w:rsidRDefault="00C33CF0" w:rsidP="00C33CF0">
      <w:pPr>
        <w:pStyle w:val="1"/>
      </w:pPr>
    </w:p>
    <w:p w14:paraId="2941C443" w14:textId="77777777" w:rsidR="00C33CF0" w:rsidRDefault="00C33CF0" w:rsidP="00C33CF0">
      <w:pPr>
        <w:pStyle w:val="1"/>
      </w:pPr>
    </w:p>
    <w:p w14:paraId="5B1310FC" w14:textId="77777777" w:rsidR="00C33CF0" w:rsidRPr="00200C9F" w:rsidRDefault="00C33CF0" w:rsidP="00C33CF0">
      <w:pPr>
        <w:pStyle w:val="af0"/>
      </w:pPr>
    </w:p>
    <w:p w14:paraId="402709F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1AB87CF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57F7ACD" w14:textId="77777777" w:rsidR="00C33CF0" w:rsidRPr="001F7DA3" w:rsidRDefault="00C33CF0" w:rsidP="00C33CF0">
      <w:pPr>
        <w:pStyle w:val="1"/>
      </w:pPr>
    </w:p>
    <w:p w14:paraId="2AB60893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2473B5E9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0616829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289B9CC4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74D9C57F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617A7F1D" w14:textId="77777777" w:rsidR="00C33CF0" w:rsidRPr="008A4A02" w:rsidRDefault="00C33CF0" w:rsidP="00C33CF0">
      <w:pPr>
        <w:pStyle w:val="1"/>
      </w:pPr>
    </w:p>
    <w:p w14:paraId="336B5D9E" w14:textId="77777777" w:rsidR="00C33CF0" w:rsidRDefault="00C33CF0" w:rsidP="00C33CF0">
      <w:pPr>
        <w:pStyle w:val="1"/>
      </w:pPr>
    </w:p>
    <w:p w14:paraId="38F34752" w14:textId="77777777" w:rsidR="00C33CF0" w:rsidRDefault="00C33CF0" w:rsidP="00C33CF0">
      <w:pPr>
        <w:pStyle w:val="1"/>
      </w:pPr>
    </w:p>
    <w:p w14:paraId="6803F538" w14:textId="77777777" w:rsidR="00C33CF0" w:rsidRDefault="00C33CF0" w:rsidP="00C33CF0">
      <w:pPr>
        <w:pStyle w:val="1"/>
      </w:pPr>
    </w:p>
    <w:p w14:paraId="7AE35CC7" w14:textId="77777777" w:rsidR="00C33CF0" w:rsidRPr="00200C9F" w:rsidRDefault="00C33CF0" w:rsidP="00C33CF0">
      <w:pPr>
        <w:pStyle w:val="af0"/>
      </w:pPr>
    </w:p>
    <w:p w14:paraId="1D051E9E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51C6DA6A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7F6B2CA9" w14:textId="77777777" w:rsidR="00C33CF0" w:rsidRPr="001F7DA3" w:rsidRDefault="00C33CF0" w:rsidP="00C33CF0">
      <w:pPr>
        <w:pStyle w:val="1"/>
      </w:pPr>
    </w:p>
    <w:p w14:paraId="283FA66C" w14:textId="77777777" w:rsidR="001D5453" w:rsidRPr="00CC2359" w:rsidRDefault="001D5453" w:rsidP="001D5453">
      <w:pPr>
        <w:pStyle w:val="2"/>
      </w:pPr>
      <w:r w:rsidRPr="00CC2359">
        <w:rPr>
          <w:rFonts w:hint="eastAsia"/>
        </w:rPr>
        <w:t>3. 플랫폼: 먼 미래를 그리는 스케치 단계</w:t>
      </w:r>
    </w:p>
    <w:p w14:paraId="0C71EDA8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09B7087F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4DCDA808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65B42813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4B7253B1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7C0191A0" w14:textId="77777777" w:rsidR="00C33CF0" w:rsidRPr="008A4A02" w:rsidRDefault="00C33CF0" w:rsidP="00C33CF0">
      <w:pPr>
        <w:pStyle w:val="1"/>
      </w:pPr>
    </w:p>
    <w:p w14:paraId="633CAFA4" w14:textId="77777777" w:rsidR="00C33CF0" w:rsidRDefault="00C33CF0" w:rsidP="00C33CF0">
      <w:pPr>
        <w:pStyle w:val="1"/>
      </w:pPr>
    </w:p>
    <w:p w14:paraId="2A2B24FC" w14:textId="77777777" w:rsidR="00C33CF0" w:rsidRDefault="00C33CF0" w:rsidP="00C33CF0">
      <w:pPr>
        <w:pStyle w:val="1"/>
      </w:pPr>
    </w:p>
    <w:p w14:paraId="54369B6E" w14:textId="77777777" w:rsidR="00C33CF0" w:rsidRDefault="00C33CF0" w:rsidP="00C33CF0">
      <w:pPr>
        <w:pStyle w:val="1"/>
      </w:pPr>
    </w:p>
    <w:p w14:paraId="4DF5BA87" w14:textId="77777777" w:rsidR="00C33CF0" w:rsidRPr="00200C9F" w:rsidRDefault="00C33CF0" w:rsidP="00C33CF0">
      <w:pPr>
        <w:pStyle w:val="af0"/>
      </w:pPr>
    </w:p>
    <w:p w14:paraId="639C7175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7F35CF01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701B8A3" w14:textId="77777777" w:rsidR="00C33CF0" w:rsidRPr="001F7DA3" w:rsidRDefault="00C33CF0" w:rsidP="00C33CF0">
      <w:pPr>
        <w:pStyle w:val="1"/>
      </w:pPr>
    </w:p>
    <w:p w14:paraId="02F9DDBD" w14:textId="77777777" w:rsidR="00C33CF0" w:rsidRDefault="00C33CF0" w:rsidP="00C33CF0">
      <w:pPr>
        <w:pStyle w:val="a9"/>
      </w:pPr>
      <w:r>
        <w:rPr>
          <w:rFonts w:hint="eastAsia"/>
        </w:rPr>
        <w:t>1) 제목</w:t>
      </w:r>
    </w:p>
    <w:p w14:paraId="46BC3CEE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요약1,</w:t>
      </w:r>
    </w:p>
    <w:p w14:paraId="3E7A42D1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요약2,</w:t>
      </w:r>
    </w:p>
    <w:p w14:paraId="736219EC" w14:textId="77777777" w:rsidR="00C33CF0" w:rsidRDefault="00C33CF0" w:rsidP="00C33CF0">
      <w:pPr>
        <w:pStyle w:val="a7"/>
        <w:framePr w:wrap="around"/>
      </w:pPr>
      <w:r>
        <w:rPr>
          <w:rFonts w:hint="eastAsia"/>
        </w:rPr>
        <w:t>요약3</w:t>
      </w:r>
    </w:p>
    <w:p w14:paraId="15897650" w14:textId="77777777" w:rsidR="00C33CF0" w:rsidRPr="005138F0" w:rsidRDefault="00C33CF0" w:rsidP="00C33CF0">
      <w:pPr>
        <w:pStyle w:val="1"/>
      </w:pPr>
      <w:r>
        <w:rPr>
          <w:rFonts w:hint="eastAsia"/>
        </w:rPr>
        <w:t>본문</w:t>
      </w:r>
    </w:p>
    <w:p w14:paraId="558C8D0A" w14:textId="77777777" w:rsidR="00C33CF0" w:rsidRPr="008A4A02" w:rsidRDefault="00C33CF0" w:rsidP="00C33CF0">
      <w:pPr>
        <w:pStyle w:val="1"/>
      </w:pPr>
    </w:p>
    <w:p w14:paraId="0C0B9865" w14:textId="77777777" w:rsidR="00C33CF0" w:rsidRDefault="00C33CF0" w:rsidP="00C33CF0">
      <w:pPr>
        <w:pStyle w:val="1"/>
      </w:pPr>
    </w:p>
    <w:p w14:paraId="33E2136A" w14:textId="77777777" w:rsidR="00C33CF0" w:rsidRDefault="00C33CF0" w:rsidP="00C33CF0">
      <w:pPr>
        <w:pStyle w:val="1"/>
      </w:pPr>
    </w:p>
    <w:p w14:paraId="030F903F" w14:textId="77777777" w:rsidR="00C33CF0" w:rsidRDefault="00C33CF0" w:rsidP="00C33CF0">
      <w:pPr>
        <w:pStyle w:val="1"/>
      </w:pPr>
    </w:p>
    <w:p w14:paraId="071D5FFC" w14:textId="77777777" w:rsidR="00C33CF0" w:rsidRPr="00200C9F" w:rsidRDefault="00C33CF0" w:rsidP="00C33CF0">
      <w:pPr>
        <w:pStyle w:val="af0"/>
      </w:pPr>
    </w:p>
    <w:p w14:paraId="6D105352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4FDAB766" w14:textId="77777777" w:rsidR="00574E07" w:rsidRDefault="00574E07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0CF808A4" w14:textId="77777777" w:rsidR="00C33CF0" w:rsidRPr="001F7DA3" w:rsidRDefault="00C33CF0" w:rsidP="00C33CF0">
      <w:pPr>
        <w:pStyle w:val="1"/>
      </w:pPr>
    </w:p>
    <w:p w14:paraId="53E9CF92" w14:textId="77777777" w:rsidR="001D5453" w:rsidRDefault="001D5453" w:rsidP="001D5453">
      <w:pPr>
        <w:pStyle w:val="10"/>
      </w:pPr>
      <w:r w:rsidRPr="00A943D4">
        <w:t>IV</w:t>
      </w:r>
      <w:r>
        <w:rPr>
          <w:rFonts w:hint="eastAsia"/>
        </w:rPr>
        <w:t xml:space="preserve">. </w:t>
      </w:r>
      <w:r w:rsidRPr="00FC5BC8">
        <w:t>2022 HYBE Preview</w:t>
      </w:r>
    </w:p>
    <w:p w14:paraId="4BCCFB71" w14:textId="6FA3577F" w:rsidR="001D5453" w:rsidRDefault="001D5453" w:rsidP="001D5453">
      <w:pPr>
        <w:pStyle w:val="2"/>
      </w:pPr>
      <w:r>
        <w:rPr>
          <w:rFonts w:hint="eastAsia"/>
        </w:rPr>
        <w:t xml:space="preserve">1. </w:t>
      </w:r>
      <w:r w:rsidR="002D5AF4">
        <w:rPr>
          <w:rFonts w:hint="eastAsia"/>
        </w:rPr>
        <w:t>실적</w:t>
      </w:r>
    </w:p>
    <w:p w14:paraId="11D6EB01" w14:textId="3DDF029B" w:rsidR="001D5453" w:rsidRDefault="001D5453" w:rsidP="001D5453">
      <w:pPr>
        <w:pStyle w:val="a9"/>
      </w:pPr>
      <w:r>
        <w:rPr>
          <w:rFonts w:hint="eastAsia"/>
        </w:rPr>
        <w:t xml:space="preserve">1) </w:t>
      </w:r>
      <w:r w:rsidR="009E4D27">
        <w:rPr>
          <w:rFonts w:hint="eastAsia"/>
        </w:rPr>
        <w:t>직접매출</w:t>
      </w:r>
    </w:p>
    <w:p w14:paraId="7D024DBE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요약1,</w:t>
      </w:r>
    </w:p>
    <w:p w14:paraId="5C6D5DB2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요약2,</w:t>
      </w:r>
    </w:p>
    <w:p w14:paraId="6AB05040" w14:textId="77777777" w:rsidR="001D5453" w:rsidRDefault="001D5453" w:rsidP="001D5453">
      <w:pPr>
        <w:pStyle w:val="a7"/>
        <w:framePr w:wrap="around"/>
      </w:pPr>
      <w:r>
        <w:rPr>
          <w:rFonts w:hint="eastAsia"/>
        </w:rPr>
        <w:t>요약3</w:t>
      </w:r>
    </w:p>
    <w:p w14:paraId="0903983F" w14:textId="0982153D" w:rsidR="001D5453" w:rsidRDefault="00A71464" w:rsidP="001D5453">
      <w:pPr>
        <w:pStyle w:val="1"/>
      </w:pPr>
      <w:r>
        <w:rPr>
          <w:rFonts w:hint="eastAsia"/>
        </w:rPr>
        <w:t>2022</w:t>
      </w:r>
      <w:r>
        <w:t xml:space="preserve"> </w:t>
      </w:r>
      <w:r w:rsidR="00812DA3">
        <w:rPr>
          <w:rFonts w:hint="eastAsia"/>
        </w:rPr>
        <w:t>앨범 매출의</w:t>
      </w:r>
      <w:r w:rsidR="00C4787D">
        <w:rPr>
          <w:rFonts w:hint="eastAsia"/>
        </w:rPr>
        <w:t xml:space="preserve"> 경우</w:t>
      </w:r>
      <w:r w:rsidR="00E77ACF">
        <w:rPr>
          <w:rFonts w:hint="eastAsia"/>
        </w:rPr>
        <w:t xml:space="preserve"> </w:t>
      </w:r>
      <w:r w:rsidR="0017087F">
        <w:rPr>
          <w:rFonts w:hint="eastAsia"/>
        </w:rPr>
        <w:t xml:space="preserve">국내 아티스트와 </w:t>
      </w:r>
      <w:proofErr w:type="spellStart"/>
      <w:r w:rsidR="0017087F">
        <w:rPr>
          <w:rFonts w:hint="eastAsia"/>
        </w:rPr>
        <w:t>이타카홀딩스를</w:t>
      </w:r>
      <w:proofErr w:type="spellEnd"/>
      <w:r w:rsidR="0017087F">
        <w:rPr>
          <w:rFonts w:hint="eastAsia"/>
        </w:rPr>
        <w:t xml:space="preserve"> 따로 추정 후 합하는 방식으로 추정했다.</w:t>
      </w:r>
      <w:r w:rsidR="0017087F">
        <w:t xml:space="preserve"> </w:t>
      </w:r>
      <w:proofErr w:type="spellStart"/>
      <w:r w:rsidR="00394F32">
        <w:rPr>
          <w:rFonts w:hint="eastAsia"/>
        </w:rPr>
        <w:t>이타카홀딩스</w:t>
      </w:r>
      <w:r w:rsidR="0010467F">
        <w:rPr>
          <w:rFonts w:hint="eastAsia"/>
        </w:rPr>
        <w:t>의</w:t>
      </w:r>
      <w:proofErr w:type="spellEnd"/>
      <w:r w:rsidR="0010467F">
        <w:rPr>
          <w:rFonts w:hint="eastAsia"/>
        </w:rPr>
        <w:t xml:space="preserve"> 경우</w:t>
      </w:r>
      <w:r w:rsidR="00805E7B">
        <w:rPr>
          <w:rFonts w:hint="eastAsia"/>
        </w:rPr>
        <w:t xml:space="preserve"> </w:t>
      </w:r>
      <w:r w:rsidR="0032791A">
        <w:t>202</w:t>
      </w:r>
      <w:r w:rsidR="00805E7B">
        <w:t>1</w:t>
      </w:r>
      <w:r w:rsidR="007A0FDD">
        <w:rPr>
          <w:rFonts w:hint="eastAsia"/>
        </w:rPr>
        <w:t xml:space="preserve">년 </w:t>
      </w:r>
      <w:r w:rsidR="00805E7B">
        <w:rPr>
          <w:rFonts w:hint="eastAsia"/>
        </w:rPr>
        <w:t xml:space="preserve">앨범 </w:t>
      </w:r>
      <w:r w:rsidR="00805E7B">
        <w:t>ASP</w:t>
      </w:r>
      <w:r w:rsidR="00805E7B">
        <w:rPr>
          <w:rFonts w:hint="eastAsia"/>
        </w:rPr>
        <w:t>인 1</w:t>
      </w:r>
      <w:r w:rsidR="00805E7B">
        <w:t>.4</w:t>
      </w:r>
      <w:r w:rsidR="00805E7B">
        <w:rPr>
          <w:rFonts w:hint="eastAsia"/>
        </w:rPr>
        <w:t>만원</w:t>
      </w:r>
      <w:r w:rsidR="00A5308E">
        <w:rPr>
          <w:rFonts w:hint="eastAsia"/>
        </w:rPr>
        <w:t>과 연 2</w:t>
      </w:r>
      <w:r w:rsidR="00A5308E">
        <w:t>0%</w:t>
      </w:r>
      <w:r w:rsidR="00A5308E">
        <w:rPr>
          <w:rFonts w:hint="eastAsia"/>
        </w:rPr>
        <w:t>성장을</w:t>
      </w:r>
      <w:r w:rsidR="001E6AE4">
        <w:rPr>
          <w:rFonts w:hint="eastAsia"/>
        </w:rPr>
        <w:t xml:space="preserve"> </w:t>
      </w:r>
      <w:r w:rsidR="00A5308E">
        <w:rPr>
          <w:rFonts w:hint="eastAsia"/>
        </w:rPr>
        <w:t>가정</w:t>
      </w:r>
      <w:r w:rsidR="00AA1A55">
        <w:rPr>
          <w:rFonts w:hint="eastAsia"/>
        </w:rPr>
        <w:t>한</w:t>
      </w:r>
      <w:r w:rsidR="001E6AE4">
        <w:rPr>
          <w:rFonts w:hint="eastAsia"/>
        </w:rPr>
        <w:t>다.</w:t>
      </w:r>
      <w:r w:rsidR="001E6AE4">
        <w:t xml:space="preserve"> </w:t>
      </w:r>
      <w:r w:rsidR="00805E7B">
        <w:rPr>
          <w:rFonts w:hint="eastAsia"/>
        </w:rPr>
        <w:t>국내 아티스트의 경우 B</w:t>
      </w:r>
      <w:r w:rsidR="00805E7B">
        <w:t>TS</w:t>
      </w:r>
      <w:r w:rsidR="00805E7B">
        <w:rPr>
          <w:rFonts w:hint="eastAsia"/>
        </w:rPr>
        <w:t>,</w:t>
      </w:r>
      <w:r w:rsidR="00805E7B">
        <w:t xml:space="preserve"> </w:t>
      </w:r>
      <w:proofErr w:type="spellStart"/>
      <w:r w:rsidR="00805E7B">
        <w:rPr>
          <w:rFonts w:hint="eastAsia"/>
        </w:rPr>
        <w:t>세븐틴</w:t>
      </w:r>
      <w:proofErr w:type="spellEnd"/>
      <w:r w:rsidR="00805E7B">
        <w:rPr>
          <w:rFonts w:hint="eastAsia"/>
        </w:rPr>
        <w:t>,</w:t>
      </w:r>
      <w:r w:rsidR="00805E7B">
        <w:t xml:space="preserve"> TXT </w:t>
      </w:r>
      <w:r w:rsidR="00805E7B">
        <w:rPr>
          <w:rFonts w:hint="eastAsia"/>
        </w:rPr>
        <w:t xml:space="preserve">등 주요 아티스트의 활발한 </w:t>
      </w:r>
      <w:proofErr w:type="spellStart"/>
      <w:r w:rsidR="00805E7B">
        <w:rPr>
          <w:rFonts w:hint="eastAsia"/>
        </w:rPr>
        <w:t>온오프라인</w:t>
      </w:r>
      <w:proofErr w:type="spellEnd"/>
      <w:r w:rsidR="00805E7B">
        <w:rPr>
          <w:rFonts w:hint="eastAsia"/>
        </w:rPr>
        <w:t xml:space="preserve"> 활동과 신규 라인업에 따른 앨범 판매량 증가가 </w:t>
      </w:r>
      <w:r w:rsidR="00EF42F0">
        <w:rPr>
          <w:rFonts w:hint="eastAsia"/>
        </w:rPr>
        <w:t>예상된</w:t>
      </w:r>
      <w:r w:rsidR="00805E7B">
        <w:rPr>
          <w:rFonts w:hint="eastAsia"/>
        </w:rPr>
        <w:t xml:space="preserve">다. </w:t>
      </w:r>
      <w:r w:rsidR="00EF42F0">
        <w:rPr>
          <w:rFonts w:hint="eastAsia"/>
        </w:rPr>
        <w:t xml:space="preserve">따라서 국내 </w:t>
      </w:r>
      <w:r w:rsidR="00805E7B">
        <w:rPr>
          <w:rFonts w:hint="eastAsia"/>
        </w:rPr>
        <w:t xml:space="preserve">앨범 판매량은 전년대비 </w:t>
      </w:r>
      <w:r w:rsidR="00805E7B">
        <w:t xml:space="preserve">28% </w:t>
      </w:r>
      <w:r w:rsidR="00805E7B">
        <w:rPr>
          <w:rFonts w:hint="eastAsia"/>
        </w:rPr>
        <w:t xml:space="preserve">증가한 </w:t>
      </w:r>
      <w:r w:rsidR="00805E7B">
        <w:t>2,005</w:t>
      </w:r>
      <w:r w:rsidR="00805E7B">
        <w:rPr>
          <w:rFonts w:hint="eastAsia"/>
        </w:rPr>
        <w:t>만장,</w:t>
      </w:r>
      <w:r w:rsidR="00805E7B">
        <w:t xml:space="preserve"> </w:t>
      </w:r>
      <w:r w:rsidR="00805E7B">
        <w:rPr>
          <w:rFonts w:hint="eastAsia"/>
        </w:rPr>
        <w:t>앨범 A</w:t>
      </w:r>
      <w:r w:rsidR="00805E7B">
        <w:t>SP</w:t>
      </w:r>
      <w:r w:rsidR="00805E7B">
        <w:rPr>
          <w:rFonts w:hint="eastAsia"/>
        </w:rPr>
        <w:t xml:space="preserve">는 최근 </w:t>
      </w:r>
      <w:r w:rsidR="00805E7B">
        <w:t>3</w:t>
      </w:r>
      <w:r w:rsidR="00805E7B">
        <w:rPr>
          <w:rFonts w:hint="eastAsia"/>
        </w:rPr>
        <w:t xml:space="preserve">개년의 평균인 </w:t>
      </w:r>
      <w:r w:rsidR="00805E7B">
        <w:t>1.8</w:t>
      </w:r>
      <w:r w:rsidR="00805E7B">
        <w:rPr>
          <w:rFonts w:hint="eastAsia"/>
        </w:rPr>
        <w:t>만원</w:t>
      </w:r>
      <w:r w:rsidR="00DA57AA">
        <w:rPr>
          <w:rFonts w:hint="eastAsia"/>
        </w:rPr>
        <w:t>을 가정</w:t>
      </w:r>
      <w:r w:rsidR="00AA1A55">
        <w:rPr>
          <w:rFonts w:hint="eastAsia"/>
        </w:rPr>
        <w:t>한</w:t>
      </w:r>
      <w:r w:rsidR="00805E7B">
        <w:rPr>
          <w:rFonts w:hint="eastAsia"/>
        </w:rPr>
        <w:t xml:space="preserve">다. 그 결과 </w:t>
      </w:r>
      <w:r w:rsidR="00DA57AA">
        <w:t xml:space="preserve">2022 </w:t>
      </w:r>
      <w:r w:rsidR="00DA57AA">
        <w:rPr>
          <w:rFonts w:hint="eastAsia"/>
        </w:rPr>
        <w:t xml:space="preserve">앨범 매출은 </w:t>
      </w:r>
      <w:r w:rsidR="001E6AE4">
        <w:t>5,</w:t>
      </w:r>
      <w:r w:rsidR="00805E7B">
        <w:t>580</w:t>
      </w:r>
      <w:r w:rsidR="001E6AE4">
        <w:rPr>
          <w:rFonts w:hint="eastAsia"/>
        </w:rPr>
        <w:t>억원으로</w:t>
      </w:r>
      <w:r w:rsidR="001E6AE4">
        <w:t xml:space="preserve"> </w:t>
      </w:r>
      <w:r w:rsidR="001E6AE4">
        <w:rPr>
          <w:rFonts w:hint="eastAsia"/>
        </w:rPr>
        <w:t>산출</w:t>
      </w:r>
      <w:r w:rsidR="00DA57AA">
        <w:rPr>
          <w:rFonts w:hint="eastAsia"/>
        </w:rPr>
        <w:t>됐</w:t>
      </w:r>
      <w:r w:rsidR="001E6AE4">
        <w:rPr>
          <w:rFonts w:hint="eastAsia"/>
        </w:rPr>
        <w:t>다.</w:t>
      </w:r>
      <w:r w:rsidR="00805E7B">
        <w:t xml:space="preserve"> </w:t>
      </w:r>
    </w:p>
    <w:p w14:paraId="6DD25142" w14:textId="34C34BEC" w:rsidR="002A1D3A" w:rsidRPr="00A71464" w:rsidRDefault="00A71464" w:rsidP="001D5453">
      <w:pPr>
        <w:pStyle w:val="1"/>
      </w:pPr>
      <w:r>
        <w:t xml:space="preserve"> </w:t>
      </w:r>
    </w:p>
    <w:p w14:paraId="7FC9D608" w14:textId="12515876" w:rsidR="009E4D27" w:rsidRDefault="009E4D27" w:rsidP="009E4D27">
      <w:pPr>
        <w:pStyle w:val="a9"/>
      </w:pPr>
      <w:r>
        <w:rPr>
          <w:rFonts w:hint="eastAsia"/>
        </w:rPr>
        <w:t>2) 간접매출</w:t>
      </w:r>
    </w:p>
    <w:p w14:paraId="55BB5EC3" w14:textId="388446B1" w:rsidR="009E4D27" w:rsidRDefault="009E4D27" w:rsidP="009E4D27">
      <w:pPr>
        <w:pStyle w:val="1"/>
      </w:pPr>
      <w:r>
        <w:rPr>
          <w:rFonts w:hint="eastAsia"/>
        </w:rPr>
        <w:t>본문</w:t>
      </w:r>
    </w:p>
    <w:p w14:paraId="4598B590" w14:textId="77777777" w:rsidR="002A1D3A" w:rsidRDefault="002A1D3A" w:rsidP="009E4D27">
      <w:pPr>
        <w:pStyle w:val="1"/>
      </w:pPr>
    </w:p>
    <w:p w14:paraId="106A5522" w14:textId="575F81CF" w:rsidR="009E4D27" w:rsidRDefault="009E4D27" w:rsidP="009E4D27">
      <w:pPr>
        <w:pStyle w:val="a9"/>
      </w:pPr>
      <w:r>
        <w:rPr>
          <w:rFonts w:hint="eastAsia"/>
        </w:rPr>
        <w:t>3) 비용추정</w:t>
      </w:r>
    </w:p>
    <w:p w14:paraId="3A893B48" w14:textId="2AC123C9" w:rsidR="009E4D27" w:rsidRPr="005138F0" w:rsidRDefault="00D84DE7" w:rsidP="009E4D27">
      <w:pPr>
        <w:pStyle w:val="1"/>
      </w:pPr>
      <w:r>
        <w:rPr>
          <w:rFonts w:hint="eastAsia"/>
        </w:rPr>
        <w:t xml:space="preserve">동사의 </w:t>
      </w:r>
      <w:proofErr w:type="spellStart"/>
      <w:r>
        <w:rPr>
          <w:rFonts w:hint="eastAsia"/>
        </w:rPr>
        <w:t>매출총이익률은</w:t>
      </w:r>
      <w:proofErr w:type="spellEnd"/>
      <w:r>
        <w:rPr>
          <w:rFonts w:hint="eastAsia"/>
        </w:rPr>
        <w:t xml:space="preserve"> </w:t>
      </w:r>
      <w:r w:rsidR="00EE6B54">
        <w:t>2020</w:t>
      </w:r>
      <w:r w:rsidR="00EE6B54">
        <w:rPr>
          <w:rFonts w:hint="eastAsia"/>
        </w:rPr>
        <w:t xml:space="preserve">년을 기점으로 </w:t>
      </w:r>
      <w:r w:rsidR="00EE6B54">
        <w:t xml:space="preserve">50% </w:t>
      </w:r>
      <w:r w:rsidR="00EE6B54">
        <w:rPr>
          <w:rFonts w:hint="eastAsia"/>
        </w:rPr>
        <w:t>초반대에 진입했다.</w:t>
      </w:r>
      <w:r w:rsidR="00EE6B54">
        <w:t xml:space="preserve"> </w:t>
      </w:r>
      <w:r w:rsidR="00EE6B54">
        <w:rPr>
          <w:rFonts w:hint="eastAsia"/>
        </w:rPr>
        <w:t xml:space="preserve">가장 큰 변화는 공연 매출이 큰 폭으로 감소함과 </w:t>
      </w:r>
      <w:r>
        <w:t xml:space="preserve"> </w:t>
      </w:r>
    </w:p>
    <w:p w14:paraId="4A4C3BEA" w14:textId="77777777" w:rsidR="00C33CF0" w:rsidRPr="001D5453" w:rsidRDefault="00C33CF0" w:rsidP="00C33CF0">
      <w:pPr>
        <w:pStyle w:val="1"/>
      </w:pPr>
    </w:p>
    <w:p w14:paraId="69A3672F" w14:textId="77777777" w:rsidR="00C33CF0" w:rsidRPr="00200C9F" w:rsidRDefault="00C33CF0" w:rsidP="00C33CF0">
      <w:pPr>
        <w:pStyle w:val="af0"/>
      </w:pPr>
    </w:p>
    <w:tbl>
      <w:tblPr>
        <w:tblStyle w:val="TableNormal"/>
        <w:tblW w:w="0" w:type="auto"/>
        <w:tblInd w:w="387" w:type="dxa"/>
        <w:tblLayout w:type="fixed"/>
        <w:tblLook w:val="01E0" w:firstRow="1" w:lastRow="1" w:firstColumn="1" w:lastColumn="1" w:noHBand="0" w:noVBand="0"/>
      </w:tblPr>
      <w:tblGrid>
        <w:gridCol w:w="5300"/>
        <w:gridCol w:w="4592"/>
      </w:tblGrid>
      <w:tr w:rsidR="00294909" w14:paraId="64C29747" w14:textId="77777777" w:rsidTr="00703EC4">
        <w:trPr>
          <w:trHeight w:val="206"/>
        </w:trPr>
        <w:tc>
          <w:tcPr>
            <w:tcW w:w="5300" w:type="dxa"/>
          </w:tcPr>
          <w:p w14:paraId="1BD617C8" w14:textId="38810683" w:rsidR="00294909" w:rsidRDefault="00294909" w:rsidP="00703EC4">
            <w:pPr>
              <w:pStyle w:val="TableParagraph0"/>
              <w:spacing w:line="186" w:lineRule="exact"/>
              <w:ind w:left="136"/>
              <w:jc w:val="left"/>
              <w:rPr>
                <w:rFonts w:ascii="함초롬돋움" w:eastAsia="함초롬돋움"/>
                <w:b/>
                <w:sz w:val="20"/>
                <w:lang w:eastAsia="ko-KR"/>
              </w:rPr>
            </w:pPr>
          </w:p>
        </w:tc>
        <w:tc>
          <w:tcPr>
            <w:tcW w:w="4592" w:type="dxa"/>
          </w:tcPr>
          <w:p w14:paraId="7F5B185D" w14:textId="77777777" w:rsidR="00294909" w:rsidRDefault="00294909" w:rsidP="00703EC4">
            <w:pPr>
              <w:pStyle w:val="TableParagraph0"/>
              <w:spacing w:before="57" w:line="128" w:lineRule="exact"/>
              <w:ind w:left="2869"/>
              <w:jc w:val="left"/>
              <w:rPr>
                <w:sz w:val="13"/>
              </w:rPr>
            </w:pPr>
            <w:r>
              <w:rPr>
                <w:sz w:val="13"/>
              </w:rPr>
              <w:t>(</w:t>
            </w:r>
            <w:proofErr w:type="spellStart"/>
            <w:r>
              <w:rPr>
                <w:sz w:val="13"/>
              </w:rPr>
              <w:t>단위</w:t>
            </w:r>
            <w:proofErr w:type="spellEnd"/>
            <w:r>
              <w:rPr>
                <w:sz w:val="13"/>
              </w:rPr>
              <w:t>:</w:t>
            </w:r>
            <w:r>
              <w:rPr>
                <w:spacing w:val="20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십억원</w:t>
            </w:r>
            <w:proofErr w:type="spellEnd"/>
            <w:r>
              <w:rPr>
                <w:sz w:val="13"/>
              </w:rPr>
              <w:t>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%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YoY, %)</w:t>
            </w:r>
          </w:p>
        </w:tc>
      </w:tr>
    </w:tbl>
    <w:p w14:paraId="1832636D" w14:textId="77777777" w:rsidR="00294909" w:rsidRDefault="00294909" w:rsidP="00294909">
      <w:pPr>
        <w:pStyle w:val="af2"/>
        <w:spacing w:before="2"/>
        <w:rPr>
          <w:rFonts w:ascii="Arial"/>
          <w:sz w:val="8"/>
        </w:rPr>
      </w:pPr>
    </w:p>
    <w:p w14:paraId="14B6D716" w14:textId="77777777" w:rsidR="00DC3C07" w:rsidRDefault="00DC3C07">
      <w:pPr>
        <w:widowControl/>
        <w:wordWrap/>
        <w:autoSpaceDE/>
        <w:autoSpaceDN/>
        <w:adjustRightInd/>
        <w:snapToGrid/>
        <w:spacing w:after="200" w:line="276" w:lineRule="auto"/>
      </w:pPr>
    </w:p>
    <w:p w14:paraId="334CB78A" w14:textId="77777777" w:rsidR="00C33CF0" w:rsidRDefault="00C33CF0">
      <w:pPr>
        <w:widowControl/>
        <w:wordWrap/>
        <w:autoSpaceDE/>
        <w:autoSpaceDN/>
        <w:adjustRightInd/>
        <w:snapToGrid/>
        <w:spacing w:after="200" w:line="276" w:lineRule="auto"/>
      </w:pPr>
      <w:r>
        <w:br w:type="page"/>
      </w:r>
    </w:p>
    <w:p w14:paraId="60D0CBB0" w14:textId="77777777" w:rsidR="00AC5F93" w:rsidRPr="001F7DA3" w:rsidRDefault="00AC5F93" w:rsidP="00AC5F93">
      <w:pPr>
        <w:pStyle w:val="1"/>
      </w:pPr>
    </w:p>
    <w:p w14:paraId="45231147" w14:textId="77777777" w:rsidR="00AC5F93" w:rsidRPr="001F7DA3" w:rsidRDefault="00AC5F93" w:rsidP="00AC5F93">
      <w:pPr>
        <w:pStyle w:val="1"/>
      </w:pPr>
    </w:p>
    <w:p w14:paraId="1FC9A978" w14:textId="77777777" w:rsidR="00AC5F93" w:rsidRDefault="00AC5F93" w:rsidP="00AC5F93">
      <w:pPr>
        <w:pStyle w:val="1"/>
      </w:pPr>
    </w:p>
    <w:tbl>
      <w:tblPr>
        <w:tblStyle w:val="TableNormal2"/>
        <w:tblW w:w="5000" w:type="pct"/>
        <w:tblLook w:val="01E0" w:firstRow="1" w:lastRow="1" w:firstColumn="1" w:lastColumn="1" w:noHBand="0" w:noVBand="0"/>
      </w:tblPr>
      <w:tblGrid>
        <w:gridCol w:w="5269"/>
        <w:gridCol w:w="4564"/>
      </w:tblGrid>
      <w:tr w:rsidR="008E4097" w14:paraId="0F7A853A" w14:textId="77777777" w:rsidTr="004F1B28">
        <w:trPr>
          <w:trHeight w:val="283"/>
        </w:trPr>
        <w:tc>
          <w:tcPr>
            <w:tcW w:w="2679" w:type="pct"/>
          </w:tcPr>
          <w:p w14:paraId="4AB41E4C" w14:textId="77777777" w:rsidR="008E4097" w:rsidRPr="00E82F5F" w:rsidRDefault="008E4097" w:rsidP="008E4097">
            <w:pPr>
              <w:pStyle w:val="TableParagraph0"/>
              <w:framePr w:w="9833" w:hSpace="454" w:wrap="around" w:vAnchor="text" w:hAnchor="page" w:x="1139" w:y="6430"/>
              <w:spacing w:line="228" w:lineRule="exact"/>
              <w:ind w:leftChars="6" w:left="11"/>
              <w:jc w:val="left"/>
              <w:rPr>
                <w:b/>
                <w:sz w:val="20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Earnings</w:t>
            </w:r>
            <w:r w:rsidRPr="00E82F5F">
              <w:rPr>
                <w:rFonts w:hint="eastAsia"/>
                <w:b/>
                <w:spacing w:val="-7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breakdown</w:t>
            </w:r>
          </w:p>
        </w:tc>
        <w:tc>
          <w:tcPr>
            <w:tcW w:w="2321" w:type="pct"/>
          </w:tcPr>
          <w:p w14:paraId="7AFB22F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57" w:line="128" w:lineRule="exact"/>
              <w:ind w:left="2869"/>
              <w:jc w:val="left"/>
              <w:rPr>
                <w:sz w:val="13"/>
              </w:rPr>
            </w:pPr>
            <w:r>
              <w:rPr>
                <w:sz w:val="13"/>
              </w:rPr>
              <w:t>(</w:t>
            </w:r>
            <w:proofErr w:type="spellStart"/>
            <w:r>
              <w:rPr>
                <w:sz w:val="13"/>
              </w:rPr>
              <w:t>단위</w:t>
            </w:r>
            <w:proofErr w:type="spellEnd"/>
            <w:r>
              <w:rPr>
                <w:sz w:val="13"/>
              </w:rPr>
              <w:t>:</w:t>
            </w:r>
            <w:r>
              <w:rPr>
                <w:spacing w:val="20"/>
                <w:sz w:val="13"/>
              </w:rPr>
              <w:t xml:space="preserve"> </w:t>
            </w:r>
            <w:proofErr w:type="spellStart"/>
            <w:r>
              <w:rPr>
                <w:sz w:val="13"/>
              </w:rPr>
              <w:t>십억원</w:t>
            </w:r>
            <w:proofErr w:type="spellEnd"/>
            <w:r>
              <w:rPr>
                <w:sz w:val="13"/>
              </w:rPr>
              <w:t>,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%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YoY, %)</w:t>
            </w:r>
          </w:p>
        </w:tc>
      </w:tr>
    </w:tbl>
    <w:tbl>
      <w:tblPr>
        <w:tblStyle w:val="TableNormal"/>
        <w:tblW w:w="4901" w:type="pct"/>
        <w:tblLayout w:type="fixed"/>
        <w:tblLook w:val="01E0" w:firstRow="1" w:lastRow="1" w:firstColumn="1" w:lastColumn="1" w:noHBand="0" w:noVBand="0"/>
      </w:tblPr>
      <w:tblGrid>
        <w:gridCol w:w="1531"/>
        <w:gridCol w:w="732"/>
        <w:gridCol w:w="596"/>
        <w:gridCol w:w="598"/>
        <w:gridCol w:w="652"/>
        <w:gridCol w:w="143"/>
        <w:gridCol w:w="640"/>
        <w:gridCol w:w="640"/>
        <w:gridCol w:w="640"/>
        <w:gridCol w:w="640"/>
        <w:gridCol w:w="152"/>
        <w:gridCol w:w="671"/>
        <w:gridCol w:w="671"/>
        <w:gridCol w:w="671"/>
        <w:gridCol w:w="661"/>
      </w:tblGrid>
      <w:tr w:rsidR="004F1B28" w14:paraId="407E0F8F" w14:textId="77777777" w:rsidTr="004F1B28">
        <w:trPr>
          <w:trHeight w:val="224"/>
        </w:trPr>
        <w:tc>
          <w:tcPr>
            <w:tcW w:w="794" w:type="pct"/>
            <w:tcBorders>
              <w:top w:val="single" w:sz="4" w:space="0" w:color="auto"/>
            </w:tcBorders>
            <w:shd w:val="clear" w:color="auto" w:fill="E0E8F7"/>
          </w:tcPr>
          <w:p w14:paraId="6A55CDD2" w14:textId="77777777" w:rsidR="004F1B28" w:rsidRDefault="004F1B28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1337" w:type="pct"/>
            <w:gridSpan w:val="4"/>
            <w:tcBorders>
              <w:top w:val="single" w:sz="4" w:space="0" w:color="auto"/>
              <w:bottom w:val="single" w:sz="2" w:space="0" w:color="5592CE"/>
            </w:tcBorders>
            <w:shd w:val="clear" w:color="auto" w:fill="E0E8F7"/>
            <w:vAlign w:val="center"/>
          </w:tcPr>
          <w:p w14:paraId="676C4D6B" w14:textId="2DE9A989" w:rsidR="004F1B28" w:rsidRDefault="004F1B28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  <w:proofErr w:type="spellStart"/>
            <w:r>
              <w:rPr>
                <w:rFonts w:ascii="함초롬돋움" w:eastAsia="함초롬돋움" w:hint="eastAsia"/>
                <w:b/>
                <w:sz w:val="14"/>
              </w:rPr>
              <w:t>연간</w:t>
            </w:r>
            <w:proofErr w:type="spellEnd"/>
          </w:p>
        </w:tc>
        <w:tc>
          <w:tcPr>
            <w:tcW w:w="74" w:type="pct"/>
            <w:tcBorders>
              <w:top w:val="single" w:sz="4" w:space="0" w:color="auto"/>
            </w:tcBorders>
            <w:shd w:val="clear" w:color="auto" w:fill="E0E8F7"/>
          </w:tcPr>
          <w:p w14:paraId="40E2EF31" w14:textId="77777777" w:rsidR="004F1B28" w:rsidRDefault="004F1B28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8" w:type="pct"/>
            <w:gridSpan w:val="4"/>
            <w:tcBorders>
              <w:top w:val="single" w:sz="4" w:space="0" w:color="auto"/>
              <w:bottom w:val="single" w:sz="2" w:space="0" w:color="5592CE"/>
            </w:tcBorders>
            <w:shd w:val="clear" w:color="auto" w:fill="E0E8F7"/>
            <w:vAlign w:val="center"/>
          </w:tcPr>
          <w:p w14:paraId="7D0AA438" w14:textId="054E8657" w:rsidR="004F1B28" w:rsidRDefault="004F1B28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  <w:r>
              <w:rPr>
                <w:rFonts w:ascii="함초롬돋움"/>
                <w:b/>
                <w:sz w:val="14"/>
              </w:rPr>
              <w:t>2021</w:t>
            </w:r>
          </w:p>
        </w:tc>
        <w:tc>
          <w:tcPr>
            <w:tcW w:w="79" w:type="pct"/>
            <w:tcBorders>
              <w:top w:val="single" w:sz="4" w:space="0" w:color="auto"/>
            </w:tcBorders>
            <w:shd w:val="clear" w:color="auto" w:fill="E0E8F7"/>
          </w:tcPr>
          <w:p w14:paraId="1C4AF82D" w14:textId="77777777" w:rsidR="004F1B28" w:rsidRDefault="004F1B28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87" w:type="pct"/>
            <w:gridSpan w:val="4"/>
            <w:tcBorders>
              <w:top w:val="single" w:sz="4" w:space="0" w:color="auto"/>
              <w:bottom w:val="single" w:sz="2" w:space="0" w:color="5592CE"/>
            </w:tcBorders>
            <w:shd w:val="clear" w:color="auto" w:fill="E0E8F7"/>
            <w:vAlign w:val="center"/>
          </w:tcPr>
          <w:p w14:paraId="2D44B91B" w14:textId="61938B12" w:rsidR="004F1B28" w:rsidRDefault="004F1B28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  <w:r>
              <w:rPr>
                <w:rFonts w:ascii="함초롬돋움"/>
                <w:b/>
                <w:sz w:val="14"/>
              </w:rPr>
              <w:t>2022F</w:t>
            </w:r>
          </w:p>
        </w:tc>
      </w:tr>
      <w:tr w:rsidR="004F1B28" w14:paraId="7F39EAD5" w14:textId="77777777" w:rsidTr="00975307">
        <w:trPr>
          <w:trHeight w:val="227"/>
        </w:trPr>
        <w:tc>
          <w:tcPr>
            <w:tcW w:w="794" w:type="pct"/>
            <w:shd w:val="clear" w:color="auto" w:fill="E0E8F7"/>
          </w:tcPr>
          <w:p w14:paraId="3F27B71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80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71A8CF6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left="90" w:right="28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2020</w:t>
            </w:r>
          </w:p>
        </w:tc>
        <w:tc>
          <w:tcPr>
            <w:tcW w:w="309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742912D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left="104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2021</w:t>
            </w:r>
          </w:p>
        </w:tc>
        <w:tc>
          <w:tcPr>
            <w:tcW w:w="310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66C4579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07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</w:t>
            </w:r>
            <w:r>
              <w:rPr>
                <w:rFonts w:ascii="함초롬돋움" w:hint="eastAsia"/>
                <w:b/>
                <w:sz w:val="14"/>
                <w:lang w:eastAsia="ko-KR"/>
              </w:rPr>
              <w:t>2</w:t>
            </w:r>
            <w:r>
              <w:rPr>
                <w:rFonts w:ascii="함초롬돋움"/>
                <w:b/>
                <w:sz w:val="14"/>
              </w:rPr>
              <w:t>F</w:t>
            </w:r>
          </w:p>
        </w:tc>
        <w:tc>
          <w:tcPr>
            <w:tcW w:w="338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1561DA9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36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sz w:val="14"/>
              </w:rPr>
              <w:t>202</w:t>
            </w:r>
            <w:r>
              <w:rPr>
                <w:rFonts w:ascii="함초롬돋움" w:hint="eastAsia"/>
                <w:b/>
                <w:sz w:val="14"/>
                <w:lang w:eastAsia="ko-KR"/>
              </w:rPr>
              <w:t>3</w:t>
            </w:r>
            <w:r>
              <w:rPr>
                <w:rFonts w:ascii="함초롬돋움"/>
                <w:b/>
                <w:sz w:val="14"/>
              </w:rPr>
              <w:t>F</w:t>
            </w:r>
          </w:p>
        </w:tc>
        <w:tc>
          <w:tcPr>
            <w:tcW w:w="74" w:type="pct"/>
            <w:shd w:val="clear" w:color="auto" w:fill="E0E8F7"/>
          </w:tcPr>
          <w:p w14:paraId="660C4B77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00B8084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14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1Q</w:t>
            </w:r>
          </w:p>
        </w:tc>
        <w:tc>
          <w:tcPr>
            <w:tcW w:w="332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2F230CF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2Q</w:t>
            </w:r>
          </w:p>
        </w:tc>
        <w:tc>
          <w:tcPr>
            <w:tcW w:w="332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6EB488B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19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3Q</w:t>
            </w:r>
          </w:p>
        </w:tc>
        <w:tc>
          <w:tcPr>
            <w:tcW w:w="332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1EEEA46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49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4Q</w:t>
            </w:r>
          </w:p>
        </w:tc>
        <w:tc>
          <w:tcPr>
            <w:tcW w:w="79" w:type="pct"/>
            <w:shd w:val="clear" w:color="auto" w:fill="E0E8F7"/>
            <w:vAlign w:val="center"/>
          </w:tcPr>
          <w:p w14:paraId="442698BA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17BDFB1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42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1QF</w:t>
            </w:r>
          </w:p>
        </w:tc>
        <w:tc>
          <w:tcPr>
            <w:tcW w:w="348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6E55EA2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28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2QF</w:t>
            </w:r>
          </w:p>
        </w:tc>
        <w:tc>
          <w:tcPr>
            <w:tcW w:w="348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7103F93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131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3QF</w:t>
            </w:r>
          </w:p>
        </w:tc>
        <w:tc>
          <w:tcPr>
            <w:tcW w:w="343" w:type="pct"/>
            <w:tcBorders>
              <w:top w:val="single" w:sz="2" w:space="0" w:color="5592CE"/>
            </w:tcBorders>
            <w:shd w:val="clear" w:color="auto" w:fill="E0E8F7"/>
            <w:vAlign w:val="center"/>
          </w:tcPr>
          <w:p w14:paraId="407C64F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line="208" w:lineRule="exact"/>
              <w:ind w:right="61"/>
              <w:jc w:val="center"/>
              <w:rPr>
                <w:rFonts w:ascii="함초롬돋움"/>
                <w:b/>
                <w:sz w:val="14"/>
              </w:rPr>
            </w:pPr>
            <w:r>
              <w:rPr>
                <w:rFonts w:ascii="함초롬돋움"/>
                <w:b/>
                <w:w w:val="105"/>
                <w:sz w:val="14"/>
              </w:rPr>
              <w:t>4QF</w:t>
            </w:r>
          </w:p>
        </w:tc>
      </w:tr>
      <w:tr w:rsidR="004F1B28" w14:paraId="1056417C" w14:textId="77777777" w:rsidTr="00975307">
        <w:trPr>
          <w:trHeight w:val="227"/>
        </w:trPr>
        <w:tc>
          <w:tcPr>
            <w:tcW w:w="794" w:type="pct"/>
          </w:tcPr>
          <w:p w14:paraId="6BF2F9C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left="14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매출액</w:t>
            </w:r>
            <w:proofErr w:type="spellEnd"/>
          </w:p>
        </w:tc>
        <w:tc>
          <w:tcPr>
            <w:tcW w:w="380" w:type="pct"/>
            <w:vAlign w:val="center"/>
          </w:tcPr>
          <w:p w14:paraId="6365C9D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left="88" w:right="72"/>
              <w:jc w:val="center"/>
              <w:rPr>
                <w:sz w:val="14"/>
              </w:rPr>
            </w:pPr>
            <w:r>
              <w:rPr>
                <w:sz w:val="14"/>
              </w:rPr>
              <w:t>796</w:t>
            </w:r>
          </w:p>
        </w:tc>
        <w:tc>
          <w:tcPr>
            <w:tcW w:w="309" w:type="pct"/>
            <w:vAlign w:val="center"/>
          </w:tcPr>
          <w:p w14:paraId="52FE43D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left="140"/>
              <w:jc w:val="center"/>
              <w:rPr>
                <w:sz w:val="14"/>
              </w:rPr>
            </w:pPr>
            <w:r>
              <w:rPr>
                <w:sz w:val="14"/>
              </w:rPr>
              <w:t>1,256</w:t>
            </w:r>
          </w:p>
        </w:tc>
        <w:tc>
          <w:tcPr>
            <w:tcW w:w="310" w:type="pct"/>
            <w:vAlign w:val="center"/>
          </w:tcPr>
          <w:p w14:paraId="7F7E0C3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08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21A763C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37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2DABECB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37A4E207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14"/>
              <w:jc w:val="center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332" w:type="pct"/>
            <w:vAlign w:val="center"/>
          </w:tcPr>
          <w:p w14:paraId="4B7FED3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jc w:val="center"/>
              <w:rPr>
                <w:sz w:val="14"/>
              </w:rPr>
            </w:pPr>
            <w:r>
              <w:rPr>
                <w:sz w:val="14"/>
              </w:rPr>
              <w:t>279</w:t>
            </w:r>
          </w:p>
        </w:tc>
        <w:tc>
          <w:tcPr>
            <w:tcW w:w="332" w:type="pct"/>
            <w:vAlign w:val="center"/>
          </w:tcPr>
          <w:p w14:paraId="05BBA26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19"/>
              <w:jc w:val="center"/>
              <w:rPr>
                <w:sz w:val="14"/>
              </w:rPr>
            </w:pPr>
            <w:r>
              <w:rPr>
                <w:sz w:val="14"/>
              </w:rPr>
              <w:t>341</w:t>
            </w:r>
          </w:p>
        </w:tc>
        <w:tc>
          <w:tcPr>
            <w:tcW w:w="332" w:type="pct"/>
            <w:vAlign w:val="center"/>
          </w:tcPr>
          <w:p w14:paraId="0A514FD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49"/>
              <w:jc w:val="center"/>
              <w:rPr>
                <w:sz w:val="14"/>
              </w:rPr>
            </w:pPr>
            <w:r>
              <w:rPr>
                <w:sz w:val="14"/>
              </w:rPr>
              <w:t>458</w:t>
            </w:r>
          </w:p>
        </w:tc>
        <w:tc>
          <w:tcPr>
            <w:tcW w:w="79" w:type="pct"/>
            <w:vAlign w:val="center"/>
          </w:tcPr>
          <w:p w14:paraId="6C6F999B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1064AE3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43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017D5FC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29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41CF6A2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32"/>
              <w:jc w:val="center"/>
              <w:rPr>
                <w:sz w:val="14"/>
              </w:rPr>
            </w:pPr>
          </w:p>
        </w:tc>
        <w:tc>
          <w:tcPr>
            <w:tcW w:w="343" w:type="pct"/>
            <w:vAlign w:val="center"/>
          </w:tcPr>
          <w:p w14:paraId="4D27F10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62"/>
              <w:jc w:val="center"/>
              <w:rPr>
                <w:sz w:val="14"/>
              </w:rPr>
            </w:pPr>
          </w:p>
        </w:tc>
      </w:tr>
      <w:tr w:rsidR="004F1B28" w14:paraId="5AC465E9" w14:textId="77777777" w:rsidTr="00975307">
        <w:trPr>
          <w:trHeight w:val="226"/>
        </w:trPr>
        <w:tc>
          <w:tcPr>
            <w:tcW w:w="794" w:type="pct"/>
          </w:tcPr>
          <w:p w14:paraId="581ADE6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직접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80" w:type="pct"/>
            <w:vAlign w:val="center"/>
          </w:tcPr>
          <w:p w14:paraId="19D303A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371</w:t>
            </w:r>
          </w:p>
        </w:tc>
        <w:tc>
          <w:tcPr>
            <w:tcW w:w="309" w:type="pct"/>
            <w:vAlign w:val="center"/>
          </w:tcPr>
          <w:p w14:paraId="4F3F657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jc w:val="center"/>
              <w:rPr>
                <w:sz w:val="14"/>
              </w:rPr>
            </w:pPr>
            <w:r>
              <w:rPr>
                <w:sz w:val="14"/>
              </w:rPr>
              <w:t>525</w:t>
            </w:r>
          </w:p>
        </w:tc>
        <w:tc>
          <w:tcPr>
            <w:tcW w:w="310" w:type="pct"/>
            <w:vAlign w:val="center"/>
          </w:tcPr>
          <w:p w14:paraId="4E24A3F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8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6EB2AF0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37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57F205F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7ADB03B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8"/>
              <w:jc w:val="center"/>
              <w:rPr>
                <w:sz w:val="14"/>
              </w:rPr>
            </w:pPr>
            <w:r>
              <w:rPr>
                <w:sz w:val="14"/>
              </w:rPr>
              <w:t>68</w:t>
            </w:r>
          </w:p>
        </w:tc>
        <w:tc>
          <w:tcPr>
            <w:tcW w:w="332" w:type="pct"/>
            <w:vAlign w:val="center"/>
          </w:tcPr>
          <w:p w14:paraId="3F2B0F9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jc w:val="center"/>
              <w:rPr>
                <w:sz w:val="14"/>
              </w:rPr>
            </w:pPr>
            <w:r>
              <w:rPr>
                <w:sz w:val="14"/>
              </w:rPr>
              <w:t>129</w:t>
            </w:r>
          </w:p>
        </w:tc>
        <w:tc>
          <w:tcPr>
            <w:tcW w:w="332" w:type="pct"/>
            <w:vAlign w:val="center"/>
          </w:tcPr>
          <w:p w14:paraId="720150F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9"/>
              <w:jc w:val="center"/>
              <w:rPr>
                <w:sz w:val="14"/>
              </w:rPr>
            </w:pPr>
            <w:r>
              <w:rPr>
                <w:sz w:val="14"/>
              </w:rPr>
              <w:t>163</w:t>
            </w:r>
          </w:p>
        </w:tc>
        <w:tc>
          <w:tcPr>
            <w:tcW w:w="332" w:type="pct"/>
            <w:vAlign w:val="center"/>
          </w:tcPr>
          <w:p w14:paraId="378B25E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49"/>
              <w:jc w:val="center"/>
              <w:rPr>
                <w:sz w:val="14"/>
              </w:rPr>
            </w:pPr>
            <w:r>
              <w:rPr>
                <w:sz w:val="14"/>
              </w:rPr>
              <w:t>166</w:t>
            </w:r>
          </w:p>
        </w:tc>
        <w:tc>
          <w:tcPr>
            <w:tcW w:w="79" w:type="pct"/>
            <w:vAlign w:val="center"/>
          </w:tcPr>
          <w:p w14:paraId="70394483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600647A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7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6BF6D70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77A35AA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32"/>
              <w:jc w:val="center"/>
              <w:rPr>
                <w:sz w:val="14"/>
              </w:rPr>
            </w:pPr>
          </w:p>
        </w:tc>
        <w:tc>
          <w:tcPr>
            <w:tcW w:w="343" w:type="pct"/>
            <w:vAlign w:val="center"/>
          </w:tcPr>
          <w:p w14:paraId="50DA1E2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62"/>
              <w:jc w:val="center"/>
              <w:rPr>
                <w:sz w:val="14"/>
              </w:rPr>
            </w:pPr>
          </w:p>
        </w:tc>
      </w:tr>
      <w:tr w:rsidR="00975307" w14:paraId="2201A00F" w14:textId="77777777" w:rsidTr="005C1F0C">
        <w:trPr>
          <w:trHeight w:val="226"/>
        </w:trPr>
        <w:tc>
          <w:tcPr>
            <w:tcW w:w="794" w:type="pct"/>
          </w:tcPr>
          <w:p w14:paraId="3B867303" w14:textId="77777777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앨범</w:t>
            </w:r>
            <w:proofErr w:type="spellEnd"/>
          </w:p>
        </w:tc>
        <w:tc>
          <w:tcPr>
            <w:tcW w:w="380" w:type="pct"/>
            <w:vAlign w:val="center"/>
          </w:tcPr>
          <w:p w14:paraId="2FF70BFD" w14:textId="77777777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321</w:t>
            </w:r>
          </w:p>
        </w:tc>
        <w:tc>
          <w:tcPr>
            <w:tcW w:w="309" w:type="pct"/>
            <w:vAlign w:val="center"/>
          </w:tcPr>
          <w:p w14:paraId="3393B0D8" w14:textId="77777777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6"/>
              <w:jc w:val="center"/>
              <w:rPr>
                <w:sz w:val="14"/>
              </w:rPr>
            </w:pPr>
            <w:r>
              <w:rPr>
                <w:sz w:val="14"/>
              </w:rPr>
              <w:t>378</w:t>
            </w:r>
          </w:p>
        </w:tc>
        <w:tc>
          <w:tcPr>
            <w:tcW w:w="310" w:type="pct"/>
            <w:vAlign w:val="center"/>
          </w:tcPr>
          <w:p w14:paraId="43F41055" w14:textId="56138918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8"/>
              <w:jc w:val="center"/>
              <w:rPr>
                <w:sz w:val="14"/>
              </w:rPr>
            </w:pPr>
            <w:r>
              <w:rPr>
                <w:rFonts w:hint="eastAsia"/>
                <w:sz w:val="14"/>
                <w:lang w:eastAsia="ko-KR"/>
              </w:rPr>
              <w:t>5</w:t>
            </w:r>
            <w:r>
              <w:rPr>
                <w:sz w:val="14"/>
                <w:lang w:eastAsia="ko-KR"/>
              </w:rPr>
              <w:t>58</w:t>
            </w:r>
          </w:p>
        </w:tc>
        <w:tc>
          <w:tcPr>
            <w:tcW w:w="338" w:type="pct"/>
            <w:vAlign w:val="center"/>
          </w:tcPr>
          <w:p w14:paraId="052359C2" w14:textId="2CFAAA30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37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570</w:t>
            </w:r>
          </w:p>
        </w:tc>
        <w:tc>
          <w:tcPr>
            <w:tcW w:w="74" w:type="pct"/>
          </w:tcPr>
          <w:p w14:paraId="383728E4" w14:textId="77777777" w:rsidR="00975307" w:rsidRDefault="00975307" w:rsidP="0097530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37287C42" w14:textId="77777777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8"/>
              <w:jc w:val="center"/>
              <w:rPr>
                <w:sz w:val="14"/>
              </w:rPr>
            </w:pPr>
            <w:r>
              <w:rPr>
                <w:sz w:val="14"/>
              </w:rPr>
              <w:t>54</w:t>
            </w:r>
          </w:p>
        </w:tc>
        <w:tc>
          <w:tcPr>
            <w:tcW w:w="332" w:type="pct"/>
            <w:vAlign w:val="center"/>
          </w:tcPr>
          <w:p w14:paraId="2733CA1E" w14:textId="77777777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jc w:val="center"/>
              <w:rPr>
                <w:sz w:val="14"/>
              </w:rPr>
            </w:pPr>
            <w:r>
              <w:rPr>
                <w:sz w:val="14"/>
              </w:rPr>
              <w:t>107</w:t>
            </w:r>
          </w:p>
        </w:tc>
        <w:tc>
          <w:tcPr>
            <w:tcW w:w="332" w:type="pct"/>
            <w:vAlign w:val="center"/>
          </w:tcPr>
          <w:p w14:paraId="08DDA816" w14:textId="77777777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9"/>
              <w:jc w:val="center"/>
              <w:rPr>
                <w:sz w:val="14"/>
              </w:rPr>
            </w:pPr>
            <w:r>
              <w:rPr>
                <w:sz w:val="14"/>
              </w:rPr>
              <w:t>130</w:t>
            </w:r>
          </w:p>
        </w:tc>
        <w:tc>
          <w:tcPr>
            <w:tcW w:w="332" w:type="pct"/>
            <w:vAlign w:val="center"/>
          </w:tcPr>
          <w:p w14:paraId="3A85F689" w14:textId="77777777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53"/>
              <w:jc w:val="center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79" w:type="pct"/>
            <w:vAlign w:val="center"/>
          </w:tcPr>
          <w:p w14:paraId="404FB57E" w14:textId="77777777" w:rsidR="00975307" w:rsidRDefault="0097530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</w:tcPr>
          <w:p w14:paraId="4CF286CD" w14:textId="6BC3AE5D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jc w:val="center"/>
              <w:rPr>
                <w:sz w:val="14"/>
              </w:rPr>
            </w:pPr>
            <w:r w:rsidRPr="00975307">
              <w:rPr>
                <w:sz w:val="14"/>
              </w:rPr>
              <w:t xml:space="preserve"> </w:t>
            </w:r>
            <w:r>
              <w:rPr>
                <w:sz w:val="14"/>
              </w:rPr>
              <w:t>80</w:t>
            </w:r>
            <w:r w:rsidRPr="00975307">
              <w:rPr>
                <w:sz w:val="14"/>
              </w:rPr>
              <w:t xml:space="preserve"> </w:t>
            </w:r>
          </w:p>
        </w:tc>
        <w:tc>
          <w:tcPr>
            <w:tcW w:w="348" w:type="pct"/>
          </w:tcPr>
          <w:p w14:paraId="0F2A531F" w14:textId="47B014D3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jc w:val="center"/>
              <w:rPr>
                <w:sz w:val="14"/>
              </w:rPr>
            </w:pPr>
            <w:r w:rsidRPr="00975307">
              <w:rPr>
                <w:sz w:val="14"/>
              </w:rPr>
              <w:t xml:space="preserve"> </w:t>
            </w:r>
            <w:r>
              <w:rPr>
                <w:sz w:val="14"/>
              </w:rPr>
              <w:t>158</w:t>
            </w:r>
            <w:r w:rsidRPr="00975307">
              <w:rPr>
                <w:sz w:val="14"/>
              </w:rPr>
              <w:t xml:space="preserve"> </w:t>
            </w:r>
          </w:p>
        </w:tc>
        <w:tc>
          <w:tcPr>
            <w:tcW w:w="348" w:type="pct"/>
          </w:tcPr>
          <w:p w14:paraId="65C38E46" w14:textId="546FB3FF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jc w:val="center"/>
              <w:rPr>
                <w:sz w:val="14"/>
              </w:rPr>
            </w:pPr>
            <w:r w:rsidRPr="00975307">
              <w:rPr>
                <w:sz w:val="14"/>
              </w:rPr>
              <w:t xml:space="preserve"> </w:t>
            </w:r>
            <w:r>
              <w:rPr>
                <w:sz w:val="14"/>
              </w:rPr>
              <w:t>192</w:t>
            </w:r>
            <w:r w:rsidRPr="00975307">
              <w:rPr>
                <w:sz w:val="14"/>
              </w:rPr>
              <w:t xml:space="preserve"> </w:t>
            </w:r>
          </w:p>
        </w:tc>
        <w:tc>
          <w:tcPr>
            <w:tcW w:w="343" w:type="pct"/>
          </w:tcPr>
          <w:p w14:paraId="1A35EE3F" w14:textId="33619EFA" w:rsidR="00975307" w:rsidRDefault="00975307" w:rsidP="00975307">
            <w:pPr>
              <w:pStyle w:val="TableParagraph0"/>
              <w:framePr w:w="9833" w:hSpace="454" w:wrap="around" w:vAnchor="text" w:hAnchor="page" w:x="1139" w:y="6430"/>
              <w:spacing w:before="22"/>
              <w:jc w:val="center"/>
              <w:rPr>
                <w:sz w:val="14"/>
              </w:rPr>
            </w:pPr>
            <w:r w:rsidRPr="00975307">
              <w:rPr>
                <w:sz w:val="14"/>
              </w:rPr>
              <w:t xml:space="preserve"> </w:t>
            </w:r>
            <w:r>
              <w:rPr>
                <w:sz w:val="14"/>
              </w:rPr>
              <w:t>128</w:t>
            </w:r>
            <w:r w:rsidRPr="00975307">
              <w:rPr>
                <w:sz w:val="14"/>
              </w:rPr>
              <w:t xml:space="preserve"> </w:t>
            </w:r>
          </w:p>
        </w:tc>
      </w:tr>
      <w:tr w:rsidR="004F1B28" w14:paraId="50ABFD22" w14:textId="77777777" w:rsidTr="00975307">
        <w:trPr>
          <w:trHeight w:val="226"/>
        </w:trPr>
        <w:tc>
          <w:tcPr>
            <w:tcW w:w="794" w:type="pct"/>
          </w:tcPr>
          <w:p w14:paraId="336629A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공연</w:t>
            </w:r>
            <w:proofErr w:type="spellEnd"/>
          </w:p>
        </w:tc>
        <w:tc>
          <w:tcPr>
            <w:tcW w:w="380" w:type="pct"/>
            <w:vAlign w:val="center"/>
          </w:tcPr>
          <w:p w14:paraId="7157D89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250" w:right="39"/>
              <w:jc w:val="center"/>
              <w:rPr>
                <w:sz w:val="14"/>
              </w:rPr>
            </w:pPr>
            <w:r>
              <w:rPr>
                <w:w w:val="96"/>
                <w:sz w:val="14"/>
              </w:rPr>
              <w:t>3</w:t>
            </w:r>
          </w:p>
        </w:tc>
        <w:tc>
          <w:tcPr>
            <w:tcW w:w="309" w:type="pct"/>
            <w:vAlign w:val="center"/>
          </w:tcPr>
          <w:p w14:paraId="521CB6D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310" w:type="pct"/>
            <w:vAlign w:val="center"/>
          </w:tcPr>
          <w:p w14:paraId="329EAFA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8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0CC605F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37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23E0B71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7EDBE03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4"/>
              <w:jc w:val="center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332" w:type="pct"/>
            <w:vAlign w:val="center"/>
          </w:tcPr>
          <w:p w14:paraId="5434898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jc w:val="center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332" w:type="pct"/>
            <w:vAlign w:val="center"/>
          </w:tcPr>
          <w:p w14:paraId="7E8DA04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9"/>
              <w:jc w:val="center"/>
              <w:rPr>
                <w:sz w:val="14"/>
              </w:rPr>
            </w:pPr>
            <w:r>
              <w:rPr>
                <w:w w:val="96"/>
                <w:sz w:val="14"/>
              </w:rPr>
              <w:t>0</w:t>
            </w:r>
          </w:p>
        </w:tc>
        <w:tc>
          <w:tcPr>
            <w:tcW w:w="332" w:type="pct"/>
            <w:vAlign w:val="center"/>
          </w:tcPr>
          <w:p w14:paraId="1A4B2E5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53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79" w:type="pct"/>
            <w:vAlign w:val="center"/>
          </w:tcPr>
          <w:p w14:paraId="513CC7F2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23CF65A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7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667CAB1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33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57BC53E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32"/>
              <w:jc w:val="center"/>
              <w:rPr>
                <w:sz w:val="14"/>
              </w:rPr>
            </w:pPr>
          </w:p>
        </w:tc>
        <w:tc>
          <w:tcPr>
            <w:tcW w:w="343" w:type="pct"/>
            <w:vAlign w:val="center"/>
          </w:tcPr>
          <w:p w14:paraId="6EEB370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62"/>
              <w:jc w:val="center"/>
              <w:rPr>
                <w:sz w:val="14"/>
              </w:rPr>
            </w:pPr>
          </w:p>
        </w:tc>
      </w:tr>
      <w:tr w:rsidR="004F1B28" w14:paraId="0627E79F" w14:textId="77777777" w:rsidTr="00975307">
        <w:trPr>
          <w:trHeight w:val="226"/>
        </w:trPr>
        <w:tc>
          <w:tcPr>
            <w:tcW w:w="794" w:type="pct"/>
          </w:tcPr>
          <w:p w14:paraId="711AF4A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매니지먼트</w:t>
            </w:r>
            <w:proofErr w:type="spellEnd"/>
          </w:p>
        </w:tc>
        <w:tc>
          <w:tcPr>
            <w:tcW w:w="380" w:type="pct"/>
            <w:vAlign w:val="center"/>
          </w:tcPr>
          <w:p w14:paraId="32290C8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47</w:t>
            </w:r>
          </w:p>
        </w:tc>
        <w:tc>
          <w:tcPr>
            <w:tcW w:w="309" w:type="pct"/>
            <w:vAlign w:val="center"/>
          </w:tcPr>
          <w:p w14:paraId="6BD1765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0"/>
              <w:jc w:val="center"/>
              <w:rPr>
                <w:sz w:val="14"/>
              </w:rPr>
            </w:pPr>
            <w:r>
              <w:rPr>
                <w:sz w:val="14"/>
              </w:rPr>
              <w:t>102</w:t>
            </w:r>
          </w:p>
        </w:tc>
        <w:tc>
          <w:tcPr>
            <w:tcW w:w="310" w:type="pct"/>
            <w:vAlign w:val="center"/>
          </w:tcPr>
          <w:p w14:paraId="5DB5103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2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063CD61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41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66EE19B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575CF71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8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332" w:type="pct"/>
            <w:vAlign w:val="center"/>
          </w:tcPr>
          <w:p w14:paraId="247F178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jc w:val="center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332" w:type="pct"/>
            <w:vAlign w:val="center"/>
          </w:tcPr>
          <w:p w14:paraId="3AB5588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3"/>
              <w:jc w:val="center"/>
              <w:rPr>
                <w:sz w:val="14"/>
              </w:rPr>
            </w:pPr>
            <w:r>
              <w:rPr>
                <w:sz w:val="14"/>
              </w:rPr>
              <w:t>34</w:t>
            </w:r>
          </w:p>
        </w:tc>
        <w:tc>
          <w:tcPr>
            <w:tcW w:w="332" w:type="pct"/>
            <w:vAlign w:val="center"/>
          </w:tcPr>
          <w:p w14:paraId="5A12E4E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53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79" w:type="pct"/>
            <w:vAlign w:val="center"/>
          </w:tcPr>
          <w:p w14:paraId="21E436EE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4B1C071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47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0D49449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33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4ED92E0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36"/>
              <w:jc w:val="center"/>
              <w:rPr>
                <w:sz w:val="14"/>
              </w:rPr>
            </w:pPr>
          </w:p>
        </w:tc>
        <w:tc>
          <w:tcPr>
            <w:tcW w:w="343" w:type="pct"/>
            <w:vAlign w:val="center"/>
          </w:tcPr>
          <w:p w14:paraId="7CC7557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66"/>
              <w:jc w:val="center"/>
              <w:rPr>
                <w:sz w:val="14"/>
              </w:rPr>
            </w:pPr>
          </w:p>
        </w:tc>
      </w:tr>
      <w:tr w:rsidR="004F1B28" w14:paraId="02E7192E" w14:textId="77777777" w:rsidTr="00975307">
        <w:trPr>
          <w:trHeight w:val="227"/>
        </w:trPr>
        <w:tc>
          <w:tcPr>
            <w:tcW w:w="794" w:type="pct"/>
          </w:tcPr>
          <w:p w14:paraId="43ED634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간접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80" w:type="pct"/>
            <w:vAlign w:val="center"/>
          </w:tcPr>
          <w:p w14:paraId="050579B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425</w:t>
            </w:r>
          </w:p>
        </w:tc>
        <w:tc>
          <w:tcPr>
            <w:tcW w:w="309" w:type="pct"/>
            <w:vAlign w:val="center"/>
          </w:tcPr>
          <w:p w14:paraId="3E1A8DA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jc w:val="center"/>
              <w:rPr>
                <w:sz w:val="14"/>
              </w:rPr>
            </w:pPr>
            <w:r>
              <w:rPr>
                <w:sz w:val="14"/>
              </w:rPr>
              <w:t>732</w:t>
            </w:r>
          </w:p>
        </w:tc>
        <w:tc>
          <w:tcPr>
            <w:tcW w:w="310" w:type="pct"/>
            <w:vAlign w:val="center"/>
          </w:tcPr>
          <w:p w14:paraId="1BB8763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8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9CDBB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37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32A53E3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084FA15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4"/>
              <w:jc w:val="center"/>
              <w:rPr>
                <w:sz w:val="14"/>
              </w:rPr>
            </w:pPr>
            <w:r>
              <w:rPr>
                <w:sz w:val="14"/>
              </w:rPr>
              <w:t>111</w:t>
            </w:r>
          </w:p>
        </w:tc>
        <w:tc>
          <w:tcPr>
            <w:tcW w:w="332" w:type="pct"/>
            <w:vAlign w:val="center"/>
          </w:tcPr>
          <w:p w14:paraId="71EC46C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jc w:val="center"/>
              <w:rPr>
                <w:sz w:val="14"/>
              </w:rPr>
            </w:pPr>
            <w:r>
              <w:rPr>
                <w:sz w:val="14"/>
              </w:rPr>
              <w:t>150</w:t>
            </w:r>
          </w:p>
        </w:tc>
        <w:tc>
          <w:tcPr>
            <w:tcW w:w="332" w:type="pct"/>
            <w:vAlign w:val="center"/>
          </w:tcPr>
          <w:p w14:paraId="10648D3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9"/>
              <w:jc w:val="center"/>
              <w:rPr>
                <w:sz w:val="14"/>
              </w:rPr>
            </w:pPr>
            <w:r>
              <w:rPr>
                <w:sz w:val="14"/>
              </w:rPr>
              <w:t>178</w:t>
            </w:r>
          </w:p>
        </w:tc>
        <w:tc>
          <w:tcPr>
            <w:tcW w:w="332" w:type="pct"/>
            <w:vAlign w:val="center"/>
          </w:tcPr>
          <w:p w14:paraId="7C8A957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49"/>
              <w:jc w:val="center"/>
              <w:rPr>
                <w:sz w:val="14"/>
              </w:rPr>
            </w:pPr>
            <w:r>
              <w:rPr>
                <w:sz w:val="14"/>
              </w:rPr>
              <w:t>294</w:t>
            </w:r>
          </w:p>
        </w:tc>
        <w:tc>
          <w:tcPr>
            <w:tcW w:w="79" w:type="pct"/>
            <w:vAlign w:val="center"/>
          </w:tcPr>
          <w:p w14:paraId="6B94637F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36B9EFC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3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162F994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3B1719C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32"/>
              <w:jc w:val="center"/>
              <w:rPr>
                <w:sz w:val="14"/>
              </w:rPr>
            </w:pPr>
          </w:p>
        </w:tc>
        <w:tc>
          <w:tcPr>
            <w:tcW w:w="343" w:type="pct"/>
            <w:vAlign w:val="center"/>
          </w:tcPr>
          <w:p w14:paraId="0045700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62"/>
              <w:jc w:val="center"/>
              <w:rPr>
                <w:sz w:val="14"/>
              </w:rPr>
            </w:pPr>
          </w:p>
        </w:tc>
      </w:tr>
      <w:tr w:rsidR="004F1B28" w14:paraId="5B131ADC" w14:textId="77777777" w:rsidTr="00975307">
        <w:trPr>
          <w:trHeight w:val="226"/>
        </w:trPr>
        <w:tc>
          <w:tcPr>
            <w:tcW w:w="794" w:type="pct"/>
          </w:tcPr>
          <w:p w14:paraId="76BDB76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71"/>
              <w:jc w:val="left"/>
              <w:rPr>
                <w:sz w:val="14"/>
              </w:rPr>
            </w:pPr>
            <w:r>
              <w:rPr>
                <w:sz w:val="14"/>
              </w:rPr>
              <w:t>MD/</w:t>
            </w:r>
            <w:proofErr w:type="spellStart"/>
            <w:r>
              <w:rPr>
                <w:sz w:val="14"/>
              </w:rPr>
              <w:t>라이센싱</w:t>
            </w:r>
            <w:proofErr w:type="spellEnd"/>
          </w:p>
        </w:tc>
        <w:tc>
          <w:tcPr>
            <w:tcW w:w="380" w:type="pct"/>
            <w:vAlign w:val="center"/>
          </w:tcPr>
          <w:p w14:paraId="6730D8E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259</w:t>
            </w:r>
          </w:p>
        </w:tc>
        <w:tc>
          <w:tcPr>
            <w:tcW w:w="309" w:type="pct"/>
            <w:vAlign w:val="center"/>
          </w:tcPr>
          <w:p w14:paraId="57FDACE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jc w:val="center"/>
              <w:rPr>
                <w:sz w:val="14"/>
              </w:rPr>
            </w:pPr>
            <w:r>
              <w:rPr>
                <w:sz w:val="14"/>
              </w:rPr>
              <w:t>317</w:t>
            </w:r>
          </w:p>
        </w:tc>
        <w:tc>
          <w:tcPr>
            <w:tcW w:w="310" w:type="pct"/>
            <w:vAlign w:val="center"/>
          </w:tcPr>
          <w:p w14:paraId="39DFAA8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8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549D0FB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37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2871058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12EDACF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8"/>
              <w:jc w:val="center"/>
              <w:rPr>
                <w:sz w:val="14"/>
              </w:rPr>
            </w:pPr>
            <w:r>
              <w:rPr>
                <w:sz w:val="14"/>
              </w:rPr>
              <w:t>65</w:t>
            </w:r>
          </w:p>
        </w:tc>
        <w:tc>
          <w:tcPr>
            <w:tcW w:w="332" w:type="pct"/>
            <w:vAlign w:val="center"/>
          </w:tcPr>
          <w:p w14:paraId="4310431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jc w:val="center"/>
              <w:rPr>
                <w:sz w:val="14"/>
              </w:rPr>
            </w:pPr>
            <w:r>
              <w:rPr>
                <w:sz w:val="14"/>
              </w:rPr>
              <w:t>50</w:t>
            </w:r>
          </w:p>
        </w:tc>
        <w:tc>
          <w:tcPr>
            <w:tcW w:w="332" w:type="pct"/>
            <w:vAlign w:val="center"/>
          </w:tcPr>
          <w:p w14:paraId="61E9886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3"/>
              <w:jc w:val="center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332" w:type="pct"/>
            <w:vAlign w:val="center"/>
          </w:tcPr>
          <w:p w14:paraId="57232EE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49"/>
              <w:jc w:val="center"/>
              <w:rPr>
                <w:sz w:val="14"/>
              </w:rPr>
            </w:pPr>
            <w:r>
              <w:rPr>
                <w:sz w:val="14"/>
              </w:rPr>
              <w:t>126</w:t>
            </w:r>
          </w:p>
        </w:tc>
        <w:tc>
          <w:tcPr>
            <w:tcW w:w="79" w:type="pct"/>
            <w:vAlign w:val="center"/>
          </w:tcPr>
          <w:p w14:paraId="7BCB89C4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4A711E5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7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70A5A61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33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1DE1292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36"/>
              <w:jc w:val="center"/>
              <w:rPr>
                <w:sz w:val="14"/>
              </w:rPr>
            </w:pPr>
          </w:p>
        </w:tc>
        <w:tc>
          <w:tcPr>
            <w:tcW w:w="343" w:type="pct"/>
            <w:vAlign w:val="center"/>
          </w:tcPr>
          <w:p w14:paraId="61F3A52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62"/>
              <w:jc w:val="center"/>
              <w:rPr>
                <w:sz w:val="14"/>
              </w:rPr>
            </w:pPr>
          </w:p>
        </w:tc>
      </w:tr>
      <w:tr w:rsidR="004F1B28" w14:paraId="19D1B39F" w14:textId="77777777" w:rsidTr="00975307">
        <w:trPr>
          <w:trHeight w:val="226"/>
        </w:trPr>
        <w:tc>
          <w:tcPr>
            <w:tcW w:w="794" w:type="pct"/>
          </w:tcPr>
          <w:p w14:paraId="06FA606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콘텐츠</w:t>
            </w:r>
            <w:proofErr w:type="spellEnd"/>
          </w:p>
        </w:tc>
        <w:tc>
          <w:tcPr>
            <w:tcW w:w="380" w:type="pct"/>
            <w:vAlign w:val="center"/>
          </w:tcPr>
          <w:p w14:paraId="4E50701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left="218" w:right="80"/>
              <w:jc w:val="center"/>
              <w:rPr>
                <w:sz w:val="14"/>
              </w:rPr>
            </w:pPr>
            <w:r>
              <w:rPr>
                <w:sz w:val="14"/>
              </w:rPr>
              <w:t>133</w:t>
            </w:r>
          </w:p>
        </w:tc>
        <w:tc>
          <w:tcPr>
            <w:tcW w:w="309" w:type="pct"/>
            <w:vAlign w:val="center"/>
          </w:tcPr>
          <w:p w14:paraId="7EE9BA3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6"/>
              <w:jc w:val="center"/>
              <w:rPr>
                <w:sz w:val="14"/>
              </w:rPr>
            </w:pPr>
            <w:r>
              <w:rPr>
                <w:sz w:val="14"/>
              </w:rPr>
              <w:t>370</w:t>
            </w:r>
          </w:p>
        </w:tc>
        <w:tc>
          <w:tcPr>
            <w:tcW w:w="310" w:type="pct"/>
            <w:vAlign w:val="center"/>
          </w:tcPr>
          <w:p w14:paraId="679993D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8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09CA750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37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36F77A89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4F24A51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8"/>
              <w:jc w:val="center"/>
              <w:rPr>
                <w:sz w:val="14"/>
              </w:rPr>
            </w:pPr>
            <w:r>
              <w:rPr>
                <w:sz w:val="14"/>
              </w:rPr>
              <w:t>37</w:t>
            </w:r>
          </w:p>
        </w:tc>
        <w:tc>
          <w:tcPr>
            <w:tcW w:w="332" w:type="pct"/>
            <w:vAlign w:val="center"/>
          </w:tcPr>
          <w:p w14:paraId="4BDD926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jc w:val="center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332" w:type="pct"/>
            <w:vAlign w:val="center"/>
          </w:tcPr>
          <w:p w14:paraId="0E477F9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3"/>
              <w:jc w:val="center"/>
              <w:rPr>
                <w:sz w:val="14"/>
              </w:rPr>
            </w:pPr>
            <w:r>
              <w:rPr>
                <w:sz w:val="14"/>
              </w:rPr>
              <w:t>87</w:t>
            </w:r>
          </w:p>
        </w:tc>
        <w:tc>
          <w:tcPr>
            <w:tcW w:w="332" w:type="pct"/>
            <w:vAlign w:val="center"/>
          </w:tcPr>
          <w:p w14:paraId="67F5D64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49"/>
              <w:jc w:val="center"/>
              <w:rPr>
                <w:sz w:val="14"/>
              </w:rPr>
            </w:pPr>
            <w:r>
              <w:rPr>
                <w:sz w:val="14"/>
              </w:rPr>
              <w:t>155</w:t>
            </w:r>
          </w:p>
        </w:tc>
        <w:tc>
          <w:tcPr>
            <w:tcW w:w="79" w:type="pct"/>
            <w:vAlign w:val="center"/>
          </w:tcPr>
          <w:p w14:paraId="5D2B7F78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68C6189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47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12A9B48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9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137F022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32"/>
              <w:jc w:val="center"/>
              <w:rPr>
                <w:sz w:val="14"/>
              </w:rPr>
            </w:pPr>
          </w:p>
        </w:tc>
        <w:tc>
          <w:tcPr>
            <w:tcW w:w="343" w:type="pct"/>
            <w:vAlign w:val="center"/>
          </w:tcPr>
          <w:p w14:paraId="0A8134C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62"/>
              <w:jc w:val="center"/>
              <w:rPr>
                <w:sz w:val="14"/>
              </w:rPr>
            </w:pPr>
          </w:p>
        </w:tc>
      </w:tr>
      <w:tr w:rsidR="004F1B28" w14:paraId="52AB06F2" w14:textId="77777777" w:rsidTr="00975307">
        <w:trPr>
          <w:trHeight w:val="226"/>
        </w:trPr>
        <w:tc>
          <w:tcPr>
            <w:tcW w:w="794" w:type="pct"/>
            <w:tcBorders>
              <w:bottom w:val="single" w:sz="2" w:space="0" w:color="5F5F5F"/>
            </w:tcBorders>
          </w:tcPr>
          <w:p w14:paraId="1CE496A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295"/>
              <w:rPr>
                <w:sz w:val="14"/>
              </w:rPr>
            </w:pPr>
            <w:proofErr w:type="spellStart"/>
            <w:r>
              <w:rPr>
                <w:spacing w:val="-1"/>
                <w:sz w:val="14"/>
              </w:rPr>
              <w:t>팬클럽</w:t>
            </w:r>
            <w:proofErr w:type="spellEnd"/>
            <w:r>
              <w:rPr>
                <w:spacing w:val="-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및</w:t>
            </w:r>
            <w:r>
              <w:rPr>
                <w:spacing w:val="-1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기타</w:t>
            </w:r>
            <w:proofErr w:type="spellEnd"/>
          </w:p>
        </w:tc>
        <w:tc>
          <w:tcPr>
            <w:tcW w:w="380" w:type="pct"/>
            <w:tcBorders>
              <w:bottom w:val="single" w:sz="2" w:space="0" w:color="5F5F5F"/>
            </w:tcBorders>
            <w:vAlign w:val="center"/>
          </w:tcPr>
          <w:p w14:paraId="08737D5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250" w:right="39"/>
              <w:jc w:val="center"/>
              <w:rPr>
                <w:sz w:val="14"/>
              </w:rPr>
            </w:pPr>
            <w:r>
              <w:rPr>
                <w:sz w:val="14"/>
              </w:rPr>
              <w:t>33</w:t>
            </w:r>
          </w:p>
        </w:tc>
        <w:tc>
          <w:tcPr>
            <w:tcW w:w="309" w:type="pct"/>
            <w:tcBorders>
              <w:bottom w:val="single" w:sz="2" w:space="0" w:color="5F5F5F"/>
            </w:tcBorders>
            <w:vAlign w:val="center"/>
          </w:tcPr>
          <w:p w14:paraId="519C978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0"/>
              <w:jc w:val="center"/>
              <w:rPr>
                <w:sz w:val="14"/>
              </w:rPr>
            </w:pPr>
            <w:r>
              <w:rPr>
                <w:sz w:val="14"/>
              </w:rPr>
              <w:t>45</w:t>
            </w:r>
          </w:p>
        </w:tc>
        <w:tc>
          <w:tcPr>
            <w:tcW w:w="310" w:type="pct"/>
            <w:tcBorders>
              <w:bottom w:val="single" w:sz="2" w:space="0" w:color="5F5F5F"/>
            </w:tcBorders>
            <w:vAlign w:val="center"/>
          </w:tcPr>
          <w:p w14:paraId="7F6DC17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jc w:val="center"/>
              <w:rPr>
                <w:sz w:val="14"/>
              </w:rPr>
            </w:pPr>
          </w:p>
        </w:tc>
        <w:tc>
          <w:tcPr>
            <w:tcW w:w="338" w:type="pct"/>
            <w:tcBorders>
              <w:bottom w:val="single" w:sz="2" w:space="0" w:color="5F5F5F"/>
            </w:tcBorders>
            <w:vAlign w:val="center"/>
          </w:tcPr>
          <w:p w14:paraId="30A532D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41"/>
              <w:jc w:val="center"/>
              <w:rPr>
                <w:sz w:val="14"/>
              </w:rPr>
            </w:pPr>
          </w:p>
        </w:tc>
        <w:tc>
          <w:tcPr>
            <w:tcW w:w="74" w:type="pct"/>
            <w:tcBorders>
              <w:bottom w:val="single" w:sz="2" w:space="0" w:color="5F5F5F"/>
            </w:tcBorders>
          </w:tcPr>
          <w:p w14:paraId="4C9BB51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tcBorders>
              <w:bottom w:val="single" w:sz="2" w:space="0" w:color="5F5F5F"/>
            </w:tcBorders>
            <w:vAlign w:val="center"/>
          </w:tcPr>
          <w:p w14:paraId="0C7E6D6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4"/>
              <w:jc w:val="center"/>
              <w:rPr>
                <w:sz w:val="14"/>
              </w:rPr>
            </w:pPr>
            <w:r>
              <w:rPr>
                <w:w w:val="96"/>
                <w:sz w:val="14"/>
              </w:rPr>
              <w:t>9</w:t>
            </w:r>
          </w:p>
        </w:tc>
        <w:tc>
          <w:tcPr>
            <w:tcW w:w="332" w:type="pct"/>
            <w:tcBorders>
              <w:bottom w:val="single" w:sz="2" w:space="0" w:color="5F5F5F"/>
            </w:tcBorders>
            <w:vAlign w:val="center"/>
          </w:tcPr>
          <w:p w14:paraId="6936BCB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jc w:val="center"/>
              <w:rPr>
                <w:sz w:val="14"/>
              </w:rPr>
            </w:pPr>
            <w:r>
              <w:rPr>
                <w:w w:val="96"/>
                <w:sz w:val="14"/>
              </w:rPr>
              <w:t>9</w:t>
            </w:r>
          </w:p>
        </w:tc>
        <w:tc>
          <w:tcPr>
            <w:tcW w:w="332" w:type="pct"/>
            <w:tcBorders>
              <w:bottom w:val="single" w:sz="2" w:space="0" w:color="5F5F5F"/>
            </w:tcBorders>
            <w:vAlign w:val="center"/>
          </w:tcPr>
          <w:p w14:paraId="73F18A5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3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332" w:type="pct"/>
            <w:tcBorders>
              <w:bottom w:val="single" w:sz="2" w:space="0" w:color="5F5F5F"/>
            </w:tcBorders>
            <w:vAlign w:val="center"/>
          </w:tcPr>
          <w:p w14:paraId="14554D1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53"/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79" w:type="pct"/>
            <w:tcBorders>
              <w:bottom w:val="single" w:sz="2" w:space="0" w:color="5F5F5F"/>
            </w:tcBorders>
            <w:vAlign w:val="center"/>
          </w:tcPr>
          <w:p w14:paraId="277ABC87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tcBorders>
              <w:bottom w:val="single" w:sz="2" w:space="0" w:color="5F5F5F"/>
            </w:tcBorders>
            <w:vAlign w:val="center"/>
          </w:tcPr>
          <w:p w14:paraId="2A9F4CB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7"/>
              <w:jc w:val="center"/>
              <w:rPr>
                <w:sz w:val="14"/>
              </w:rPr>
            </w:pPr>
          </w:p>
        </w:tc>
        <w:tc>
          <w:tcPr>
            <w:tcW w:w="348" w:type="pct"/>
            <w:tcBorders>
              <w:bottom w:val="single" w:sz="2" w:space="0" w:color="5F5F5F"/>
            </w:tcBorders>
            <w:vAlign w:val="center"/>
          </w:tcPr>
          <w:p w14:paraId="3C4F529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33"/>
              <w:jc w:val="center"/>
              <w:rPr>
                <w:sz w:val="14"/>
              </w:rPr>
            </w:pPr>
          </w:p>
        </w:tc>
        <w:tc>
          <w:tcPr>
            <w:tcW w:w="348" w:type="pct"/>
            <w:tcBorders>
              <w:bottom w:val="single" w:sz="2" w:space="0" w:color="5F5F5F"/>
            </w:tcBorders>
            <w:vAlign w:val="center"/>
          </w:tcPr>
          <w:p w14:paraId="4A1F33B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36"/>
              <w:jc w:val="center"/>
              <w:rPr>
                <w:sz w:val="14"/>
              </w:rPr>
            </w:pPr>
          </w:p>
        </w:tc>
        <w:tc>
          <w:tcPr>
            <w:tcW w:w="343" w:type="pct"/>
            <w:tcBorders>
              <w:bottom w:val="single" w:sz="2" w:space="0" w:color="5F5F5F"/>
            </w:tcBorders>
            <w:vAlign w:val="center"/>
          </w:tcPr>
          <w:p w14:paraId="2A10697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66"/>
              <w:jc w:val="center"/>
              <w:rPr>
                <w:sz w:val="14"/>
              </w:rPr>
            </w:pPr>
          </w:p>
        </w:tc>
      </w:tr>
      <w:tr w:rsidR="004F1B28" w14:paraId="6A79DC2D" w14:textId="77777777" w:rsidTr="00975307">
        <w:trPr>
          <w:trHeight w:val="227"/>
        </w:trPr>
        <w:tc>
          <w:tcPr>
            <w:tcW w:w="794" w:type="pct"/>
            <w:tcBorders>
              <w:top w:val="single" w:sz="2" w:space="0" w:color="5F5F5F"/>
            </w:tcBorders>
          </w:tcPr>
          <w:p w14:paraId="0636506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3"/>
              <w:ind w:left="14"/>
              <w:jc w:val="left"/>
              <w:rPr>
                <w:sz w:val="14"/>
              </w:rPr>
            </w:pPr>
            <w:proofErr w:type="spellStart"/>
            <w:r>
              <w:rPr>
                <w:w w:val="95"/>
                <w:sz w:val="14"/>
              </w:rPr>
              <w:t>매출액</w:t>
            </w:r>
            <w:proofErr w:type="spellEnd"/>
            <w:r>
              <w:rPr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증감률</w:t>
            </w:r>
            <w:proofErr w:type="spellEnd"/>
          </w:p>
        </w:tc>
        <w:tc>
          <w:tcPr>
            <w:tcW w:w="380" w:type="pct"/>
            <w:tcBorders>
              <w:top w:val="single" w:sz="2" w:space="0" w:color="5F5F5F"/>
            </w:tcBorders>
            <w:vAlign w:val="center"/>
          </w:tcPr>
          <w:p w14:paraId="6CB734C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35.6</w:t>
            </w:r>
          </w:p>
        </w:tc>
        <w:tc>
          <w:tcPr>
            <w:tcW w:w="309" w:type="pct"/>
            <w:tcBorders>
              <w:top w:val="single" w:sz="2" w:space="0" w:color="5F5F5F"/>
            </w:tcBorders>
            <w:vAlign w:val="center"/>
          </w:tcPr>
          <w:p w14:paraId="4B7029A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03"/>
              <w:jc w:val="center"/>
              <w:rPr>
                <w:sz w:val="14"/>
              </w:rPr>
            </w:pPr>
            <w:r>
              <w:rPr>
                <w:sz w:val="14"/>
              </w:rPr>
              <w:t>57.7</w:t>
            </w:r>
          </w:p>
        </w:tc>
        <w:tc>
          <w:tcPr>
            <w:tcW w:w="310" w:type="pct"/>
            <w:tcBorders>
              <w:top w:val="single" w:sz="2" w:space="0" w:color="5F5F5F"/>
            </w:tcBorders>
            <w:vAlign w:val="center"/>
          </w:tcPr>
          <w:p w14:paraId="28F9EB0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05"/>
              <w:jc w:val="center"/>
              <w:rPr>
                <w:sz w:val="14"/>
              </w:rPr>
            </w:pPr>
          </w:p>
        </w:tc>
        <w:tc>
          <w:tcPr>
            <w:tcW w:w="338" w:type="pct"/>
            <w:tcBorders>
              <w:top w:val="single" w:sz="2" w:space="0" w:color="5F5F5F"/>
            </w:tcBorders>
            <w:vAlign w:val="center"/>
          </w:tcPr>
          <w:p w14:paraId="16B9D70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35"/>
              <w:jc w:val="center"/>
              <w:rPr>
                <w:sz w:val="14"/>
              </w:rPr>
            </w:pPr>
          </w:p>
        </w:tc>
        <w:tc>
          <w:tcPr>
            <w:tcW w:w="74" w:type="pct"/>
            <w:tcBorders>
              <w:top w:val="single" w:sz="2" w:space="0" w:color="5F5F5F"/>
            </w:tcBorders>
          </w:tcPr>
          <w:p w14:paraId="727A70C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tcBorders>
              <w:top w:val="single" w:sz="2" w:space="0" w:color="5F5F5F"/>
            </w:tcBorders>
            <w:vAlign w:val="center"/>
          </w:tcPr>
          <w:p w14:paraId="5E4517D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12"/>
              <w:jc w:val="center"/>
              <w:rPr>
                <w:sz w:val="14"/>
              </w:rPr>
            </w:pPr>
            <w:r>
              <w:rPr>
                <w:sz w:val="14"/>
              </w:rPr>
              <w:t>28.7</w:t>
            </w:r>
          </w:p>
        </w:tc>
        <w:tc>
          <w:tcPr>
            <w:tcW w:w="332" w:type="pct"/>
            <w:tcBorders>
              <w:top w:val="single" w:sz="2" w:space="0" w:color="5F5F5F"/>
            </w:tcBorders>
            <w:vAlign w:val="center"/>
          </w:tcPr>
          <w:p w14:paraId="1BB1ABD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jc w:val="center"/>
              <w:rPr>
                <w:sz w:val="14"/>
              </w:rPr>
            </w:pPr>
            <w:r>
              <w:rPr>
                <w:sz w:val="14"/>
              </w:rPr>
              <w:t>79.3</w:t>
            </w:r>
          </w:p>
        </w:tc>
        <w:tc>
          <w:tcPr>
            <w:tcW w:w="332" w:type="pct"/>
            <w:tcBorders>
              <w:top w:val="single" w:sz="2" w:space="0" w:color="5F5F5F"/>
            </w:tcBorders>
            <w:vAlign w:val="center"/>
          </w:tcPr>
          <w:p w14:paraId="0A1A2B2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16"/>
              <w:jc w:val="center"/>
              <w:rPr>
                <w:sz w:val="14"/>
              </w:rPr>
            </w:pPr>
            <w:r>
              <w:rPr>
                <w:sz w:val="14"/>
              </w:rPr>
              <w:t>79.5</w:t>
            </w:r>
          </w:p>
        </w:tc>
        <w:tc>
          <w:tcPr>
            <w:tcW w:w="332" w:type="pct"/>
            <w:tcBorders>
              <w:top w:val="single" w:sz="2" w:space="0" w:color="5F5F5F"/>
            </w:tcBorders>
            <w:vAlign w:val="center"/>
          </w:tcPr>
          <w:p w14:paraId="28F72F8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46"/>
              <w:jc w:val="center"/>
              <w:rPr>
                <w:sz w:val="14"/>
              </w:rPr>
            </w:pPr>
            <w:r>
              <w:rPr>
                <w:sz w:val="14"/>
              </w:rPr>
              <w:t>46.6</w:t>
            </w:r>
          </w:p>
        </w:tc>
        <w:tc>
          <w:tcPr>
            <w:tcW w:w="79" w:type="pct"/>
            <w:tcBorders>
              <w:top w:val="single" w:sz="2" w:space="0" w:color="5F5F5F"/>
            </w:tcBorders>
            <w:vAlign w:val="center"/>
          </w:tcPr>
          <w:p w14:paraId="2DE7CB4D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tcBorders>
              <w:top w:val="single" w:sz="2" w:space="0" w:color="5F5F5F"/>
            </w:tcBorders>
            <w:vAlign w:val="center"/>
          </w:tcPr>
          <w:p w14:paraId="306F20B7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41"/>
              <w:jc w:val="center"/>
              <w:rPr>
                <w:sz w:val="14"/>
              </w:rPr>
            </w:pPr>
          </w:p>
        </w:tc>
        <w:tc>
          <w:tcPr>
            <w:tcW w:w="348" w:type="pct"/>
            <w:tcBorders>
              <w:top w:val="single" w:sz="2" w:space="0" w:color="5F5F5F"/>
            </w:tcBorders>
            <w:vAlign w:val="center"/>
          </w:tcPr>
          <w:p w14:paraId="3246DAD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26"/>
              <w:jc w:val="center"/>
              <w:rPr>
                <w:sz w:val="14"/>
              </w:rPr>
            </w:pPr>
          </w:p>
        </w:tc>
        <w:tc>
          <w:tcPr>
            <w:tcW w:w="348" w:type="pct"/>
            <w:tcBorders>
              <w:top w:val="single" w:sz="2" w:space="0" w:color="5F5F5F"/>
            </w:tcBorders>
            <w:vAlign w:val="center"/>
          </w:tcPr>
          <w:p w14:paraId="6346DD3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129"/>
              <w:jc w:val="center"/>
              <w:rPr>
                <w:sz w:val="14"/>
              </w:rPr>
            </w:pPr>
          </w:p>
        </w:tc>
        <w:tc>
          <w:tcPr>
            <w:tcW w:w="343" w:type="pct"/>
            <w:tcBorders>
              <w:top w:val="single" w:sz="2" w:space="0" w:color="5F5F5F"/>
            </w:tcBorders>
            <w:vAlign w:val="center"/>
          </w:tcPr>
          <w:p w14:paraId="30A2A3F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3"/>
              <w:ind w:right="59"/>
              <w:jc w:val="center"/>
              <w:rPr>
                <w:sz w:val="14"/>
              </w:rPr>
            </w:pPr>
          </w:p>
        </w:tc>
      </w:tr>
      <w:tr w:rsidR="004F1B28" w14:paraId="3C9A270B" w14:textId="77777777" w:rsidTr="00975307">
        <w:trPr>
          <w:trHeight w:val="228"/>
        </w:trPr>
        <w:tc>
          <w:tcPr>
            <w:tcW w:w="794" w:type="pct"/>
          </w:tcPr>
          <w:p w14:paraId="60009E2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직접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80" w:type="pct"/>
            <w:vAlign w:val="center"/>
          </w:tcPr>
          <w:p w14:paraId="12C16A3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16.2</w:t>
            </w:r>
          </w:p>
        </w:tc>
        <w:tc>
          <w:tcPr>
            <w:tcW w:w="309" w:type="pct"/>
            <w:vAlign w:val="center"/>
          </w:tcPr>
          <w:p w14:paraId="21154EA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jc w:val="center"/>
              <w:rPr>
                <w:sz w:val="14"/>
              </w:rPr>
            </w:pPr>
            <w:r>
              <w:rPr>
                <w:sz w:val="14"/>
              </w:rPr>
              <w:t>41.7</w:t>
            </w:r>
          </w:p>
        </w:tc>
        <w:tc>
          <w:tcPr>
            <w:tcW w:w="310" w:type="pct"/>
            <w:vAlign w:val="center"/>
          </w:tcPr>
          <w:p w14:paraId="497606E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4FF376E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4A2645F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3957668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jc w:val="center"/>
              <w:rPr>
                <w:sz w:val="14"/>
              </w:rPr>
            </w:pPr>
            <w:r>
              <w:rPr>
                <w:sz w:val="14"/>
              </w:rPr>
              <w:t>(30.9)</w:t>
            </w:r>
          </w:p>
        </w:tc>
        <w:tc>
          <w:tcPr>
            <w:tcW w:w="332" w:type="pct"/>
            <w:vAlign w:val="center"/>
          </w:tcPr>
          <w:p w14:paraId="690539A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jc w:val="center"/>
              <w:rPr>
                <w:sz w:val="14"/>
              </w:rPr>
            </w:pPr>
            <w:r>
              <w:rPr>
                <w:sz w:val="14"/>
              </w:rPr>
              <w:t>135.8</w:t>
            </w:r>
          </w:p>
        </w:tc>
        <w:tc>
          <w:tcPr>
            <w:tcW w:w="332" w:type="pct"/>
            <w:vAlign w:val="center"/>
          </w:tcPr>
          <w:p w14:paraId="0881E27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jc w:val="center"/>
              <w:rPr>
                <w:sz w:val="14"/>
              </w:rPr>
            </w:pPr>
            <w:r>
              <w:rPr>
                <w:sz w:val="14"/>
              </w:rPr>
              <w:t>155.5</w:t>
            </w:r>
          </w:p>
        </w:tc>
        <w:tc>
          <w:tcPr>
            <w:tcW w:w="332" w:type="pct"/>
            <w:vAlign w:val="center"/>
          </w:tcPr>
          <w:p w14:paraId="79D9891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jc w:val="center"/>
              <w:rPr>
                <w:sz w:val="14"/>
              </w:rPr>
            </w:pPr>
            <w:r>
              <w:rPr>
                <w:sz w:val="14"/>
              </w:rPr>
              <w:t>7.2</w:t>
            </w:r>
          </w:p>
        </w:tc>
        <w:tc>
          <w:tcPr>
            <w:tcW w:w="79" w:type="pct"/>
            <w:vAlign w:val="center"/>
          </w:tcPr>
          <w:p w14:paraId="296CB7A8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4ACE776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2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6DC6ABC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79B93F4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jc w:val="center"/>
              <w:rPr>
                <w:sz w:val="14"/>
              </w:rPr>
            </w:pPr>
          </w:p>
        </w:tc>
        <w:tc>
          <w:tcPr>
            <w:tcW w:w="343" w:type="pct"/>
            <w:vAlign w:val="center"/>
          </w:tcPr>
          <w:p w14:paraId="52BD20A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jc w:val="center"/>
              <w:rPr>
                <w:sz w:val="14"/>
              </w:rPr>
            </w:pPr>
          </w:p>
        </w:tc>
      </w:tr>
      <w:tr w:rsidR="004F1B28" w14:paraId="55A267DF" w14:textId="77777777" w:rsidTr="00975307">
        <w:trPr>
          <w:trHeight w:val="227"/>
        </w:trPr>
        <w:tc>
          <w:tcPr>
            <w:tcW w:w="794" w:type="pct"/>
          </w:tcPr>
          <w:p w14:paraId="00D8A75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앨범</w:t>
            </w:r>
            <w:proofErr w:type="spellEnd"/>
          </w:p>
        </w:tc>
        <w:tc>
          <w:tcPr>
            <w:tcW w:w="380" w:type="pct"/>
            <w:vAlign w:val="center"/>
          </w:tcPr>
          <w:p w14:paraId="12978B7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196.0</w:t>
            </w:r>
          </w:p>
        </w:tc>
        <w:tc>
          <w:tcPr>
            <w:tcW w:w="309" w:type="pct"/>
            <w:vAlign w:val="center"/>
          </w:tcPr>
          <w:p w14:paraId="5ACF3C0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jc w:val="center"/>
              <w:rPr>
                <w:sz w:val="14"/>
              </w:rPr>
            </w:pPr>
            <w:r>
              <w:rPr>
                <w:sz w:val="14"/>
              </w:rPr>
              <w:t>18.0</w:t>
            </w:r>
          </w:p>
        </w:tc>
        <w:tc>
          <w:tcPr>
            <w:tcW w:w="310" w:type="pct"/>
            <w:vAlign w:val="center"/>
          </w:tcPr>
          <w:p w14:paraId="5B3F13C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6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1DE5934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0B4EEAA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6D8D9BF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jc w:val="center"/>
              <w:rPr>
                <w:sz w:val="14"/>
              </w:rPr>
            </w:pPr>
            <w:r>
              <w:rPr>
                <w:sz w:val="14"/>
              </w:rPr>
              <w:t>(39.7)</w:t>
            </w:r>
          </w:p>
        </w:tc>
        <w:tc>
          <w:tcPr>
            <w:tcW w:w="332" w:type="pct"/>
            <w:vAlign w:val="center"/>
          </w:tcPr>
          <w:p w14:paraId="6CA4C6D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jc w:val="center"/>
              <w:rPr>
                <w:sz w:val="14"/>
              </w:rPr>
            </w:pPr>
            <w:r>
              <w:rPr>
                <w:sz w:val="14"/>
              </w:rPr>
              <w:t>151.6</w:t>
            </w:r>
          </w:p>
        </w:tc>
        <w:tc>
          <w:tcPr>
            <w:tcW w:w="332" w:type="pct"/>
            <w:vAlign w:val="center"/>
          </w:tcPr>
          <w:p w14:paraId="086C1E6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jc w:val="center"/>
              <w:rPr>
                <w:sz w:val="14"/>
              </w:rPr>
            </w:pPr>
            <w:r>
              <w:rPr>
                <w:sz w:val="14"/>
              </w:rPr>
              <w:t>176.8</w:t>
            </w:r>
          </w:p>
        </w:tc>
        <w:tc>
          <w:tcPr>
            <w:tcW w:w="332" w:type="pct"/>
            <w:vAlign w:val="center"/>
          </w:tcPr>
          <w:p w14:paraId="36D77DE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47"/>
              <w:jc w:val="center"/>
              <w:rPr>
                <w:sz w:val="14"/>
              </w:rPr>
            </w:pPr>
            <w:r>
              <w:rPr>
                <w:sz w:val="14"/>
              </w:rPr>
              <w:t>(38.0)</w:t>
            </w:r>
          </w:p>
        </w:tc>
        <w:tc>
          <w:tcPr>
            <w:tcW w:w="79" w:type="pct"/>
            <w:vAlign w:val="center"/>
          </w:tcPr>
          <w:p w14:paraId="040700DC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1BB8B2E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2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17B3ACC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62F8CB0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jc w:val="center"/>
              <w:rPr>
                <w:sz w:val="14"/>
              </w:rPr>
            </w:pPr>
          </w:p>
        </w:tc>
        <w:tc>
          <w:tcPr>
            <w:tcW w:w="343" w:type="pct"/>
            <w:vAlign w:val="center"/>
          </w:tcPr>
          <w:p w14:paraId="7D9198D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jc w:val="center"/>
              <w:rPr>
                <w:sz w:val="14"/>
              </w:rPr>
            </w:pPr>
          </w:p>
        </w:tc>
      </w:tr>
      <w:tr w:rsidR="004F1B28" w14:paraId="3F9641C3" w14:textId="77777777" w:rsidTr="00975307">
        <w:trPr>
          <w:trHeight w:val="226"/>
        </w:trPr>
        <w:tc>
          <w:tcPr>
            <w:tcW w:w="794" w:type="pct"/>
          </w:tcPr>
          <w:p w14:paraId="5277AD2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공연</w:t>
            </w:r>
            <w:proofErr w:type="spellEnd"/>
          </w:p>
        </w:tc>
        <w:tc>
          <w:tcPr>
            <w:tcW w:w="380" w:type="pct"/>
            <w:vAlign w:val="center"/>
          </w:tcPr>
          <w:p w14:paraId="543A948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left="244" w:right="72"/>
              <w:jc w:val="center"/>
              <w:rPr>
                <w:sz w:val="14"/>
              </w:rPr>
            </w:pPr>
            <w:r>
              <w:rPr>
                <w:sz w:val="14"/>
              </w:rPr>
              <w:t>(98.2)</w:t>
            </w:r>
          </w:p>
        </w:tc>
        <w:tc>
          <w:tcPr>
            <w:tcW w:w="309" w:type="pct"/>
            <w:vAlign w:val="center"/>
          </w:tcPr>
          <w:p w14:paraId="6660ACF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3"/>
              <w:jc w:val="center"/>
              <w:rPr>
                <w:sz w:val="14"/>
              </w:rPr>
            </w:pPr>
            <w:r>
              <w:rPr>
                <w:sz w:val="14"/>
              </w:rPr>
              <w:t>0.0</w:t>
            </w:r>
          </w:p>
        </w:tc>
        <w:tc>
          <w:tcPr>
            <w:tcW w:w="310" w:type="pct"/>
            <w:vAlign w:val="center"/>
          </w:tcPr>
          <w:p w14:paraId="25D8B38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6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056D4C6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35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4D18713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3DBB4EF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5"/>
              <w:jc w:val="center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332" w:type="pct"/>
            <w:vAlign w:val="center"/>
          </w:tcPr>
          <w:p w14:paraId="55D18F0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jc w:val="center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332" w:type="pct"/>
            <w:vAlign w:val="center"/>
          </w:tcPr>
          <w:p w14:paraId="6369FBC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0"/>
              <w:jc w:val="center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332" w:type="pct"/>
            <w:vAlign w:val="center"/>
          </w:tcPr>
          <w:p w14:paraId="73EDE10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50"/>
              <w:jc w:val="center"/>
              <w:rPr>
                <w:sz w:val="14"/>
              </w:rPr>
            </w:pPr>
            <w:r>
              <w:rPr>
                <w:sz w:val="14"/>
              </w:rPr>
              <w:t>NM</w:t>
            </w:r>
          </w:p>
        </w:tc>
        <w:tc>
          <w:tcPr>
            <w:tcW w:w="79" w:type="pct"/>
            <w:vAlign w:val="center"/>
          </w:tcPr>
          <w:p w14:paraId="07DDD509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64425C8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45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60E3E7C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30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224097F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33"/>
              <w:jc w:val="center"/>
              <w:rPr>
                <w:sz w:val="14"/>
              </w:rPr>
            </w:pPr>
          </w:p>
        </w:tc>
        <w:tc>
          <w:tcPr>
            <w:tcW w:w="343" w:type="pct"/>
            <w:vAlign w:val="center"/>
          </w:tcPr>
          <w:p w14:paraId="231389B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59"/>
              <w:jc w:val="center"/>
              <w:rPr>
                <w:sz w:val="14"/>
              </w:rPr>
            </w:pPr>
          </w:p>
        </w:tc>
      </w:tr>
      <w:tr w:rsidR="004F1B28" w14:paraId="52594F97" w14:textId="77777777" w:rsidTr="00975307">
        <w:trPr>
          <w:trHeight w:val="226"/>
        </w:trPr>
        <w:tc>
          <w:tcPr>
            <w:tcW w:w="794" w:type="pct"/>
          </w:tcPr>
          <w:p w14:paraId="0265B65A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71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매니지먼트</w:t>
            </w:r>
            <w:proofErr w:type="spellEnd"/>
          </w:p>
        </w:tc>
        <w:tc>
          <w:tcPr>
            <w:tcW w:w="380" w:type="pct"/>
            <w:vAlign w:val="center"/>
          </w:tcPr>
          <w:p w14:paraId="13114C6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90" w:right="69"/>
              <w:jc w:val="center"/>
              <w:rPr>
                <w:sz w:val="14"/>
              </w:rPr>
            </w:pPr>
            <w:r>
              <w:rPr>
                <w:sz w:val="14"/>
              </w:rPr>
              <w:t>133.2</w:t>
            </w:r>
          </w:p>
        </w:tc>
        <w:tc>
          <w:tcPr>
            <w:tcW w:w="309" w:type="pct"/>
            <w:vAlign w:val="center"/>
          </w:tcPr>
          <w:p w14:paraId="19ABC2C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109"/>
              <w:jc w:val="center"/>
              <w:rPr>
                <w:sz w:val="14"/>
              </w:rPr>
            </w:pPr>
            <w:r>
              <w:rPr>
                <w:sz w:val="14"/>
              </w:rPr>
              <w:t>117.1</w:t>
            </w:r>
          </w:p>
        </w:tc>
        <w:tc>
          <w:tcPr>
            <w:tcW w:w="310" w:type="pct"/>
            <w:vAlign w:val="center"/>
          </w:tcPr>
          <w:p w14:paraId="6D5B930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5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6D2515E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42C5A04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32A26C2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jc w:val="center"/>
              <w:rPr>
                <w:sz w:val="14"/>
              </w:rPr>
            </w:pPr>
            <w:r>
              <w:rPr>
                <w:sz w:val="14"/>
              </w:rPr>
              <w:t>86.7</w:t>
            </w:r>
          </w:p>
        </w:tc>
        <w:tc>
          <w:tcPr>
            <w:tcW w:w="332" w:type="pct"/>
            <w:vAlign w:val="center"/>
          </w:tcPr>
          <w:p w14:paraId="1C1CF6E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jc w:val="center"/>
              <w:rPr>
                <w:sz w:val="14"/>
              </w:rPr>
            </w:pPr>
            <w:r>
              <w:rPr>
                <w:sz w:val="14"/>
              </w:rPr>
              <w:t>80.0</w:t>
            </w:r>
          </w:p>
        </w:tc>
        <w:tc>
          <w:tcPr>
            <w:tcW w:w="332" w:type="pct"/>
            <w:vAlign w:val="center"/>
          </w:tcPr>
          <w:p w14:paraId="1E37EB3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jc w:val="center"/>
              <w:rPr>
                <w:sz w:val="14"/>
              </w:rPr>
            </w:pPr>
            <w:r>
              <w:rPr>
                <w:sz w:val="14"/>
              </w:rPr>
              <w:t>140.7</w:t>
            </w:r>
          </w:p>
        </w:tc>
        <w:tc>
          <w:tcPr>
            <w:tcW w:w="332" w:type="pct"/>
            <w:vAlign w:val="center"/>
          </w:tcPr>
          <w:p w14:paraId="624819F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jc w:val="center"/>
              <w:rPr>
                <w:sz w:val="14"/>
              </w:rPr>
            </w:pPr>
            <w:r>
              <w:rPr>
                <w:sz w:val="14"/>
              </w:rPr>
              <w:t>140.8</w:t>
            </w:r>
          </w:p>
        </w:tc>
        <w:tc>
          <w:tcPr>
            <w:tcW w:w="79" w:type="pct"/>
            <w:vAlign w:val="center"/>
          </w:tcPr>
          <w:p w14:paraId="0317EE6C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48225DB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1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6972A72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6E825F7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30"/>
              <w:jc w:val="center"/>
              <w:rPr>
                <w:sz w:val="14"/>
              </w:rPr>
            </w:pPr>
          </w:p>
        </w:tc>
        <w:tc>
          <w:tcPr>
            <w:tcW w:w="343" w:type="pct"/>
            <w:vAlign w:val="center"/>
          </w:tcPr>
          <w:p w14:paraId="1A949D0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60"/>
              <w:jc w:val="center"/>
              <w:rPr>
                <w:sz w:val="14"/>
              </w:rPr>
            </w:pPr>
          </w:p>
        </w:tc>
      </w:tr>
      <w:tr w:rsidR="004F1B28" w14:paraId="7A0E38D3" w14:textId="77777777" w:rsidTr="00975307">
        <w:trPr>
          <w:trHeight w:val="226"/>
        </w:trPr>
        <w:tc>
          <w:tcPr>
            <w:tcW w:w="794" w:type="pct"/>
          </w:tcPr>
          <w:p w14:paraId="474F2E38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144"/>
              <w:jc w:val="left"/>
              <w:rPr>
                <w:sz w:val="14"/>
              </w:rPr>
            </w:pPr>
            <w:proofErr w:type="spellStart"/>
            <w:r>
              <w:rPr>
                <w:spacing w:val="-3"/>
                <w:sz w:val="14"/>
              </w:rPr>
              <w:t>간접</w:t>
            </w:r>
            <w:proofErr w:type="spellEnd"/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pacing w:val="-3"/>
                <w:sz w:val="14"/>
              </w:rPr>
              <w:t>매출</w:t>
            </w:r>
            <w:proofErr w:type="spellEnd"/>
          </w:p>
        </w:tc>
        <w:tc>
          <w:tcPr>
            <w:tcW w:w="380" w:type="pct"/>
            <w:vAlign w:val="center"/>
          </w:tcPr>
          <w:p w14:paraId="43ACF66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left="167" w:right="72"/>
              <w:jc w:val="center"/>
              <w:rPr>
                <w:sz w:val="14"/>
              </w:rPr>
            </w:pPr>
            <w:r>
              <w:rPr>
                <w:sz w:val="14"/>
              </w:rPr>
              <w:t>58.9</w:t>
            </w:r>
          </w:p>
        </w:tc>
        <w:tc>
          <w:tcPr>
            <w:tcW w:w="309" w:type="pct"/>
            <w:vAlign w:val="center"/>
          </w:tcPr>
          <w:p w14:paraId="5D76BCD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3"/>
              <w:jc w:val="center"/>
              <w:rPr>
                <w:sz w:val="14"/>
              </w:rPr>
            </w:pPr>
            <w:r>
              <w:rPr>
                <w:sz w:val="14"/>
              </w:rPr>
              <w:t>72.2</w:t>
            </w:r>
          </w:p>
        </w:tc>
        <w:tc>
          <w:tcPr>
            <w:tcW w:w="310" w:type="pct"/>
            <w:vAlign w:val="center"/>
          </w:tcPr>
          <w:p w14:paraId="2F38617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5"/>
              <w:jc w:val="center"/>
              <w:rPr>
                <w:sz w:val="14"/>
              </w:rPr>
            </w:pPr>
          </w:p>
        </w:tc>
        <w:tc>
          <w:tcPr>
            <w:tcW w:w="338" w:type="pct"/>
            <w:vAlign w:val="center"/>
          </w:tcPr>
          <w:p w14:paraId="21011E9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35"/>
              <w:jc w:val="center"/>
              <w:rPr>
                <w:sz w:val="14"/>
              </w:rPr>
            </w:pPr>
          </w:p>
        </w:tc>
        <w:tc>
          <w:tcPr>
            <w:tcW w:w="74" w:type="pct"/>
          </w:tcPr>
          <w:p w14:paraId="42FFCF24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32" w:type="pct"/>
            <w:vAlign w:val="center"/>
          </w:tcPr>
          <w:p w14:paraId="6ABA5FB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2"/>
              <w:jc w:val="center"/>
              <w:rPr>
                <w:sz w:val="14"/>
              </w:rPr>
            </w:pPr>
            <w:r>
              <w:rPr>
                <w:sz w:val="14"/>
              </w:rPr>
              <w:t>170.9</w:t>
            </w:r>
          </w:p>
        </w:tc>
        <w:tc>
          <w:tcPr>
            <w:tcW w:w="332" w:type="pct"/>
            <w:vAlign w:val="center"/>
          </w:tcPr>
          <w:p w14:paraId="0AF6957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jc w:val="center"/>
              <w:rPr>
                <w:sz w:val="14"/>
              </w:rPr>
            </w:pPr>
            <w:r>
              <w:rPr>
                <w:sz w:val="14"/>
              </w:rPr>
              <w:t>50.5</w:t>
            </w:r>
          </w:p>
        </w:tc>
        <w:tc>
          <w:tcPr>
            <w:tcW w:w="332" w:type="pct"/>
            <w:vAlign w:val="center"/>
          </w:tcPr>
          <w:p w14:paraId="30D0F9F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6"/>
              <w:jc w:val="center"/>
              <w:rPr>
                <w:sz w:val="14"/>
              </w:rPr>
            </w:pPr>
            <w:r>
              <w:rPr>
                <w:sz w:val="14"/>
              </w:rPr>
              <w:t>40.9</w:t>
            </w:r>
          </w:p>
        </w:tc>
        <w:tc>
          <w:tcPr>
            <w:tcW w:w="332" w:type="pct"/>
            <w:vAlign w:val="center"/>
          </w:tcPr>
          <w:p w14:paraId="5C11EBE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46"/>
              <w:jc w:val="center"/>
              <w:rPr>
                <w:sz w:val="14"/>
              </w:rPr>
            </w:pPr>
            <w:r>
              <w:rPr>
                <w:sz w:val="14"/>
              </w:rPr>
              <w:t>86.5</w:t>
            </w:r>
          </w:p>
        </w:tc>
        <w:tc>
          <w:tcPr>
            <w:tcW w:w="79" w:type="pct"/>
            <w:vAlign w:val="center"/>
          </w:tcPr>
          <w:p w14:paraId="36946DE3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</w:rPr>
            </w:pPr>
          </w:p>
        </w:tc>
        <w:tc>
          <w:tcPr>
            <w:tcW w:w="348" w:type="pct"/>
            <w:vAlign w:val="center"/>
          </w:tcPr>
          <w:p w14:paraId="77487D4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41"/>
              <w:jc w:val="center"/>
              <w:rPr>
                <w:sz w:val="14"/>
              </w:rPr>
            </w:pPr>
          </w:p>
        </w:tc>
        <w:tc>
          <w:tcPr>
            <w:tcW w:w="348" w:type="pct"/>
            <w:vAlign w:val="center"/>
          </w:tcPr>
          <w:p w14:paraId="32FBB2A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6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7D01E68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9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3" w:type="pct"/>
            <w:vAlign w:val="center"/>
          </w:tcPr>
          <w:p w14:paraId="4CF5501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59"/>
              <w:jc w:val="center"/>
              <w:rPr>
                <w:sz w:val="14"/>
                <w:lang w:eastAsia="ko-KR"/>
              </w:rPr>
            </w:pPr>
          </w:p>
        </w:tc>
      </w:tr>
      <w:tr w:rsidR="004F1B28" w14:paraId="6124D5A1" w14:textId="77777777" w:rsidTr="00975307">
        <w:trPr>
          <w:trHeight w:val="226"/>
        </w:trPr>
        <w:tc>
          <w:tcPr>
            <w:tcW w:w="794" w:type="pct"/>
          </w:tcPr>
          <w:p w14:paraId="0EA6F8E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271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MD/</w:t>
            </w:r>
            <w:proofErr w:type="spellStart"/>
            <w:r>
              <w:rPr>
                <w:sz w:val="14"/>
                <w:lang w:eastAsia="ko-KR"/>
              </w:rPr>
              <w:t>라이센싱</w:t>
            </w:r>
            <w:proofErr w:type="spellEnd"/>
          </w:p>
        </w:tc>
        <w:tc>
          <w:tcPr>
            <w:tcW w:w="380" w:type="pct"/>
            <w:vAlign w:val="center"/>
          </w:tcPr>
          <w:p w14:paraId="36A69DE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52.5</w:t>
            </w:r>
          </w:p>
        </w:tc>
        <w:tc>
          <w:tcPr>
            <w:tcW w:w="309" w:type="pct"/>
            <w:vAlign w:val="center"/>
          </w:tcPr>
          <w:p w14:paraId="3103F89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22.4</w:t>
            </w:r>
          </w:p>
        </w:tc>
        <w:tc>
          <w:tcPr>
            <w:tcW w:w="310" w:type="pct"/>
            <w:vAlign w:val="center"/>
          </w:tcPr>
          <w:p w14:paraId="00656F2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5"/>
              <w:jc w:val="center"/>
              <w:rPr>
                <w:sz w:val="14"/>
                <w:lang w:eastAsia="ko-KR"/>
              </w:rPr>
            </w:pPr>
          </w:p>
        </w:tc>
        <w:tc>
          <w:tcPr>
            <w:tcW w:w="338" w:type="pct"/>
            <w:vAlign w:val="center"/>
          </w:tcPr>
          <w:p w14:paraId="4E654BD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jc w:val="center"/>
              <w:rPr>
                <w:sz w:val="14"/>
                <w:lang w:eastAsia="ko-KR"/>
              </w:rPr>
            </w:pPr>
          </w:p>
        </w:tc>
        <w:tc>
          <w:tcPr>
            <w:tcW w:w="74" w:type="pct"/>
          </w:tcPr>
          <w:p w14:paraId="1F1C0EF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vAlign w:val="center"/>
          </w:tcPr>
          <w:p w14:paraId="1276EC0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154.7</w:t>
            </w:r>
          </w:p>
        </w:tc>
        <w:tc>
          <w:tcPr>
            <w:tcW w:w="332" w:type="pct"/>
            <w:vAlign w:val="center"/>
          </w:tcPr>
          <w:p w14:paraId="7748A6C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(22.4)</w:t>
            </w:r>
          </w:p>
        </w:tc>
        <w:tc>
          <w:tcPr>
            <w:tcW w:w="332" w:type="pct"/>
            <w:vAlign w:val="center"/>
          </w:tcPr>
          <w:p w14:paraId="3932CD8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7"/>
              <w:jc w:val="center"/>
              <w:rPr>
                <w:sz w:val="14"/>
                <w:lang w:eastAsia="ko-KR"/>
              </w:rPr>
            </w:pPr>
            <w:r>
              <w:rPr>
                <w:w w:val="95"/>
                <w:sz w:val="14"/>
                <w:lang w:eastAsia="ko-KR"/>
              </w:rPr>
              <w:t>(23.5)</w:t>
            </w:r>
          </w:p>
        </w:tc>
        <w:tc>
          <w:tcPr>
            <w:tcW w:w="332" w:type="pct"/>
            <w:vAlign w:val="center"/>
          </w:tcPr>
          <w:p w14:paraId="6D0468F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86.7</w:t>
            </w:r>
          </w:p>
        </w:tc>
        <w:tc>
          <w:tcPr>
            <w:tcW w:w="79" w:type="pct"/>
            <w:vAlign w:val="center"/>
          </w:tcPr>
          <w:p w14:paraId="5D3BEEA0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5F3E45C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1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730761A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7D39D0E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3" w:type="pct"/>
            <w:vAlign w:val="center"/>
          </w:tcPr>
          <w:p w14:paraId="2E111A2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jc w:val="center"/>
              <w:rPr>
                <w:sz w:val="14"/>
                <w:lang w:eastAsia="ko-KR"/>
              </w:rPr>
            </w:pPr>
          </w:p>
        </w:tc>
      </w:tr>
      <w:tr w:rsidR="004F1B28" w14:paraId="210A7DD5" w14:textId="77777777" w:rsidTr="00975307">
        <w:trPr>
          <w:trHeight w:val="226"/>
        </w:trPr>
        <w:tc>
          <w:tcPr>
            <w:tcW w:w="794" w:type="pct"/>
          </w:tcPr>
          <w:p w14:paraId="5D2479AC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271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콘텐츠</w:t>
            </w:r>
          </w:p>
        </w:tc>
        <w:tc>
          <w:tcPr>
            <w:tcW w:w="380" w:type="pct"/>
            <w:vAlign w:val="center"/>
          </w:tcPr>
          <w:p w14:paraId="5B5CA2C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left="90" w:right="69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71.0</w:t>
            </w:r>
          </w:p>
        </w:tc>
        <w:tc>
          <w:tcPr>
            <w:tcW w:w="309" w:type="pct"/>
            <w:vAlign w:val="center"/>
          </w:tcPr>
          <w:p w14:paraId="0BDECB8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3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177.5</w:t>
            </w:r>
          </w:p>
        </w:tc>
        <w:tc>
          <w:tcPr>
            <w:tcW w:w="310" w:type="pct"/>
            <w:vAlign w:val="center"/>
          </w:tcPr>
          <w:p w14:paraId="7D33865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5"/>
              <w:jc w:val="center"/>
              <w:rPr>
                <w:sz w:val="14"/>
                <w:lang w:eastAsia="ko-KR"/>
              </w:rPr>
            </w:pPr>
          </w:p>
        </w:tc>
        <w:tc>
          <w:tcPr>
            <w:tcW w:w="338" w:type="pct"/>
            <w:vAlign w:val="center"/>
          </w:tcPr>
          <w:p w14:paraId="3CB662B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35"/>
              <w:jc w:val="center"/>
              <w:rPr>
                <w:sz w:val="14"/>
                <w:lang w:eastAsia="ko-KR"/>
              </w:rPr>
            </w:pPr>
          </w:p>
        </w:tc>
        <w:tc>
          <w:tcPr>
            <w:tcW w:w="74" w:type="pct"/>
          </w:tcPr>
          <w:p w14:paraId="3BF60AE1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vAlign w:val="center"/>
          </w:tcPr>
          <w:p w14:paraId="690C320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364.6</w:t>
            </w:r>
          </w:p>
        </w:tc>
        <w:tc>
          <w:tcPr>
            <w:tcW w:w="332" w:type="pct"/>
            <w:vAlign w:val="center"/>
          </w:tcPr>
          <w:p w14:paraId="13E7292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235.9</w:t>
            </w:r>
          </w:p>
        </w:tc>
        <w:tc>
          <w:tcPr>
            <w:tcW w:w="332" w:type="pct"/>
            <w:vAlign w:val="center"/>
          </w:tcPr>
          <w:p w14:paraId="2622A06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438.2</w:t>
            </w:r>
          </w:p>
        </w:tc>
        <w:tc>
          <w:tcPr>
            <w:tcW w:w="332" w:type="pct"/>
            <w:vAlign w:val="center"/>
          </w:tcPr>
          <w:p w14:paraId="196F493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4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91.2</w:t>
            </w:r>
          </w:p>
        </w:tc>
        <w:tc>
          <w:tcPr>
            <w:tcW w:w="79" w:type="pct"/>
            <w:vAlign w:val="center"/>
          </w:tcPr>
          <w:p w14:paraId="5D594BC7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45BCE7F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41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7B1C8E7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6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1191E52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9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3" w:type="pct"/>
            <w:vAlign w:val="center"/>
          </w:tcPr>
          <w:p w14:paraId="25113AD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59"/>
              <w:jc w:val="center"/>
              <w:rPr>
                <w:sz w:val="14"/>
                <w:lang w:eastAsia="ko-KR"/>
              </w:rPr>
            </w:pPr>
          </w:p>
        </w:tc>
      </w:tr>
      <w:tr w:rsidR="004F1B28" w14:paraId="56166C28" w14:textId="77777777" w:rsidTr="00975307">
        <w:trPr>
          <w:trHeight w:val="226"/>
        </w:trPr>
        <w:tc>
          <w:tcPr>
            <w:tcW w:w="794" w:type="pct"/>
            <w:tcBorders>
              <w:bottom w:val="single" w:sz="2" w:space="0" w:color="5F5F5F"/>
            </w:tcBorders>
          </w:tcPr>
          <w:p w14:paraId="2A8A0B4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right="360"/>
              <w:rPr>
                <w:sz w:val="14"/>
                <w:lang w:eastAsia="ko-KR"/>
              </w:rPr>
            </w:pPr>
            <w:r>
              <w:rPr>
                <w:spacing w:val="-1"/>
                <w:sz w:val="14"/>
                <w:lang w:eastAsia="ko-KR"/>
              </w:rPr>
              <w:t>팬클럽</w:t>
            </w:r>
            <w:r>
              <w:rPr>
                <w:spacing w:val="-11"/>
                <w:sz w:val="14"/>
                <w:lang w:eastAsia="ko-KR"/>
              </w:rPr>
              <w:t xml:space="preserve"> </w:t>
            </w:r>
            <w:r>
              <w:rPr>
                <w:spacing w:val="-1"/>
                <w:sz w:val="14"/>
                <w:lang w:eastAsia="ko-KR"/>
              </w:rPr>
              <w:t>및</w:t>
            </w:r>
            <w:r>
              <w:rPr>
                <w:spacing w:val="-10"/>
                <w:sz w:val="14"/>
                <w:lang w:eastAsia="ko-KR"/>
              </w:rPr>
              <w:t xml:space="preserve"> </w:t>
            </w:r>
            <w:r>
              <w:rPr>
                <w:sz w:val="14"/>
                <w:lang w:eastAsia="ko-KR"/>
              </w:rPr>
              <w:t>기타</w:t>
            </w:r>
          </w:p>
        </w:tc>
        <w:tc>
          <w:tcPr>
            <w:tcW w:w="380" w:type="pct"/>
            <w:tcBorders>
              <w:bottom w:val="single" w:sz="2" w:space="0" w:color="5F5F5F"/>
            </w:tcBorders>
            <w:vAlign w:val="center"/>
          </w:tcPr>
          <w:p w14:paraId="0CE0684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66.2</w:t>
            </w:r>
          </w:p>
        </w:tc>
        <w:tc>
          <w:tcPr>
            <w:tcW w:w="309" w:type="pct"/>
            <w:tcBorders>
              <w:bottom w:val="single" w:sz="2" w:space="0" w:color="5F5F5F"/>
            </w:tcBorders>
            <w:vAlign w:val="center"/>
          </w:tcPr>
          <w:p w14:paraId="180D6DC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36.3</w:t>
            </w:r>
          </w:p>
        </w:tc>
        <w:tc>
          <w:tcPr>
            <w:tcW w:w="310" w:type="pct"/>
            <w:tcBorders>
              <w:bottom w:val="single" w:sz="2" w:space="0" w:color="5F5F5F"/>
            </w:tcBorders>
            <w:vAlign w:val="center"/>
          </w:tcPr>
          <w:p w14:paraId="5639E43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5"/>
              <w:jc w:val="center"/>
              <w:rPr>
                <w:sz w:val="14"/>
                <w:lang w:eastAsia="ko-KR"/>
              </w:rPr>
            </w:pPr>
          </w:p>
        </w:tc>
        <w:tc>
          <w:tcPr>
            <w:tcW w:w="338" w:type="pct"/>
            <w:tcBorders>
              <w:bottom w:val="single" w:sz="2" w:space="0" w:color="5F5F5F"/>
            </w:tcBorders>
            <w:vAlign w:val="center"/>
          </w:tcPr>
          <w:p w14:paraId="05F4887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jc w:val="center"/>
              <w:rPr>
                <w:sz w:val="14"/>
                <w:lang w:eastAsia="ko-KR"/>
              </w:rPr>
            </w:pPr>
          </w:p>
        </w:tc>
        <w:tc>
          <w:tcPr>
            <w:tcW w:w="74" w:type="pct"/>
            <w:tcBorders>
              <w:bottom w:val="single" w:sz="2" w:space="0" w:color="5F5F5F"/>
            </w:tcBorders>
          </w:tcPr>
          <w:p w14:paraId="11241473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tcBorders>
              <w:bottom w:val="single" w:sz="2" w:space="0" w:color="5F5F5F"/>
            </w:tcBorders>
            <w:vAlign w:val="center"/>
          </w:tcPr>
          <w:p w14:paraId="303143B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19.1</w:t>
            </w:r>
          </w:p>
        </w:tc>
        <w:tc>
          <w:tcPr>
            <w:tcW w:w="332" w:type="pct"/>
            <w:tcBorders>
              <w:bottom w:val="single" w:sz="2" w:space="0" w:color="5F5F5F"/>
            </w:tcBorders>
            <w:vAlign w:val="center"/>
          </w:tcPr>
          <w:p w14:paraId="6D0079D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8.7</w:t>
            </w:r>
          </w:p>
        </w:tc>
        <w:tc>
          <w:tcPr>
            <w:tcW w:w="332" w:type="pct"/>
            <w:tcBorders>
              <w:bottom w:val="single" w:sz="2" w:space="0" w:color="5F5F5F"/>
            </w:tcBorders>
            <w:vAlign w:val="center"/>
          </w:tcPr>
          <w:p w14:paraId="464EC7D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42.0</w:t>
            </w:r>
          </w:p>
        </w:tc>
        <w:tc>
          <w:tcPr>
            <w:tcW w:w="332" w:type="pct"/>
            <w:tcBorders>
              <w:bottom w:val="single" w:sz="2" w:space="0" w:color="5F5F5F"/>
            </w:tcBorders>
            <w:vAlign w:val="center"/>
          </w:tcPr>
          <w:p w14:paraId="5755F08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44.4</w:t>
            </w:r>
          </w:p>
        </w:tc>
        <w:tc>
          <w:tcPr>
            <w:tcW w:w="79" w:type="pct"/>
            <w:tcBorders>
              <w:bottom w:val="single" w:sz="2" w:space="0" w:color="5F5F5F"/>
            </w:tcBorders>
            <w:vAlign w:val="center"/>
          </w:tcPr>
          <w:p w14:paraId="16FA42D1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8" w:type="pct"/>
            <w:tcBorders>
              <w:bottom w:val="single" w:sz="2" w:space="0" w:color="5F5F5F"/>
            </w:tcBorders>
            <w:vAlign w:val="center"/>
          </w:tcPr>
          <w:p w14:paraId="19E20D7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1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tcBorders>
              <w:bottom w:val="single" w:sz="2" w:space="0" w:color="5F5F5F"/>
            </w:tcBorders>
            <w:vAlign w:val="center"/>
          </w:tcPr>
          <w:p w14:paraId="102C4BC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tcBorders>
              <w:bottom w:val="single" w:sz="2" w:space="0" w:color="5F5F5F"/>
            </w:tcBorders>
            <w:vAlign w:val="center"/>
          </w:tcPr>
          <w:p w14:paraId="0E63E33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3" w:type="pct"/>
            <w:tcBorders>
              <w:bottom w:val="single" w:sz="2" w:space="0" w:color="5F5F5F"/>
            </w:tcBorders>
            <w:vAlign w:val="center"/>
          </w:tcPr>
          <w:p w14:paraId="290F96B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jc w:val="center"/>
              <w:rPr>
                <w:sz w:val="14"/>
                <w:lang w:eastAsia="ko-KR"/>
              </w:rPr>
            </w:pPr>
          </w:p>
        </w:tc>
      </w:tr>
      <w:tr w:rsidR="004F1B28" w14:paraId="211B1E97" w14:textId="77777777" w:rsidTr="00975307">
        <w:trPr>
          <w:trHeight w:val="228"/>
        </w:trPr>
        <w:tc>
          <w:tcPr>
            <w:tcW w:w="794" w:type="pct"/>
            <w:tcBorders>
              <w:top w:val="single" w:sz="2" w:space="0" w:color="5F5F5F"/>
            </w:tcBorders>
          </w:tcPr>
          <w:p w14:paraId="35402DC6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left="14"/>
              <w:jc w:val="left"/>
              <w:rPr>
                <w:sz w:val="14"/>
                <w:lang w:eastAsia="ko-KR"/>
              </w:rPr>
            </w:pPr>
            <w:r>
              <w:rPr>
                <w:spacing w:val="-3"/>
                <w:sz w:val="14"/>
                <w:lang w:eastAsia="ko-KR"/>
              </w:rPr>
              <w:t>매출</w:t>
            </w:r>
            <w:r>
              <w:rPr>
                <w:spacing w:val="-9"/>
                <w:sz w:val="14"/>
                <w:lang w:eastAsia="ko-KR"/>
              </w:rPr>
              <w:t xml:space="preserve"> </w:t>
            </w:r>
            <w:r>
              <w:rPr>
                <w:spacing w:val="-3"/>
                <w:sz w:val="14"/>
                <w:lang w:eastAsia="ko-KR"/>
              </w:rPr>
              <w:t>비중</w:t>
            </w:r>
          </w:p>
        </w:tc>
        <w:tc>
          <w:tcPr>
            <w:tcW w:w="380" w:type="pct"/>
            <w:tcBorders>
              <w:top w:val="single" w:sz="2" w:space="0" w:color="5F5F5F"/>
            </w:tcBorders>
            <w:vAlign w:val="center"/>
          </w:tcPr>
          <w:p w14:paraId="7A28C657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09" w:type="pct"/>
            <w:tcBorders>
              <w:top w:val="single" w:sz="2" w:space="0" w:color="5F5F5F"/>
            </w:tcBorders>
            <w:vAlign w:val="center"/>
          </w:tcPr>
          <w:p w14:paraId="094DE767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10" w:type="pct"/>
            <w:tcBorders>
              <w:top w:val="single" w:sz="2" w:space="0" w:color="5F5F5F"/>
            </w:tcBorders>
            <w:vAlign w:val="center"/>
          </w:tcPr>
          <w:p w14:paraId="0CB30E3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8" w:type="pct"/>
            <w:tcBorders>
              <w:top w:val="single" w:sz="2" w:space="0" w:color="5F5F5F"/>
            </w:tcBorders>
            <w:vAlign w:val="center"/>
          </w:tcPr>
          <w:p w14:paraId="4C345B5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74" w:type="pct"/>
            <w:tcBorders>
              <w:top w:val="single" w:sz="2" w:space="0" w:color="5F5F5F"/>
            </w:tcBorders>
          </w:tcPr>
          <w:p w14:paraId="0FA12E3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tcBorders>
              <w:top w:val="single" w:sz="2" w:space="0" w:color="5F5F5F"/>
            </w:tcBorders>
            <w:vAlign w:val="center"/>
          </w:tcPr>
          <w:p w14:paraId="3577A9E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tcBorders>
              <w:top w:val="single" w:sz="2" w:space="0" w:color="5F5F5F"/>
            </w:tcBorders>
            <w:vAlign w:val="center"/>
          </w:tcPr>
          <w:p w14:paraId="4ABD272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tcBorders>
              <w:top w:val="single" w:sz="2" w:space="0" w:color="5F5F5F"/>
            </w:tcBorders>
            <w:vAlign w:val="center"/>
          </w:tcPr>
          <w:p w14:paraId="559309A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tcBorders>
              <w:top w:val="single" w:sz="2" w:space="0" w:color="5F5F5F"/>
            </w:tcBorders>
            <w:vAlign w:val="center"/>
          </w:tcPr>
          <w:p w14:paraId="04E5743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79" w:type="pct"/>
            <w:tcBorders>
              <w:top w:val="single" w:sz="2" w:space="0" w:color="5F5F5F"/>
            </w:tcBorders>
            <w:vAlign w:val="center"/>
          </w:tcPr>
          <w:p w14:paraId="71A8AFE1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8" w:type="pct"/>
            <w:tcBorders>
              <w:top w:val="single" w:sz="2" w:space="0" w:color="5F5F5F"/>
            </w:tcBorders>
            <w:vAlign w:val="center"/>
          </w:tcPr>
          <w:p w14:paraId="6F7050A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8" w:type="pct"/>
            <w:tcBorders>
              <w:top w:val="single" w:sz="2" w:space="0" w:color="5F5F5F"/>
            </w:tcBorders>
            <w:vAlign w:val="center"/>
          </w:tcPr>
          <w:p w14:paraId="42D2477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8" w:type="pct"/>
            <w:tcBorders>
              <w:top w:val="single" w:sz="2" w:space="0" w:color="5F5F5F"/>
            </w:tcBorders>
            <w:vAlign w:val="center"/>
          </w:tcPr>
          <w:p w14:paraId="180CA0B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3" w:type="pct"/>
            <w:tcBorders>
              <w:top w:val="single" w:sz="2" w:space="0" w:color="5F5F5F"/>
            </w:tcBorders>
            <w:vAlign w:val="center"/>
          </w:tcPr>
          <w:p w14:paraId="377F137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</w:tr>
      <w:tr w:rsidR="004F1B28" w14:paraId="457E94E5" w14:textId="77777777" w:rsidTr="00975307">
        <w:trPr>
          <w:trHeight w:val="226"/>
        </w:trPr>
        <w:tc>
          <w:tcPr>
            <w:tcW w:w="794" w:type="pct"/>
          </w:tcPr>
          <w:p w14:paraId="28715695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pacing w:val="-3"/>
                <w:sz w:val="14"/>
                <w:lang w:eastAsia="ko-KR"/>
              </w:rPr>
              <w:t>직접</w:t>
            </w:r>
            <w:r>
              <w:rPr>
                <w:spacing w:val="-9"/>
                <w:sz w:val="14"/>
                <w:lang w:eastAsia="ko-KR"/>
              </w:rPr>
              <w:t xml:space="preserve"> </w:t>
            </w:r>
            <w:r>
              <w:rPr>
                <w:spacing w:val="-3"/>
                <w:sz w:val="14"/>
                <w:lang w:eastAsia="ko-KR"/>
              </w:rPr>
              <w:t>매출</w:t>
            </w:r>
          </w:p>
        </w:tc>
        <w:tc>
          <w:tcPr>
            <w:tcW w:w="380" w:type="pct"/>
            <w:vAlign w:val="center"/>
          </w:tcPr>
          <w:p w14:paraId="1F134FC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46.6</w:t>
            </w:r>
          </w:p>
        </w:tc>
        <w:tc>
          <w:tcPr>
            <w:tcW w:w="309" w:type="pct"/>
            <w:vAlign w:val="center"/>
          </w:tcPr>
          <w:p w14:paraId="42E90B6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3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41.8</w:t>
            </w:r>
          </w:p>
        </w:tc>
        <w:tc>
          <w:tcPr>
            <w:tcW w:w="310" w:type="pct"/>
            <w:vAlign w:val="center"/>
          </w:tcPr>
          <w:p w14:paraId="0166E3B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5"/>
              <w:jc w:val="center"/>
              <w:rPr>
                <w:sz w:val="14"/>
                <w:lang w:eastAsia="ko-KR"/>
              </w:rPr>
            </w:pPr>
          </w:p>
        </w:tc>
        <w:tc>
          <w:tcPr>
            <w:tcW w:w="338" w:type="pct"/>
            <w:vAlign w:val="center"/>
          </w:tcPr>
          <w:p w14:paraId="633A4B3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35"/>
              <w:jc w:val="center"/>
              <w:rPr>
                <w:sz w:val="14"/>
                <w:lang w:eastAsia="ko-KR"/>
              </w:rPr>
            </w:pPr>
          </w:p>
        </w:tc>
        <w:tc>
          <w:tcPr>
            <w:tcW w:w="74" w:type="pct"/>
          </w:tcPr>
          <w:p w14:paraId="4E63E96D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vAlign w:val="center"/>
          </w:tcPr>
          <w:p w14:paraId="69FED03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37.9</w:t>
            </w:r>
          </w:p>
        </w:tc>
        <w:tc>
          <w:tcPr>
            <w:tcW w:w="332" w:type="pct"/>
            <w:vAlign w:val="center"/>
          </w:tcPr>
          <w:p w14:paraId="6F87A59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left="208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46.2</w:t>
            </w:r>
          </w:p>
        </w:tc>
        <w:tc>
          <w:tcPr>
            <w:tcW w:w="332" w:type="pct"/>
            <w:vAlign w:val="center"/>
          </w:tcPr>
          <w:p w14:paraId="41E8DEE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47.9</w:t>
            </w:r>
          </w:p>
        </w:tc>
        <w:tc>
          <w:tcPr>
            <w:tcW w:w="332" w:type="pct"/>
            <w:vAlign w:val="center"/>
          </w:tcPr>
          <w:p w14:paraId="1DBD568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4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36.2</w:t>
            </w:r>
          </w:p>
        </w:tc>
        <w:tc>
          <w:tcPr>
            <w:tcW w:w="79" w:type="pct"/>
            <w:vAlign w:val="center"/>
          </w:tcPr>
          <w:p w14:paraId="03AC9159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0E50A7D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41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47430EB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6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72992E4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9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3" w:type="pct"/>
            <w:vAlign w:val="center"/>
          </w:tcPr>
          <w:p w14:paraId="7990DD1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59"/>
              <w:jc w:val="center"/>
              <w:rPr>
                <w:sz w:val="14"/>
                <w:lang w:eastAsia="ko-KR"/>
              </w:rPr>
            </w:pPr>
          </w:p>
        </w:tc>
      </w:tr>
      <w:tr w:rsidR="004F1B28" w14:paraId="5B36D93B" w14:textId="77777777" w:rsidTr="00975307">
        <w:trPr>
          <w:trHeight w:val="226"/>
        </w:trPr>
        <w:tc>
          <w:tcPr>
            <w:tcW w:w="794" w:type="pct"/>
            <w:tcBorders>
              <w:bottom w:val="single" w:sz="4" w:space="0" w:color="000000"/>
            </w:tcBorders>
          </w:tcPr>
          <w:p w14:paraId="2422F16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pacing w:val="-3"/>
                <w:sz w:val="14"/>
                <w:lang w:eastAsia="ko-KR"/>
              </w:rPr>
              <w:t>간접</w:t>
            </w:r>
            <w:r>
              <w:rPr>
                <w:spacing w:val="-9"/>
                <w:sz w:val="14"/>
                <w:lang w:eastAsia="ko-KR"/>
              </w:rPr>
              <w:t xml:space="preserve"> </w:t>
            </w:r>
            <w:r>
              <w:rPr>
                <w:spacing w:val="-3"/>
                <w:sz w:val="14"/>
                <w:lang w:eastAsia="ko-KR"/>
              </w:rPr>
              <w:t>매출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vAlign w:val="center"/>
          </w:tcPr>
          <w:p w14:paraId="6B94D37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53.4</w:t>
            </w:r>
          </w:p>
        </w:tc>
        <w:tc>
          <w:tcPr>
            <w:tcW w:w="309" w:type="pct"/>
            <w:tcBorders>
              <w:bottom w:val="single" w:sz="4" w:space="0" w:color="000000"/>
            </w:tcBorders>
            <w:vAlign w:val="center"/>
          </w:tcPr>
          <w:p w14:paraId="47805EA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58.3</w:t>
            </w:r>
          </w:p>
        </w:tc>
        <w:tc>
          <w:tcPr>
            <w:tcW w:w="310" w:type="pct"/>
            <w:tcBorders>
              <w:bottom w:val="single" w:sz="4" w:space="0" w:color="000000"/>
            </w:tcBorders>
            <w:vAlign w:val="center"/>
          </w:tcPr>
          <w:p w14:paraId="22BC2D5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5"/>
              <w:jc w:val="center"/>
              <w:rPr>
                <w:sz w:val="14"/>
                <w:lang w:eastAsia="ko-KR"/>
              </w:rPr>
            </w:pPr>
          </w:p>
        </w:tc>
        <w:tc>
          <w:tcPr>
            <w:tcW w:w="338" w:type="pct"/>
            <w:tcBorders>
              <w:bottom w:val="single" w:sz="4" w:space="0" w:color="000000"/>
            </w:tcBorders>
            <w:vAlign w:val="center"/>
          </w:tcPr>
          <w:p w14:paraId="282377E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jc w:val="center"/>
              <w:rPr>
                <w:sz w:val="14"/>
                <w:lang w:eastAsia="ko-KR"/>
              </w:rPr>
            </w:pPr>
          </w:p>
        </w:tc>
        <w:tc>
          <w:tcPr>
            <w:tcW w:w="74" w:type="pct"/>
            <w:tcBorders>
              <w:bottom w:val="single" w:sz="4" w:space="0" w:color="000000"/>
            </w:tcBorders>
          </w:tcPr>
          <w:p w14:paraId="73BBE64E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tcBorders>
              <w:bottom w:val="single" w:sz="4" w:space="0" w:color="000000"/>
            </w:tcBorders>
            <w:vAlign w:val="center"/>
          </w:tcPr>
          <w:p w14:paraId="0A7F352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62.1</w:t>
            </w:r>
          </w:p>
        </w:tc>
        <w:tc>
          <w:tcPr>
            <w:tcW w:w="332" w:type="pct"/>
            <w:tcBorders>
              <w:bottom w:val="single" w:sz="4" w:space="0" w:color="000000"/>
            </w:tcBorders>
            <w:vAlign w:val="center"/>
          </w:tcPr>
          <w:p w14:paraId="4D27B61F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208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53.8</w:t>
            </w:r>
          </w:p>
        </w:tc>
        <w:tc>
          <w:tcPr>
            <w:tcW w:w="332" w:type="pct"/>
            <w:tcBorders>
              <w:bottom w:val="single" w:sz="4" w:space="0" w:color="000000"/>
            </w:tcBorders>
            <w:vAlign w:val="center"/>
          </w:tcPr>
          <w:p w14:paraId="078294A3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52.1</w:t>
            </w:r>
          </w:p>
        </w:tc>
        <w:tc>
          <w:tcPr>
            <w:tcW w:w="332" w:type="pct"/>
            <w:tcBorders>
              <w:bottom w:val="single" w:sz="4" w:space="0" w:color="000000"/>
            </w:tcBorders>
            <w:vAlign w:val="center"/>
          </w:tcPr>
          <w:p w14:paraId="378CEEB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64.2</w:t>
            </w:r>
          </w:p>
        </w:tc>
        <w:tc>
          <w:tcPr>
            <w:tcW w:w="79" w:type="pct"/>
            <w:tcBorders>
              <w:bottom w:val="single" w:sz="4" w:space="0" w:color="000000"/>
            </w:tcBorders>
            <w:vAlign w:val="center"/>
          </w:tcPr>
          <w:p w14:paraId="34AF5AA5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8" w:type="pct"/>
            <w:tcBorders>
              <w:bottom w:val="single" w:sz="4" w:space="0" w:color="000000"/>
            </w:tcBorders>
            <w:vAlign w:val="center"/>
          </w:tcPr>
          <w:p w14:paraId="46353632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1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tcBorders>
              <w:bottom w:val="single" w:sz="4" w:space="0" w:color="000000"/>
            </w:tcBorders>
            <w:vAlign w:val="center"/>
          </w:tcPr>
          <w:p w14:paraId="026CF63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tcBorders>
              <w:bottom w:val="single" w:sz="4" w:space="0" w:color="000000"/>
            </w:tcBorders>
            <w:vAlign w:val="center"/>
          </w:tcPr>
          <w:p w14:paraId="292EF5A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3" w:type="pct"/>
            <w:tcBorders>
              <w:bottom w:val="single" w:sz="4" w:space="0" w:color="000000"/>
            </w:tcBorders>
            <w:vAlign w:val="center"/>
          </w:tcPr>
          <w:p w14:paraId="0992AE5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jc w:val="center"/>
              <w:rPr>
                <w:sz w:val="14"/>
                <w:lang w:eastAsia="ko-KR"/>
              </w:rPr>
            </w:pPr>
          </w:p>
        </w:tc>
      </w:tr>
      <w:tr w:rsidR="004F1B28" w14:paraId="63453922" w14:textId="77777777" w:rsidTr="00975307">
        <w:trPr>
          <w:trHeight w:val="228"/>
        </w:trPr>
        <w:tc>
          <w:tcPr>
            <w:tcW w:w="794" w:type="pct"/>
            <w:tcBorders>
              <w:top w:val="single" w:sz="4" w:space="0" w:color="000000"/>
            </w:tcBorders>
          </w:tcPr>
          <w:p w14:paraId="62388AEB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5"/>
              <w:ind w:left="14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영업이익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vAlign w:val="center"/>
          </w:tcPr>
          <w:p w14:paraId="2E36351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left="218" w:right="80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146</w:t>
            </w:r>
          </w:p>
        </w:tc>
        <w:tc>
          <w:tcPr>
            <w:tcW w:w="309" w:type="pct"/>
            <w:tcBorders>
              <w:top w:val="single" w:sz="4" w:space="0" w:color="000000"/>
            </w:tcBorders>
            <w:vAlign w:val="center"/>
          </w:tcPr>
          <w:p w14:paraId="709F4D0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right="10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190</w:t>
            </w:r>
          </w:p>
        </w:tc>
        <w:tc>
          <w:tcPr>
            <w:tcW w:w="310" w:type="pct"/>
            <w:tcBorders>
              <w:top w:val="single" w:sz="4" w:space="0" w:color="000000"/>
            </w:tcBorders>
            <w:vAlign w:val="center"/>
          </w:tcPr>
          <w:p w14:paraId="2A5BF78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right="108"/>
              <w:jc w:val="center"/>
              <w:rPr>
                <w:sz w:val="14"/>
                <w:lang w:eastAsia="ko-KR"/>
              </w:rPr>
            </w:pPr>
          </w:p>
        </w:tc>
        <w:tc>
          <w:tcPr>
            <w:tcW w:w="338" w:type="pct"/>
            <w:tcBorders>
              <w:top w:val="single" w:sz="4" w:space="0" w:color="000000"/>
            </w:tcBorders>
            <w:vAlign w:val="center"/>
          </w:tcPr>
          <w:p w14:paraId="253440E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right="37"/>
              <w:jc w:val="center"/>
              <w:rPr>
                <w:sz w:val="14"/>
                <w:lang w:eastAsia="ko-KR"/>
              </w:rPr>
            </w:pPr>
          </w:p>
        </w:tc>
        <w:tc>
          <w:tcPr>
            <w:tcW w:w="74" w:type="pct"/>
            <w:tcBorders>
              <w:top w:val="single" w:sz="4" w:space="0" w:color="000000"/>
            </w:tcBorders>
          </w:tcPr>
          <w:p w14:paraId="60A99FC0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tcBorders>
              <w:top w:val="single" w:sz="4" w:space="0" w:color="000000"/>
            </w:tcBorders>
            <w:vAlign w:val="center"/>
          </w:tcPr>
          <w:p w14:paraId="66626270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right="118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23</w:t>
            </w:r>
          </w:p>
        </w:tc>
        <w:tc>
          <w:tcPr>
            <w:tcW w:w="332" w:type="pct"/>
            <w:tcBorders>
              <w:top w:val="single" w:sz="4" w:space="0" w:color="000000"/>
            </w:tcBorders>
            <w:vAlign w:val="center"/>
          </w:tcPr>
          <w:p w14:paraId="67674CC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left="331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28</w:t>
            </w:r>
          </w:p>
        </w:tc>
        <w:tc>
          <w:tcPr>
            <w:tcW w:w="332" w:type="pct"/>
            <w:tcBorders>
              <w:top w:val="single" w:sz="4" w:space="0" w:color="000000"/>
            </w:tcBorders>
            <w:vAlign w:val="center"/>
          </w:tcPr>
          <w:p w14:paraId="00F99CA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right="123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66</w:t>
            </w:r>
          </w:p>
        </w:tc>
        <w:tc>
          <w:tcPr>
            <w:tcW w:w="332" w:type="pct"/>
            <w:tcBorders>
              <w:top w:val="single" w:sz="4" w:space="0" w:color="000000"/>
            </w:tcBorders>
            <w:vAlign w:val="center"/>
          </w:tcPr>
          <w:p w14:paraId="02FB802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right="53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74</w:t>
            </w:r>
          </w:p>
        </w:tc>
        <w:tc>
          <w:tcPr>
            <w:tcW w:w="79" w:type="pct"/>
            <w:tcBorders>
              <w:top w:val="single" w:sz="4" w:space="0" w:color="000000"/>
            </w:tcBorders>
            <w:vAlign w:val="center"/>
          </w:tcPr>
          <w:p w14:paraId="056FDE3E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8" w:type="pct"/>
            <w:tcBorders>
              <w:top w:val="single" w:sz="4" w:space="0" w:color="000000"/>
            </w:tcBorders>
            <w:vAlign w:val="center"/>
          </w:tcPr>
          <w:p w14:paraId="2FADA47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right="147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tcBorders>
              <w:top w:val="single" w:sz="4" w:space="0" w:color="000000"/>
            </w:tcBorders>
            <w:vAlign w:val="center"/>
          </w:tcPr>
          <w:p w14:paraId="338BFDD7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right="133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tcBorders>
              <w:top w:val="single" w:sz="4" w:space="0" w:color="000000"/>
            </w:tcBorders>
            <w:vAlign w:val="center"/>
          </w:tcPr>
          <w:p w14:paraId="1C95E4D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right="132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3" w:type="pct"/>
            <w:tcBorders>
              <w:top w:val="single" w:sz="4" w:space="0" w:color="000000"/>
            </w:tcBorders>
            <w:vAlign w:val="center"/>
          </w:tcPr>
          <w:p w14:paraId="3D78EDBD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5"/>
              <w:ind w:right="62"/>
              <w:jc w:val="center"/>
              <w:rPr>
                <w:sz w:val="14"/>
                <w:lang w:eastAsia="ko-KR"/>
              </w:rPr>
            </w:pPr>
          </w:p>
        </w:tc>
      </w:tr>
      <w:tr w:rsidR="004F1B28" w14:paraId="41B38A0D" w14:textId="77777777" w:rsidTr="00975307">
        <w:trPr>
          <w:trHeight w:val="226"/>
        </w:trPr>
        <w:tc>
          <w:tcPr>
            <w:tcW w:w="794" w:type="pct"/>
          </w:tcPr>
          <w:p w14:paraId="71ADC68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2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증감률</w:t>
            </w:r>
          </w:p>
        </w:tc>
        <w:tc>
          <w:tcPr>
            <w:tcW w:w="380" w:type="pct"/>
            <w:vAlign w:val="center"/>
          </w:tcPr>
          <w:p w14:paraId="32A55E6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47.4</w:t>
            </w:r>
          </w:p>
        </w:tc>
        <w:tc>
          <w:tcPr>
            <w:tcW w:w="309" w:type="pct"/>
            <w:vAlign w:val="center"/>
          </w:tcPr>
          <w:p w14:paraId="0D23E5A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3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30.7</w:t>
            </w:r>
          </w:p>
        </w:tc>
        <w:tc>
          <w:tcPr>
            <w:tcW w:w="310" w:type="pct"/>
            <w:vAlign w:val="center"/>
          </w:tcPr>
          <w:p w14:paraId="352DBC5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05"/>
              <w:jc w:val="center"/>
              <w:rPr>
                <w:sz w:val="14"/>
                <w:lang w:eastAsia="ko-KR"/>
              </w:rPr>
            </w:pPr>
          </w:p>
        </w:tc>
        <w:tc>
          <w:tcPr>
            <w:tcW w:w="338" w:type="pct"/>
            <w:vAlign w:val="center"/>
          </w:tcPr>
          <w:p w14:paraId="369E2CF1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35"/>
              <w:jc w:val="center"/>
              <w:rPr>
                <w:sz w:val="14"/>
                <w:lang w:eastAsia="ko-KR"/>
              </w:rPr>
            </w:pPr>
          </w:p>
        </w:tc>
        <w:tc>
          <w:tcPr>
            <w:tcW w:w="74" w:type="pct"/>
          </w:tcPr>
          <w:p w14:paraId="6D2EF842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vAlign w:val="center"/>
          </w:tcPr>
          <w:p w14:paraId="3DF6EC98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(91.4)</w:t>
            </w:r>
          </w:p>
        </w:tc>
        <w:tc>
          <w:tcPr>
            <w:tcW w:w="332" w:type="pct"/>
            <w:vAlign w:val="center"/>
          </w:tcPr>
          <w:p w14:paraId="44DF5D5C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left="177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(3.7)</w:t>
            </w:r>
          </w:p>
        </w:tc>
        <w:tc>
          <w:tcPr>
            <w:tcW w:w="332" w:type="pct"/>
            <w:vAlign w:val="center"/>
          </w:tcPr>
          <w:p w14:paraId="480D599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1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63.5</w:t>
            </w:r>
          </w:p>
        </w:tc>
        <w:tc>
          <w:tcPr>
            <w:tcW w:w="332" w:type="pct"/>
            <w:vAlign w:val="center"/>
          </w:tcPr>
          <w:p w14:paraId="43335837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4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40.6</w:t>
            </w:r>
          </w:p>
        </w:tc>
        <w:tc>
          <w:tcPr>
            <w:tcW w:w="79" w:type="pct"/>
            <w:vAlign w:val="center"/>
          </w:tcPr>
          <w:p w14:paraId="23CC05B5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6503AE6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41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59472B8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6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vAlign w:val="center"/>
          </w:tcPr>
          <w:p w14:paraId="1A5D4F5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129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3" w:type="pct"/>
            <w:vAlign w:val="center"/>
          </w:tcPr>
          <w:p w14:paraId="08B9245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2"/>
              <w:ind w:right="59"/>
              <w:jc w:val="center"/>
              <w:rPr>
                <w:sz w:val="14"/>
                <w:lang w:eastAsia="ko-KR"/>
              </w:rPr>
            </w:pPr>
          </w:p>
        </w:tc>
      </w:tr>
      <w:tr w:rsidR="004F1B28" w14:paraId="49618924" w14:textId="77777777" w:rsidTr="00975307">
        <w:trPr>
          <w:trHeight w:val="225"/>
        </w:trPr>
        <w:tc>
          <w:tcPr>
            <w:tcW w:w="794" w:type="pct"/>
            <w:tcBorders>
              <w:bottom w:val="single" w:sz="6" w:space="0" w:color="000000"/>
            </w:tcBorders>
          </w:tcPr>
          <w:p w14:paraId="1FC3DEE7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spacing w:before="24"/>
              <w:ind w:left="144"/>
              <w:jc w:val="left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영업이익률</w:t>
            </w:r>
          </w:p>
        </w:tc>
        <w:tc>
          <w:tcPr>
            <w:tcW w:w="380" w:type="pct"/>
            <w:tcBorders>
              <w:bottom w:val="single" w:sz="6" w:space="0" w:color="000000"/>
            </w:tcBorders>
            <w:vAlign w:val="center"/>
          </w:tcPr>
          <w:p w14:paraId="384B1704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167" w:right="7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18.3</w:t>
            </w:r>
          </w:p>
        </w:tc>
        <w:tc>
          <w:tcPr>
            <w:tcW w:w="309" w:type="pct"/>
            <w:tcBorders>
              <w:bottom w:val="single" w:sz="6" w:space="0" w:color="000000"/>
            </w:tcBorders>
            <w:vAlign w:val="center"/>
          </w:tcPr>
          <w:p w14:paraId="33BEB8CA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3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15.1</w:t>
            </w:r>
          </w:p>
        </w:tc>
        <w:tc>
          <w:tcPr>
            <w:tcW w:w="310" w:type="pct"/>
            <w:tcBorders>
              <w:bottom w:val="single" w:sz="6" w:space="0" w:color="000000"/>
            </w:tcBorders>
            <w:vAlign w:val="center"/>
          </w:tcPr>
          <w:p w14:paraId="36C3EA0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05"/>
              <w:jc w:val="center"/>
              <w:rPr>
                <w:sz w:val="14"/>
                <w:lang w:eastAsia="ko-KR"/>
              </w:rPr>
            </w:pPr>
          </w:p>
        </w:tc>
        <w:tc>
          <w:tcPr>
            <w:tcW w:w="338" w:type="pct"/>
            <w:tcBorders>
              <w:bottom w:val="single" w:sz="6" w:space="0" w:color="000000"/>
            </w:tcBorders>
            <w:vAlign w:val="center"/>
          </w:tcPr>
          <w:p w14:paraId="14F62E25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35"/>
              <w:jc w:val="center"/>
              <w:rPr>
                <w:sz w:val="14"/>
                <w:lang w:eastAsia="ko-KR"/>
              </w:rPr>
            </w:pPr>
          </w:p>
        </w:tc>
        <w:tc>
          <w:tcPr>
            <w:tcW w:w="74" w:type="pct"/>
            <w:tcBorders>
              <w:bottom w:val="single" w:sz="6" w:space="0" w:color="000000"/>
            </w:tcBorders>
          </w:tcPr>
          <w:p w14:paraId="4354F0DF" w14:textId="77777777" w:rsidR="008E4097" w:rsidRDefault="008E4097" w:rsidP="008E4097">
            <w:pPr>
              <w:pStyle w:val="TableParagraph0"/>
              <w:framePr w:w="9833" w:hSpace="454" w:wrap="around" w:vAnchor="text" w:hAnchor="page" w:x="1139" w:y="6430"/>
              <w:jc w:val="left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32" w:type="pct"/>
            <w:tcBorders>
              <w:bottom w:val="single" w:sz="6" w:space="0" w:color="000000"/>
            </w:tcBorders>
            <w:vAlign w:val="center"/>
          </w:tcPr>
          <w:p w14:paraId="2CA97407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2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12.8</w:t>
            </w:r>
          </w:p>
        </w:tc>
        <w:tc>
          <w:tcPr>
            <w:tcW w:w="332" w:type="pct"/>
            <w:tcBorders>
              <w:bottom w:val="single" w:sz="6" w:space="0" w:color="000000"/>
            </w:tcBorders>
            <w:vAlign w:val="center"/>
          </w:tcPr>
          <w:p w14:paraId="7BD5024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left="208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10.1</w:t>
            </w:r>
          </w:p>
        </w:tc>
        <w:tc>
          <w:tcPr>
            <w:tcW w:w="332" w:type="pct"/>
            <w:tcBorders>
              <w:bottom w:val="single" w:sz="6" w:space="0" w:color="000000"/>
            </w:tcBorders>
            <w:vAlign w:val="center"/>
          </w:tcPr>
          <w:p w14:paraId="35C5B13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1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19.2</w:t>
            </w:r>
          </w:p>
        </w:tc>
        <w:tc>
          <w:tcPr>
            <w:tcW w:w="332" w:type="pct"/>
            <w:tcBorders>
              <w:bottom w:val="single" w:sz="6" w:space="0" w:color="000000"/>
            </w:tcBorders>
            <w:vAlign w:val="center"/>
          </w:tcPr>
          <w:p w14:paraId="7C2D61C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46"/>
              <w:jc w:val="center"/>
              <w:rPr>
                <w:sz w:val="14"/>
                <w:lang w:eastAsia="ko-KR"/>
              </w:rPr>
            </w:pPr>
            <w:r>
              <w:rPr>
                <w:sz w:val="14"/>
                <w:lang w:eastAsia="ko-KR"/>
              </w:rPr>
              <w:t>16.1</w:t>
            </w:r>
          </w:p>
        </w:tc>
        <w:tc>
          <w:tcPr>
            <w:tcW w:w="79" w:type="pct"/>
            <w:tcBorders>
              <w:bottom w:val="single" w:sz="6" w:space="0" w:color="000000"/>
            </w:tcBorders>
            <w:vAlign w:val="center"/>
          </w:tcPr>
          <w:p w14:paraId="740CE95B" w14:textId="77777777" w:rsidR="008E4097" w:rsidRDefault="008E4097" w:rsidP="004F1B28">
            <w:pPr>
              <w:pStyle w:val="TableParagraph0"/>
              <w:framePr w:w="9833" w:hSpace="454" w:wrap="around" w:vAnchor="text" w:hAnchor="page" w:x="1139" w:y="6430"/>
              <w:jc w:val="center"/>
              <w:rPr>
                <w:rFonts w:ascii="Times New Roman"/>
                <w:sz w:val="12"/>
                <w:lang w:eastAsia="ko-KR"/>
              </w:rPr>
            </w:pPr>
          </w:p>
        </w:tc>
        <w:tc>
          <w:tcPr>
            <w:tcW w:w="348" w:type="pct"/>
            <w:tcBorders>
              <w:bottom w:val="single" w:sz="6" w:space="0" w:color="000000"/>
            </w:tcBorders>
            <w:vAlign w:val="center"/>
          </w:tcPr>
          <w:p w14:paraId="2E612EC9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41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tcBorders>
              <w:bottom w:val="single" w:sz="6" w:space="0" w:color="000000"/>
            </w:tcBorders>
            <w:vAlign w:val="center"/>
          </w:tcPr>
          <w:p w14:paraId="614CB00E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6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8" w:type="pct"/>
            <w:tcBorders>
              <w:bottom w:val="single" w:sz="6" w:space="0" w:color="000000"/>
            </w:tcBorders>
            <w:vAlign w:val="center"/>
          </w:tcPr>
          <w:p w14:paraId="560AFD86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129"/>
              <w:jc w:val="center"/>
              <w:rPr>
                <w:sz w:val="14"/>
                <w:lang w:eastAsia="ko-KR"/>
              </w:rPr>
            </w:pPr>
          </w:p>
        </w:tc>
        <w:tc>
          <w:tcPr>
            <w:tcW w:w="343" w:type="pct"/>
            <w:tcBorders>
              <w:bottom w:val="single" w:sz="6" w:space="0" w:color="000000"/>
            </w:tcBorders>
            <w:vAlign w:val="center"/>
          </w:tcPr>
          <w:p w14:paraId="7EACE1DB" w14:textId="77777777" w:rsidR="008E4097" w:rsidRDefault="008E4097" w:rsidP="00975307">
            <w:pPr>
              <w:pStyle w:val="TableParagraph0"/>
              <w:framePr w:w="9833" w:hSpace="454" w:wrap="around" w:vAnchor="text" w:hAnchor="page" w:x="1139" w:y="6430"/>
              <w:spacing w:before="24"/>
              <w:ind w:right="59"/>
              <w:jc w:val="center"/>
              <w:rPr>
                <w:sz w:val="14"/>
                <w:lang w:eastAsia="ko-KR"/>
              </w:rPr>
            </w:pPr>
          </w:p>
        </w:tc>
      </w:tr>
    </w:tbl>
    <w:p w14:paraId="3DD70A36" w14:textId="77777777" w:rsidR="008E4097" w:rsidRPr="00CC23FF" w:rsidRDefault="008E4097" w:rsidP="008E4097">
      <w:pPr>
        <w:framePr w:w="9833" w:hSpace="454" w:wrap="around" w:vAnchor="text" w:hAnchor="page" w:x="1139" w:y="6430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proofErr w:type="spellStart"/>
      <w:r>
        <w:rPr>
          <w:spacing w:val="-4"/>
          <w:sz w:val="12"/>
        </w:rPr>
        <w:t>하이브</w:t>
      </w:r>
      <w:proofErr w:type="spellEnd"/>
      <w:r>
        <w:rPr>
          <w:spacing w:val="-4"/>
          <w:sz w:val="12"/>
        </w:rPr>
        <w:t>,</w:t>
      </w:r>
      <w:r>
        <w:rPr>
          <w:spacing w:val="-3"/>
          <w:sz w:val="12"/>
        </w:rPr>
        <w:t xml:space="preserve"> </w:t>
      </w:r>
      <w:proofErr w:type="spellStart"/>
      <w:r>
        <w:rPr>
          <w:rFonts w:hint="eastAsia"/>
          <w:spacing w:val="-4"/>
          <w:sz w:val="12"/>
        </w:rPr>
        <w:t>본팀제작</w:t>
      </w:r>
      <w:proofErr w:type="spellEnd"/>
    </w:p>
    <w:tbl>
      <w:tblPr>
        <w:tblStyle w:val="TableNormal2"/>
        <w:tblW w:w="4901" w:type="pct"/>
        <w:tblLook w:val="01E0" w:firstRow="1" w:lastRow="1" w:firstColumn="1" w:lastColumn="1" w:noHBand="0" w:noVBand="0"/>
      </w:tblPr>
      <w:tblGrid>
        <w:gridCol w:w="9638"/>
      </w:tblGrid>
      <w:tr w:rsidR="004F1B28" w14:paraId="48DE3A2F" w14:textId="77777777" w:rsidTr="004F1B28">
        <w:trPr>
          <w:trHeight w:val="283"/>
        </w:trPr>
        <w:tc>
          <w:tcPr>
            <w:tcW w:w="5000" w:type="pct"/>
          </w:tcPr>
          <w:p w14:paraId="2CFEDFD8" w14:textId="77777777" w:rsidR="004F1B28" w:rsidRDefault="004F1B28" w:rsidP="004F1B28">
            <w:pPr>
              <w:pStyle w:val="TableParagraph0"/>
              <w:framePr w:w="9833" w:hSpace="454" w:wrap="around" w:vAnchor="text" w:hAnchor="page" w:x="1139" w:y="3006"/>
              <w:spacing w:before="57" w:line="128" w:lineRule="exact"/>
              <w:jc w:val="both"/>
              <w:rPr>
                <w:sz w:val="13"/>
                <w:lang w:eastAsia="ko-KR"/>
              </w:rPr>
            </w:pP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&lt;</w:t>
            </w:r>
            <w:proofErr w:type="gramStart"/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표</w:t>
            </w:r>
            <w:r w:rsidRPr="00E82F5F">
              <w:rPr>
                <w:rFonts w:hint="eastAsia"/>
                <w:b/>
                <w:spacing w:val="6"/>
                <w:w w:val="90"/>
                <w:sz w:val="20"/>
                <w:lang w:eastAsia="ko-KR"/>
              </w:rPr>
              <w:t xml:space="preserve"> </w:t>
            </w:r>
            <w:r w:rsidRPr="00E82F5F">
              <w:rPr>
                <w:rFonts w:hint="eastAsia"/>
                <w:b/>
                <w:spacing w:val="-2"/>
                <w:w w:val="90"/>
                <w:sz w:val="20"/>
                <w:lang w:eastAsia="ko-KR"/>
              </w:rPr>
              <w:t>&gt;</w:t>
            </w:r>
            <w:proofErr w:type="gramEnd"/>
            <w:r w:rsidRPr="00E82F5F">
              <w:rPr>
                <w:rFonts w:hint="eastAsia"/>
                <w:b/>
                <w:spacing w:val="-11"/>
                <w:w w:val="90"/>
                <w:sz w:val="20"/>
                <w:lang w:eastAsia="ko-KR"/>
              </w:rPr>
              <w:t xml:space="preserve"> </w:t>
            </w:r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b/>
                <w:w w:val="90"/>
                <w:sz w:val="20"/>
                <w:lang w:eastAsia="ko-KR"/>
              </w:rPr>
              <w:t>하이브</w:t>
            </w:r>
            <w:proofErr w:type="spellEnd"/>
            <w:r>
              <w:rPr>
                <w:rFonts w:hint="eastAsia"/>
                <w:b/>
                <w:w w:val="90"/>
                <w:sz w:val="20"/>
                <w:lang w:eastAsia="ko-KR"/>
              </w:rPr>
              <w:t xml:space="preserve"> 음원 스트리밍 추이</w:t>
            </w:r>
          </w:p>
        </w:tc>
      </w:tr>
    </w:tbl>
    <w:tbl>
      <w:tblPr>
        <w:tblW w:w="9639" w:type="dxa"/>
        <w:tblInd w:w="1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84"/>
        <w:gridCol w:w="1359"/>
        <w:gridCol w:w="1359"/>
        <w:gridCol w:w="1359"/>
        <w:gridCol w:w="1359"/>
        <w:gridCol w:w="1359"/>
        <w:gridCol w:w="1360"/>
      </w:tblGrid>
      <w:tr w:rsidR="004F1B28" w:rsidRPr="007C27D8" w14:paraId="0C7F1983" w14:textId="77777777" w:rsidTr="004F1B28">
        <w:trPr>
          <w:trHeight w:val="170"/>
        </w:trPr>
        <w:tc>
          <w:tcPr>
            <w:tcW w:w="1484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AF950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타이틀 발매 수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EB3C8A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데뷔</w:t>
            </w: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~2018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E691A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2019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2E4BD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2020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DD56B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2021</w:t>
            </w:r>
          </w:p>
        </w:tc>
        <w:tc>
          <w:tcPr>
            <w:tcW w:w="1359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12A89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2022</w:t>
            </w:r>
            <w:r>
              <w:rPr>
                <w:rFonts w:ascii="함초롬돋움" w:eastAsia="함초롬돋움"/>
                <w:b/>
                <w:w w:val="95"/>
                <w:sz w:val="14"/>
              </w:rPr>
              <w:t>.4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99A3E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합계</w:t>
            </w:r>
          </w:p>
        </w:tc>
      </w:tr>
      <w:tr w:rsidR="004F1B28" w:rsidRPr="007C27D8" w14:paraId="00510673" w14:textId="77777777" w:rsidTr="004F1B28">
        <w:trPr>
          <w:trHeight w:val="170"/>
        </w:trPr>
        <w:tc>
          <w:tcPr>
            <w:tcW w:w="14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027A08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>저스틴</w:t>
            </w:r>
            <w:r>
              <w:rPr>
                <w:rFonts w:hint="eastAsia"/>
                <w:w w:val="95"/>
                <w:sz w:val="14"/>
              </w:rPr>
              <w:t xml:space="preserve"> </w:t>
            </w:r>
            <w:r w:rsidRPr="007C27D8">
              <w:rPr>
                <w:rFonts w:hint="eastAsia"/>
                <w:w w:val="95"/>
                <w:sz w:val="14"/>
              </w:rPr>
              <w:t>비버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0244E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60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D7BF0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8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86820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28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DF6777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26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914A3F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</w:t>
            </w:r>
          </w:p>
        </w:tc>
        <w:tc>
          <w:tcPr>
            <w:tcW w:w="13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DA4334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127</w:t>
            </w:r>
          </w:p>
        </w:tc>
      </w:tr>
      <w:tr w:rsidR="004F1B28" w:rsidRPr="007C27D8" w14:paraId="23B89960" w14:textId="77777777" w:rsidTr="004F1B28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11443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 xml:space="preserve">아리아나 </w:t>
            </w:r>
            <w:proofErr w:type="spellStart"/>
            <w:r w:rsidRPr="007C27D8">
              <w:rPr>
                <w:rFonts w:hint="eastAsia"/>
                <w:w w:val="95"/>
                <w:sz w:val="14"/>
              </w:rPr>
              <w:t>그란데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327CE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80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AED6B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32E4C9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19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7FAE5C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50FA3C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C781D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133</w:t>
            </w:r>
          </w:p>
        </w:tc>
      </w:tr>
      <w:tr w:rsidR="004F1B28" w:rsidRPr="007C27D8" w14:paraId="5D17154B" w14:textId="77777777" w:rsidTr="004F1B28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0AB1F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BTS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11CDC1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74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F4AF1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25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AD3B2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46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82CD5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39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CA0B2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44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6DCB25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228</w:t>
            </w:r>
          </w:p>
        </w:tc>
      </w:tr>
      <w:tr w:rsidR="004F1B28" w:rsidRPr="007C27D8" w14:paraId="4FFBDE15" w14:textId="77777777" w:rsidTr="004F1B28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8C9B1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proofErr w:type="spellStart"/>
            <w:r w:rsidRPr="007C27D8">
              <w:rPr>
                <w:rFonts w:hint="eastAsia"/>
                <w:w w:val="95"/>
                <w:sz w:val="14"/>
              </w:rPr>
              <w:t>세븐틴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E7745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6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B28873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29A3AE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14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792672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31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C4D442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FB0BC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57</w:t>
            </w:r>
          </w:p>
        </w:tc>
      </w:tr>
      <w:tr w:rsidR="004F1B28" w:rsidRPr="007C27D8" w14:paraId="15DCF356" w14:textId="77777777" w:rsidTr="004F1B28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83B7E7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TXT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2DE74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0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CD133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4248D4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13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0A270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18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949016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1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6856F6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45</w:t>
            </w:r>
          </w:p>
        </w:tc>
      </w:tr>
      <w:tr w:rsidR="004F1B28" w:rsidRPr="007C27D8" w14:paraId="54898BA5" w14:textId="77777777" w:rsidTr="004F1B28">
        <w:trPr>
          <w:trHeight w:val="170"/>
        </w:trPr>
        <w:tc>
          <w:tcPr>
            <w:tcW w:w="1484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6FE728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 xml:space="preserve">스트리밍 건수 </w:t>
            </w:r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(</w:t>
            </w:r>
            <w:proofErr w:type="spellStart"/>
            <w:r w:rsidRPr="007C27D8">
              <w:rPr>
                <w:rFonts w:ascii="함초롬돋움" w:eastAsia="함초롬돋움" w:hint="eastAsia"/>
                <w:b/>
                <w:w w:val="95"/>
                <w:sz w:val="14"/>
              </w:rPr>
              <w:t>백만건</w:t>
            </w:r>
            <w:proofErr w:type="spellEnd"/>
            <w:r w:rsidRPr="007C27D8">
              <w:rPr>
                <w:rFonts w:ascii="함초롬돋움" w:eastAsia="함초롬돋움"/>
                <w:b/>
                <w:w w:val="95"/>
                <w:sz w:val="14"/>
              </w:rPr>
              <w:t>)</w:t>
            </w: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3DD38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4A9891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CBC9BD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075A68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59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2446A2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rFonts w:ascii="함초롬돋움" w:eastAsia="함초롬돋움"/>
                <w:b/>
                <w:w w:val="95"/>
                <w:sz w:val="14"/>
              </w:rPr>
            </w:pPr>
          </w:p>
        </w:tc>
        <w:tc>
          <w:tcPr>
            <w:tcW w:w="1360" w:type="dxa"/>
            <w:tcBorders>
              <w:left w:val="nil"/>
              <w:right w:val="nil"/>
            </w:tcBorders>
            <w:shd w:val="clear" w:color="auto" w:fill="E1E8F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6A2A0" w14:textId="77777777" w:rsidR="004F1B28" w:rsidRPr="007C27D8" w:rsidRDefault="004F1B28" w:rsidP="004F1B28">
            <w:pPr>
              <w:framePr w:w="9833" w:hSpace="454" w:wrap="around" w:vAnchor="text" w:hAnchor="page" w:x="1139" w:y="3006"/>
              <w:spacing w:before="67"/>
              <w:rPr>
                <w:spacing w:val="-4"/>
                <w:sz w:val="12"/>
              </w:rPr>
            </w:pPr>
          </w:p>
        </w:tc>
      </w:tr>
      <w:tr w:rsidR="004F1B28" w:rsidRPr="007C27D8" w14:paraId="1115755D" w14:textId="77777777" w:rsidTr="004F1B28">
        <w:trPr>
          <w:trHeight w:val="170"/>
        </w:trPr>
        <w:tc>
          <w:tcPr>
            <w:tcW w:w="148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F29A2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>저스틴</w:t>
            </w:r>
            <w:r>
              <w:rPr>
                <w:rFonts w:hint="eastAsia"/>
                <w:w w:val="95"/>
                <w:sz w:val="14"/>
              </w:rPr>
              <w:t xml:space="preserve"> </w:t>
            </w:r>
            <w:r w:rsidRPr="007C27D8">
              <w:rPr>
                <w:rFonts w:hint="eastAsia"/>
                <w:w w:val="95"/>
                <w:sz w:val="14"/>
              </w:rPr>
              <w:t>비버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D0CE3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8976.0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41C8F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2045.1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8675A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3515.0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1B386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3730.1 </w:t>
            </w:r>
          </w:p>
        </w:tc>
        <w:tc>
          <w:tcPr>
            <w:tcW w:w="13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0EEA0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456.1 </w:t>
            </w:r>
          </w:p>
        </w:tc>
        <w:tc>
          <w:tcPr>
            <w:tcW w:w="136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F4CE4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18722.3 </w:t>
            </w:r>
          </w:p>
        </w:tc>
      </w:tr>
      <w:tr w:rsidR="004F1B28" w:rsidRPr="007C27D8" w14:paraId="49F05B19" w14:textId="77777777" w:rsidTr="004F1B28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41C8A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rFonts w:hint="eastAsia"/>
                <w:w w:val="95"/>
                <w:sz w:val="14"/>
              </w:rPr>
              <w:t xml:space="preserve">아리아나 </w:t>
            </w:r>
            <w:proofErr w:type="spellStart"/>
            <w:r w:rsidRPr="007C27D8">
              <w:rPr>
                <w:rFonts w:hint="eastAsia"/>
                <w:w w:val="95"/>
                <w:sz w:val="14"/>
              </w:rPr>
              <w:t>그란데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7DD54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5801.7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2E1D2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3320.0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5DE3F8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3633.2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F8127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857.2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A89C3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39.4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53DA74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13651.6 </w:t>
            </w:r>
          </w:p>
        </w:tc>
      </w:tr>
      <w:tr w:rsidR="004F1B28" w:rsidRPr="007C27D8" w14:paraId="4D695602" w14:textId="77777777" w:rsidTr="004F1B28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3A873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BTS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C1F980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615.8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8D8668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818.5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6A14A0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2346.7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63DF5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1738.8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A38EFC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6.6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12F1D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5526.4 </w:t>
            </w:r>
          </w:p>
        </w:tc>
      </w:tr>
      <w:tr w:rsidR="004F1B28" w:rsidRPr="007C27D8" w14:paraId="4EB7ACEB" w14:textId="77777777" w:rsidTr="004F1B28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568D6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proofErr w:type="spellStart"/>
            <w:r w:rsidRPr="007C27D8">
              <w:rPr>
                <w:rFonts w:hint="eastAsia"/>
                <w:w w:val="95"/>
                <w:sz w:val="14"/>
              </w:rPr>
              <w:t>세븐틴</w:t>
            </w:r>
            <w:proofErr w:type="spellEnd"/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3B8FB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3.2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C237E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2.3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A55FD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8.6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B1B41D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21.9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5770EA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2.4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37335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38.3 </w:t>
            </w:r>
          </w:p>
        </w:tc>
      </w:tr>
      <w:tr w:rsidR="004F1B28" w:rsidRPr="007C27D8" w14:paraId="66022473" w14:textId="77777777" w:rsidTr="004F1B28">
        <w:trPr>
          <w:trHeight w:val="170"/>
        </w:trPr>
        <w:tc>
          <w:tcPr>
            <w:tcW w:w="1484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718617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TXT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20E93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>-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65FEBB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15.1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A4A44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5.8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FCFC6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58.6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293D5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7.2 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4" w:space="0" w:color="000000"/>
              <w:right w:val="single" w:sz="8" w:space="0" w:color="FFFFFF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2E0EFF" w14:textId="77777777" w:rsidR="004F1B28" w:rsidRPr="007C27D8" w:rsidRDefault="004F1B28" w:rsidP="004F1B28">
            <w:pPr>
              <w:pStyle w:val="TableParagraph0"/>
              <w:framePr w:w="9833" w:hSpace="454" w:wrap="around" w:vAnchor="text" w:hAnchor="page" w:x="1139" w:y="3006"/>
              <w:jc w:val="left"/>
              <w:rPr>
                <w:w w:val="95"/>
                <w:sz w:val="14"/>
              </w:rPr>
            </w:pPr>
            <w:r w:rsidRPr="007C27D8">
              <w:rPr>
                <w:w w:val="95"/>
                <w:sz w:val="14"/>
              </w:rPr>
              <w:t xml:space="preserve">86.7 </w:t>
            </w:r>
          </w:p>
        </w:tc>
      </w:tr>
    </w:tbl>
    <w:p w14:paraId="7B3D4B7B" w14:textId="77777777" w:rsidR="004F1B28" w:rsidRDefault="004F1B28" w:rsidP="004F1B28">
      <w:pPr>
        <w:framePr w:w="9833" w:hSpace="454" w:wrap="around" w:vAnchor="text" w:hAnchor="page" w:x="1139" w:y="3006"/>
        <w:spacing w:before="67"/>
        <w:rPr>
          <w:spacing w:val="-4"/>
          <w:sz w:val="12"/>
        </w:rPr>
      </w:pPr>
      <w:r>
        <w:rPr>
          <w:rFonts w:hint="eastAsia"/>
          <w:spacing w:val="-4"/>
          <w:sz w:val="12"/>
        </w:rPr>
        <w:t>주</w:t>
      </w:r>
      <w:r>
        <w:rPr>
          <w:rFonts w:hint="eastAsia"/>
          <w:spacing w:val="-4"/>
          <w:sz w:val="12"/>
        </w:rPr>
        <w:t>:</w:t>
      </w:r>
      <w:r>
        <w:rPr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2022.4</w:t>
      </w:r>
      <w:r>
        <w:rPr>
          <w:rFonts w:hint="eastAsia"/>
          <w:spacing w:val="-4"/>
          <w:sz w:val="12"/>
        </w:rPr>
        <w:t>의</w:t>
      </w:r>
      <w:r>
        <w:rPr>
          <w:rFonts w:hint="eastAsia"/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경우</w:t>
      </w:r>
      <w:r>
        <w:rPr>
          <w:rFonts w:hint="eastAsia"/>
          <w:spacing w:val="-4"/>
          <w:sz w:val="12"/>
        </w:rPr>
        <w:t xml:space="preserve"> 2022.1.1~2022.4.30</w:t>
      </w:r>
      <w:r>
        <w:rPr>
          <w:rFonts w:hint="eastAsia"/>
          <w:spacing w:val="-4"/>
          <w:sz w:val="12"/>
        </w:rPr>
        <w:t>까지</w:t>
      </w:r>
      <w:r>
        <w:rPr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집계된</w:t>
      </w:r>
      <w:r>
        <w:rPr>
          <w:rFonts w:hint="eastAsia"/>
          <w:spacing w:val="-4"/>
          <w:sz w:val="12"/>
        </w:rPr>
        <w:t xml:space="preserve"> </w:t>
      </w:r>
      <w:r>
        <w:rPr>
          <w:rFonts w:hint="eastAsia"/>
          <w:spacing w:val="-4"/>
          <w:sz w:val="12"/>
        </w:rPr>
        <w:t>수치</w:t>
      </w:r>
    </w:p>
    <w:p w14:paraId="7985A99D" w14:textId="77777777" w:rsidR="004F1B28" w:rsidRPr="007C1E14" w:rsidRDefault="004F1B28" w:rsidP="004F1B28">
      <w:pPr>
        <w:framePr w:w="9833" w:hSpace="454" w:wrap="around" w:vAnchor="text" w:hAnchor="page" w:x="1139" w:y="3006"/>
        <w:spacing w:before="67"/>
        <w:rPr>
          <w:sz w:val="12"/>
        </w:rPr>
      </w:pPr>
      <w:r>
        <w:rPr>
          <w:spacing w:val="-4"/>
          <w:sz w:val="12"/>
        </w:rPr>
        <w:t>자료</w:t>
      </w:r>
      <w:r>
        <w:rPr>
          <w:spacing w:val="-4"/>
          <w:sz w:val="12"/>
        </w:rPr>
        <w:t>:</w:t>
      </w:r>
      <w:r>
        <w:rPr>
          <w:spacing w:val="-5"/>
          <w:sz w:val="12"/>
        </w:rPr>
        <w:t xml:space="preserve"> </w:t>
      </w:r>
      <w:r>
        <w:rPr>
          <w:spacing w:val="-4"/>
          <w:sz w:val="12"/>
        </w:rPr>
        <w:t xml:space="preserve">Spotify, </w:t>
      </w:r>
      <w:proofErr w:type="spellStart"/>
      <w:r>
        <w:rPr>
          <w:rFonts w:hint="eastAsia"/>
          <w:spacing w:val="-4"/>
          <w:sz w:val="12"/>
        </w:rPr>
        <w:t>본팀제작</w:t>
      </w:r>
      <w:proofErr w:type="spellEnd"/>
    </w:p>
    <w:p w14:paraId="191B25C9" w14:textId="0CB617D3" w:rsidR="00435552" w:rsidRDefault="00435552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1854CF0" w14:textId="5E09B325" w:rsidR="00C13C22" w:rsidRDefault="00C13C22" w:rsidP="00C13C22">
      <w:pPr>
        <w:pStyle w:val="1"/>
      </w:pPr>
    </w:p>
    <w:p w14:paraId="3BA4E87F" w14:textId="7963C2B5" w:rsidR="001D5453" w:rsidRDefault="0093710C" w:rsidP="001D5453">
      <w:pPr>
        <w:pStyle w:val="2"/>
      </w:pPr>
      <w:r>
        <w:rPr>
          <w:rFonts w:hint="eastAsia"/>
        </w:rPr>
        <w:t>2</w:t>
      </w:r>
      <w:r w:rsidR="001D5453">
        <w:rPr>
          <w:rFonts w:hint="eastAsia"/>
        </w:rPr>
        <w:t>. 리스크 요인</w:t>
      </w:r>
    </w:p>
    <w:p w14:paraId="41CA1418" w14:textId="6980D0BE" w:rsidR="0093710C" w:rsidRDefault="0093710C" w:rsidP="0093710C">
      <w:pPr>
        <w:pStyle w:val="1"/>
        <w:rPr>
          <w:rFonts w:hAnsi="Arial" w:cs="바탕"/>
          <w:b/>
          <w:bCs/>
          <w:kern w:val="0"/>
          <w:sz w:val="23"/>
          <w:szCs w:val="20"/>
        </w:rPr>
      </w:pPr>
      <w:r>
        <w:rPr>
          <w:rFonts w:hAnsi="Arial" w:cs="바탕" w:hint="eastAsia"/>
          <w:b/>
          <w:bCs/>
          <w:kern w:val="0"/>
          <w:sz w:val="23"/>
          <w:szCs w:val="20"/>
        </w:rPr>
        <w:t>1</w:t>
      </w:r>
      <w:r>
        <w:rPr>
          <w:rFonts w:hAnsi="Arial" w:cs="바탕"/>
          <w:b/>
          <w:bCs/>
          <w:kern w:val="0"/>
          <w:sz w:val="23"/>
          <w:szCs w:val="20"/>
        </w:rPr>
        <w:t xml:space="preserve">) </w:t>
      </w:r>
      <w:r>
        <w:rPr>
          <w:rFonts w:hAnsi="Arial" w:cs="바탕" w:hint="eastAsia"/>
          <w:b/>
          <w:bCs/>
          <w:kern w:val="0"/>
          <w:sz w:val="23"/>
          <w:szCs w:val="20"/>
        </w:rPr>
        <w:t xml:space="preserve">BTS </w:t>
      </w:r>
      <w:r w:rsidR="00171964">
        <w:rPr>
          <w:rFonts w:hAnsi="Arial" w:cs="바탕" w:hint="eastAsia"/>
          <w:b/>
          <w:bCs/>
          <w:kern w:val="0"/>
          <w:sz w:val="23"/>
          <w:szCs w:val="20"/>
        </w:rPr>
        <w:t xml:space="preserve">이제 </w:t>
      </w:r>
      <w:r>
        <w:rPr>
          <w:rFonts w:hAnsi="Arial" w:cs="바탕" w:hint="eastAsia"/>
          <w:b/>
          <w:bCs/>
          <w:kern w:val="0"/>
          <w:sz w:val="23"/>
          <w:szCs w:val="20"/>
        </w:rPr>
        <w:t>Army</w:t>
      </w:r>
      <w:r>
        <w:rPr>
          <w:rFonts w:hAnsi="Arial" w:cs="바탕"/>
          <w:b/>
          <w:bCs/>
          <w:kern w:val="0"/>
          <w:sz w:val="23"/>
          <w:szCs w:val="20"/>
        </w:rPr>
        <w:t xml:space="preserve"> </w:t>
      </w:r>
      <w:r>
        <w:rPr>
          <w:rFonts w:hAnsi="Arial" w:cs="바탕" w:hint="eastAsia"/>
          <w:b/>
          <w:bCs/>
          <w:kern w:val="0"/>
          <w:sz w:val="23"/>
          <w:szCs w:val="20"/>
        </w:rPr>
        <w:t>떠나 군대</w:t>
      </w:r>
      <w:r w:rsidR="00171964">
        <w:rPr>
          <w:rFonts w:hAnsi="Arial" w:cs="바탕" w:hint="eastAsia"/>
          <w:b/>
          <w:bCs/>
          <w:kern w:val="0"/>
          <w:sz w:val="23"/>
          <w:szCs w:val="20"/>
        </w:rPr>
        <w:t xml:space="preserve"> 가야한</w:t>
      </w:r>
      <w:r>
        <w:rPr>
          <w:rFonts w:hAnsi="Arial" w:cs="바탕" w:hint="eastAsia"/>
          <w:b/>
          <w:bCs/>
          <w:kern w:val="0"/>
          <w:sz w:val="23"/>
          <w:szCs w:val="20"/>
        </w:rPr>
        <w:t>다?</w:t>
      </w:r>
    </w:p>
    <w:p w14:paraId="53859B97" w14:textId="4B45E010" w:rsidR="002D09B8" w:rsidRDefault="00BC1A80" w:rsidP="00DC1CEC">
      <w:pPr>
        <w:pStyle w:val="a7"/>
        <w:framePr w:wrap="around"/>
      </w:pPr>
      <w:r>
        <w:rPr>
          <w:rFonts w:hint="eastAsia"/>
        </w:rPr>
        <w:t>BTS</w:t>
      </w:r>
      <w:r>
        <w:t xml:space="preserve"> </w:t>
      </w:r>
      <w:r>
        <w:rPr>
          <w:rFonts w:hint="eastAsia"/>
        </w:rPr>
        <w:t>입대로 인한 매출하락</w:t>
      </w:r>
      <w:r w:rsidR="001F7426">
        <w:rPr>
          <w:rFonts w:hint="eastAsia"/>
        </w:rPr>
        <w:t>은 제한적일 것</w:t>
      </w:r>
    </w:p>
    <w:p w14:paraId="6D6B9456" w14:textId="5339E660" w:rsidR="00F12F1E" w:rsidRDefault="002064E1" w:rsidP="00DA586A">
      <w:pPr>
        <w:pStyle w:val="1"/>
      </w:pPr>
      <w:r>
        <w:rPr>
          <w:rFonts w:hint="eastAsia"/>
        </w:rPr>
        <w:t>2020년 12월 개정된 병역법에 의하면</w:t>
      </w:r>
      <w:r w:rsidR="00386471">
        <w:rPr>
          <w:rFonts w:hint="eastAsia"/>
        </w:rPr>
        <w:t xml:space="preserve"> BTS</w:t>
      </w:r>
      <w:r w:rsidR="00386471">
        <w:t xml:space="preserve"> </w:t>
      </w:r>
      <w:r w:rsidR="00386471">
        <w:rPr>
          <w:rFonts w:hint="eastAsia"/>
        </w:rPr>
        <w:t>멤버들은 만 30세까지 입대연기가 가능하다.</w:t>
      </w:r>
      <w:r w:rsidR="00386471">
        <w:t xml:space="preserve"> </w:t>
      </w:r>
      <w:r w:rsidR="00CB5276">
        <w:rPr>
          <w:rFonts w:hint="eastAsia"/>
        </w:rPr>
        <w:t>BTS의 가장 연장자인 진(김석진)의 나이는</w:t>
      </w:r>
      <w:r w:rsidR="00CB5276">
        <w:t xml:space="preserve"> </w:t>
      </w:r>
      <w:r w:rsidR="00CB5276">
        <w:rPr>
          <w:rFonts w:hint="eastAsia"/>
        </w:rPr>
        <w:t xml:space="preserve">만 29세로 </w:t>
      </w:r>
      <w:r w:rsidR="00BC1A80">
        <w:rPr>
          <w:rFonts w:hint="eastAsia"/>
        </w:rPr>
        <w:t xml:space="preserve">법적으로 </w:t>
      </w:r>
      <w:r w:rsidR="00CB5276">
        <w:rPr>
          <w:rFonts w:hint="eastAsia"/>
        </w:rPr>
        <w:t>202</w:t>
      </w:r>
      <w:r w:rsidR="009E58F1">
        <w:rPr>
          <w:rFonts w:hint="eastAsia"/>
        </w:rPr>
        <w:t>3</w:t>
      </w:r>
      <w:r w:rsidR="00CB5276">
        <w:rPr>
          <w:rFonts w:hint="eastAsia"/>
        </w:rPr>
        <w:t>년</w:t>
      </w:r>
      <w:r w:rsidR="009E58F1">
        <w:t xml:space="preserve"> </w:t>
      </w:r>
      <w:r w:rsidR="009E58F1">
        <w:rPr>
          <w:rFonts w:hint="eastAsia"/>
        </w:rPr>
        <w:t>입대가 불가피</w:t>
      </w:r>
      <w:r w:rsidR="00CB5276">
        <w:rPr>
          <w:rFonts w:hint="eastAsia"/>
        </w:rPr>
        <w:t>하다.</w:t>
      </w:r>
      <w:r w:rsidR="00CB5276">
        <w:t xml:space="preserve"> </w:t>
      </w:r>
      <w:r w:rsidR="001C5D52">
        <w:rPr>
          <w:rFonts w:hint="eastAsia"/>
        </w:rPr>
        <w:t xml:space="preserve">주요 아티스트 공백기는 </w:t>
      </w:r>
      <w:r w:rsidR="009674C9">
        <w:rPr>
          <w:rFonts w:hint="eastAsia"/>
        </w:rPr>
        <w:t xml:space="preserve">기업의 </w:t>
      </w:r>
      <w:r w:rsidR="001C5D52">
        <w:rPr>
          <w:rFonts w:hint="eastAsia"/>
        </w:rPr>
        <w:t>골치 아픈 숙제다.</w:t>
      </w:r>
      <w:r w:rsidR="001C5D52">
        <w:t xml:space="preserve"> </w:t>
      </w:r>
      <w:r w:rsidR="00BC1A80">
        <w:rPr>
          <w:rFonts w:hint="eastAsia"/>
        </w:rPr>
        <w:t>YG</w:t>
      </w:r>
      <w:r w:rsidR="009E58F1">
        <w:rPr>
          <w:rFonts w:hint="eastAsia"/>
        </w:rPr>
        <w:t>의 경우</w:t>
      </w:r>
      <w:r w:rsidR="001C5D52">
        <w:t xml:space="preserve"> </w:t>
      </w:r>
      <w:r w:rsidR="001C5D52">
        <w:rPr>
          <w:rFonts w:hint="eastAsia"/>
        </w:rPr>
        <w:t xml:space="preserve">2018년 </w:t>
      </w:r>
      <w:r w:rsidR="00BC1A80">
        <w:rPr>
          <w:rFonts w:hint="eastAsia"/>
        </w:rPr>
        <w:t xml:space="preserve">빅뱅 </w:t>
      </w:r>
      <w:r w:rsidR="001C5D52">
        <w:rPr>
          <w:rFonts w:hint="eastAsia"/>
        </w:rPr>
        <w:t xml:space="preserve">멤버 4명이 군대 복무로 공백기를 가졌고, </w:t>
      </w:r>
      <w:r w:rsidR="009674C9">
        <w:rPr>
          <w:rFonts w:hint="eastAsia"/>
        </w:rPr>
        <w:t>실적</w:t>
      </w:r>
      <w:r w:rsidR="001C5D52">
        <w:rPr>
          <w:rFonts w:hint="eastAsia"/>
        </w:rPr>
        <w:t xml:space="preserve"> 하락을 피하지 못했다.</w:t>
      </w:r>
      <w:r w:rsidR="009E58F1">
        <w:rPr>
          <w:rFonts w:hint="eastAsia"/>
        </w:rPr>
        <w:t xml:space="preserve"> </w:t>
      </w:r>
      <w:r w:rsidR="00DB3FC8">
        <w:rPr>
          <w:rFonts w:hint="eastAsia"/>
        </w:rPr>
        <w:t xml:space="preserve">동사의 경우 </w:t>
      </w:r>
      <w:r w:rsidR="00BC1A80">
        <w:rPr>
          <w:rFonts w:hint="eastAsia"/>
        </w:rPr>
        <w:t>YG의 사례를 통해</w:t>
      </w:r>
      <w:r w:rsidR="00DB3FC8">
        <w:rPr>
          <w:rFonts w:hint="eastAsia"/>
        </w:rPr>
        <w:t xml:space="preserve"> 리스크를 충분히 인지</w:t>
      </w:r>
      <w:r w:rsidR="00A35DD4">
        <w:rPr>
          <w:rFonts w:hint="eastAsia"/>
        </w:rPr>
        <w:t>하</w:t>
      </w:r>
      <w:r w:rsidR="00DB3FC8">
        <w:rPr>
          <w:rFonts w:hint="eastAsia"/>
        </w:rPr>
        <w:t xml:space="preserve">고 </w:t>
      </w:r>
      <w:r w:rsidR="00A35DD4">
        <w:rPr>
          <w:rFonts w:hint="eastAsia"/>
        </w:rPr>
        <w:t>오랜 기간 준비</w:t>
      </w:r>
      <w:r w:rsidR="00C050B2">
        <w:rPr>
          <w:rFonts w:hint="eastAsia"/>
        </w:rPr>
        <w:t>해왔</w:t>
      </w:r>
      <w:r w:rsidR="00DB3FC8">
        <w:rPr>
          <w:rFonts w:hint="eastAsia"/>
        </w:rPr>
        <w:t>다.</w:t>
      </w:r>
      <w:r w:rsidR="00DB3FC8">
        <w:t xml:space="preserve"> </w:t>
      </w:r>
      <w:r w:rsidR="00BC1A80">
        <w:rPr>
          <w:rFonts w:hint="eastAsia"/>
        </w:rPr>
        <w:t>2022년</w:t>
      </w:r>
      <w:r w:rsidR="002F2B96">
        <w:t xml:space="preserve"> </w:t>
      </w:r>
      <w:r w:rsidR="002F2B96">
        <w:rPr>
          <w:rFonts w:hint="eastAsia"/>
        </w:rPr>
        <w:t>BTS는 오프라인 일정을 적극적으로 수행할 예정이며,</w:t>
      </w:r>
      <w:r w:rsidR="002F2B96">
        <w:t xml:space="preserve"> </w:t>
      </w:r>
      <w:r w:rsidR="002F2B96">
        <w:rPr>
          <w:rFonts w:hint="eastAsia"/>
        </w:rPr>
        <w:t>IP를</w:t>
      </w:r>
      <w:r w:rsidR="002F2B96">
        <w:t xml:space="preserve"> </w:t>
      </w:r>
      <w:r w:rsidR="002F2B96">
        <w:rPr>
          <w:rFonts w:hint="eastAsia"/>
        </w:rPr>
        <w:t>활용한 신사업</w:t>
      </w:r>
      <w:r w:rsidR="001F7426">
        <w:rPr>
          <w:rFonts w:hint="eastAsia"/>
        </w:rPr>
        <w:t>도</w:t>
      </w:r>
      <w:r w:rsidR="002F2B96">
        <w:rPr>
          <w:rFonts w:hint="eastAsia"/>
        </w:rPr>
        <w:t xml:space="preserve"> 다양하게 준비 중에 있다.</w:t>
      </w:r>
      <w:r w:rsidR="002F2B96">
        <w:t xml:space="preserve"> </w:t>
      </w:r>
      <w:r w:rsidR="001F7426">
        <w:rPr>
          <w:rFonts w:hint="eastAsia"/>
        </w:rPr>
        <w:t xml:space="preserve">멤버 전원이 동시에 군대에 가지 않고 유닛으로 활동하는 선택지도 존재하기 때문에 BTS발 매출을 아예 배제할 필요도 없다. </w:t>
      </w:r>
      <w:r w:rsidR="00D77B4F">
        <w:rPr>
          <w:rFonts w:hint="eastAsia"/>
        </w:rPr>
        <w:t>IR</w:t>
      </w:r>
      <w:r w:rsidR="00D77B4F">
        <w:t xml:space="preserve"> </w:t>
      </w:r>
      <w:r w:rsidR="00D77B4F">
        <w:rPr>
          <w:rFonts w:hint="eastAsia"/>
        </w:rPr>
        <w:t>담당자에 따르면 사전 제작 콘텐츠(앨범,</w:t>
      </w:r>
      <w:r w:rsidR="00D77B4F">
        <w:t xml:space="preserve"> </w:t>
      </w:r>
      <w:r w:rsidR="00D77B4F">
        <w:rPr>
          <w:rFonts w:hint="eastAsia"/>
        </w:rPr>
        <w:t xml:space="preserve">공연 등)를 군복무 기간 1년 6개월 중 1년을 </w:t>
      </w:r>
      <w:proofErr w:type="spellStart"/>
      <w:r w:rsidR="00D77B4F">
        <w:rPr>
          <w:rFonts w:hint="eastAsia"/>
        </w:rPr>
        <w:t>커버칠</w:t>
      </w:r>
      <w:proofErr w:type="spellEnd"/>
      <w:r w:rsidR="00D77B4F">
        <w:rPr>
          <w:rFonts w:hint="eastAsia"/>
        </w:rPr>
        <w:t xml:space="preserve"> 수 있을 만큼 충분히 준비한 상태이기 때문에 </w:t>
      </w:r>
      <w:r w:rsidR="001F7426">
        <w:rPr>
          <w:rFonts w:hint="eastAsia"/>
        </w:rPr>
        <w:t>2023년</w:t>
      </w:r>
      <w:r w:rsidR="00D77B4F">
        <w:rPr>
          <w:rFonts w:hint="eastAsia"/>
        </w:rPr>
        <w:t xml:space="preserve"> 전원이 입대를 하더라도</w:t>
      </w:r>
      <w:r w:rsidR="001F7426">
        <w:rPr>
          <w:rFonts w:hint="eastAsia"/>
        </w:rPr>
        <w:t xml:space="preserve"> 매출</w:t>
      </w:r>
      <w:r w:rsidR="00D77B4F">
        <w:rPr>
          <w:rFonts w:hint="eastAsia"/>
        </w:rPr>
        <w:t>감소는 없을 것이라 밝혔</w:t>
      </w:r>
      <w:r w:rsidR="001F7426">
        <w:rPr>
          <w:rFonts w:hint="eastAsia"/>
        </w:rPr>
        <w:t>다.</w:t>
      </w:r>
    </w:p>
    <w:p w14:paraId="58ABAB7C" w14:textId="77777777" w:rsidR="00DB3FC8" w:rsidRPr="00D77B4F" w:rsidRDefault="00DB3FC8" w:rsidP="00DA586A">
      <w:pPr>
        <w:pStyle w:val="1"/>
      </w:pPr>
    </w:p>
    <w:p w14:paraId="374CCB07" w14:textId="0288A1DA" w:rsidR="0093710C" w:rsidRDefault="0093710C" w:rsidP="0093710C">
      <w:pPr>
        <w:pStyle w:val="a9"/>
        <w:spacing w:after="0" w:line="320" w:lineRule="exact"/>
      </w:pPr>
      <w:r>
        <w:rPr>
          <w:rFonts w:hint="eastAsia"/>
        </w:rPr>
        <w:t>2</w:t>
      </w:r>
      <w:r>
        <w:t xml:space="preserve">) </w:t>
      </w:r>
      <w:proofErr w:type="spellStart"/>
      <w:r w:rsidR="00386471">
        <w:rPr>
          <w:rFonts w:hint="eastAsia"/>
        </w:rPr>
        <w:t>거금들어</w:t>
      </w:r>
      <w:proofErr w:type="spellEnd"/>
      <w:r w:rsidR="00386471">
        <w:rPr>
          <w:rFonts w:hint="eastAsia"/>
        </w:rPr>
        <w:t xml:space="preserve"> 인수한 </w:t>
      </w:r>
      <w:proofErr w:type="spellStart"/>
      <w:r w:rsidR="00386471">
        <w:rPr>
          <w:rFonts w:hint="eastAsia"/>
        </w:rPr>
        <w:t>이타카</w:t>
      </w:r>
      <w:r w:rsidR="000B61EC">
        <w:rPr>
          <w:rFonts w:hint="eastAsia"/>
        </w:rPr>
        <w:t>홀딩스</w:t>
      </w:r>
      <w:proofErr w:type="spellEnd"/>
      <w:r w:rsidR="00386471">
        <w:rPr>
          <w:rFonts w:hint="eastAsia"/>
        </w:rPr>
        <w:t>,</w:t>
      </w:r>
      <w:r w:rsidR="00386471">
        <w:t xml:space="preserve"> </w:t>
      </w:r>
      <w:r w:rsidR="00386471">
        <w:rPr>
          <w:rFonts w:hint="eastAsia"/>
        </w:rPr>
        <w:t xml:space="preserve">실적에 </w:t>
      </w:r>
      <w:proofErr w:type="spellStart"/>
      <w:r w:rsidR="00386471">
        <w:rPr>
          <w:rFonts w:hint="eastAsia"/>
        </w:rPr>
        <w:t>악영할</w:t>
      </w:r>
      <w:proofErr w:type="spellEnd"/>
      <w:r w:rsidR="00386471">
        <w:rPr>
          <w:rFonts w:hint="eastAsia"/>
        </w:rPr>
        <w:t xml:space="preserve"> 끼칠 가능성</w:t>
      </w:r>
      <w:r w:rsidR="00B227E4">
        <w:rPr>
          <w:rFonts w:hint="eastAsia"/>
        </w:rPr>
        <w:t>?</w:t>
      </w:r>
    </w:p>
    <w:p w14:paraId="7736A099" w14:textId="05BC094B" w:rsidR="00347896" w:rsidRDefault="00347896" w:rsidP="00347896">
      <w:pPr>
        <w:pStyle w:val="a7"/>
        <w:framePr w:wrap="around" w:y="48"/>
      </w:pPr>
      <w:proofErr w:type="spellStart"/>
      <w:r>
        <w:rPr>
          <w:rFonts w:hint="eastAsia"/>
        </w:rPr>
        <w:t>하이브와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이타카</w:t>
      </w:r>
      <w:proofErr w:type="spellEnd"/>
      <w:r>
        <w:rPr>
          <w:rFonts w:hint="eastAsia"/>
        </w:rPr>
        <w:t>,</w:t>
      </w:r>
    </w:p>
    <w:p w14:paraId="3139EBEE" w14:textId="58A89265" w:rsidR="00347896" w:rsidRDefault="00347896" w:rsidP="00347896">
      <w:pPr>
        <w:pStyle w:val="a7"/>
        <w:framePr w:wrap="around" w:y="48"/>
      </w:pPr>
      <w:r>
        <w:rPr>
          <w:rFonts w:hint="eastAsia"/>
        </w:rPr>
        <w:t xml:space="preserve">영업권 이상의 미래 가치를 증명할 수 </w:t>
      </w:r>
      <w:r w:rsidR="00524517">
        <w:rPr>
          <w:rFonts w:hint="eastAsia"/>
        </w:rPr>
        <w:t>있을까</w:t>
      </w:r>
      <w:r w:rsidR="00524517">
        <w:t>?</w:t>
      </w:r>
    </w:p>
    <w:p w14:paraId="47808844" w14:textId="260027B6" w:rsidR="001D5453" w:rsidRPr="00347896" w:rsidRDefault="0093710C" w:rsidP="00347896">
      <w:pPr>
        <w:pStyle w:val="a9"/>
        <w:spacing w:after="0" w:line="320" w:lineRule="exact"/>
        <w:rPr>
          <w:rFonts w:hAnsi="Times New Roman" w:cs="Times New Roman"/>
          <w:b w:val="0"/>
          <w:bCs w:val="0"/>
          <w:kern w:val="2"/>
          <w:sz w:val="22"/>
          <w:szCs w:val="12"/>
        </w:rPr>
      </w:pPr>
      <w:r w:rsidRPr="00D820C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동사</w:t>
      </w:r>
      <w:r w:rsidR="00386471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는 </w:t>
      </w:r>
      <w:proofErr w:type="spellStart"/>
      <w:r w:rsidR="00283A3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이타카</w:t>
      </w:r>
      <w:r w:rsidR="009643E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홀딩스</w:t>
      </w:r>
      <w:r w:rsidR="00283A3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를</w:t>
      </w:r>
      <w:proofErr w:type="spellEnd"/>
      <w:r w:rsidR="00283A33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인수하는데 </w:t>
      </w:r>
      <w:r w:rsidR="009643E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10,515억원을 지불했</w:t>
      </w:r>
      <w:r w:rsidR="00C75D5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고</w:t>
      </w:r>
      <w:r w:rsidR="00400CA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</w:t>
      </w:r>
      <w:r w:rsidR="009643E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8,500억원</w:t>
      </w:r>
      <w:r w:rsidR="00C75D5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 영업권을 인식</w:t>
      </w:r>
      <w:r w:rsidR="009643E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했다.</w:t>
      </w:r>
      <w:r w:rsidR="009643E2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9643E2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영업권의 경우 현금창출능력에 따른 손상을 인식하게 되는</w:t>
      </w:r>
      <w:r w:rsidR="00E67E1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</w:t>
      </w:r>
      <w:r w:rsidR="00C75D5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자산으로 </w:t>
      </w:r>
      <w:r w:rsidR="00DD27EA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당기손익</w:t>
      </w:r>
      <w:r w:rsidR="00400CA8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에 직결되는 중요한 자산이</w:t>
      </w:r>
      <w:r w:rsidR="00C75D5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다.</w:t>
      </w:r>
      <w:r w:rsidR="00400CA8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영업권의 규모에 비해 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2020년 기준 </w:t>
      </w:r>
      <w:proofErr w:type="spellStart"/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이타카홀딩스의</w:t>
      </w:r>
      <w:proofErr w:type="spellEnd"/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매출과 </w:t>
      </w:r>
      <w:r w:rsidR="000B61E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영업</w:t>
      </w:r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이익은</w:t>
      </w:r>
      <w:r w:rsidR="000B61E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1,554</w:t>
      </w:r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억원/</w:t>
      </w:r>
      <w:r w:rsidR="000B61E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191</w:t>
      </w:r>
      <w:r w:rsidR="00CB527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억원으로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미미한 수준이다.</w:t>
      </w:r>
      <w:r w:rsidR="000B61E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2022년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말</w:t>
      </w:r>
      <w:r w:rsidR="000B61EC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손상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검사 수행이 예정되어 있어 남은 기간동안 </w:t>
      </w:r>
      <w:proofErr w:type="spellStart"/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이타카홀딩스의</w:t>
      </w:r>
      <w:proofErr w:type="spellEnd"/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현금창출능력을 충분히 입증하지 않으면 당기손익에 악영향을 줄 수 있다.</w:t>
      </w:r>
      <w:r w:rsidR="00B227E4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다만 2020년 실적은 </w:t>
      </w:r>
      <w:proofErr w:type="spellStart"/>
      <w:r w:rsidR="00CF7D49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이타카홀딩스</w:t>
      </w:r>
      <w:r w:rsidR="0034789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의</w:t>
      </w:r>
      <w:proofErr w:type="spellEnd"/>
      <w:r w:rsidR="0034789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 xml:space="preserve"> 아티스트와 동사의 레이블,</w:t>
      </w:r>
      <w:r w:rsidR="00347896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B227E4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솔루션</w:t>
      </w:r>
      <w:r w:rsidR="0034789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,</w:t>
      </w:r>
      <w:r w:rsidR="00347896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  <w:r w:rsidR="00347896">
        <w:rPr>
          <w:rFonts w:hAnsi="Times New Roman" w:cs="Times New Roman" w:hint="eastAsia"/>
          <w:b w:val="0"/>
          <w:bCs w:val="0"/>
          <w:kern w:val="2"/>
          <w:sz w:val="22"/>
          <w:szCs w:val="12"/>
        </w:rPr>
        <w:t>플랫폼 비즈니스 간의 시너지를 담지 않은 수치이기 때문에 이전의 실적보다 앞으로의 행적에 주목할 필요가 있다.</w:t>
      </w:r>
      <w:r w:rsidR="00B227E4">
        <w:rPr>
          <w:rFonts w:hAnsi="Times New Roman" w:cs="Times New Roman"/>
          <w:b w:val="0"/>
          <w:bCs w:val="0"/>
          <w:kern w:val="2"/>
          <w:sz w:val="22"/>
          <w:szCs w:val="12"/>
        </w:rPr>
        <w:t xml:space="preserve"> </w:t>
      </w:r>
    </w:p>
    <w:p w14:paraId="18988E0C" w14:textId="77777777" w:rsidR="001D5453" w:rsidRPr="00C13C22" w:rsidRDefault="001D5453" w:rsidP="00C13C22">
      <w:pPr>
        <w:pStyle w:val="1"/>
      </w:pPr>
    </w:p>
    <w:p w14:paraId="31E56084" w14:textId="77777777" w:rsidR="00C13C22" w:rsidRPr="002F13B7" w:rsidRDefault="00C13C22" w:rsidP="00C13C22">
      <w:pPr>
        <w:spacing w:after="200" w:line="280" w:lineRule="exact"/>
        <w:rPr>
          <w:rFonts w:ascii="HY견고딕" w:eastAsia="HY견고딕" w:hAnsi="Times New Roman"/>
          <w:spacing w:val="-6"/>
          <w:w w:val="98"/>
          <w:sz w:val="20"/>
          <w:szCs w:val="20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20"/>
          <w:szCs w:val="20"/>
        </w:rPr>
        <w:t>기업개요 및 용어해설</w:t>
      </w:r>
    </w:p>
    <w:p w14:paraId="47B46CD0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기업개요</w:t>
      </w:r>
    </w:p>
    <w:p w14:paraId="518F3192" w14:textId="35E9C565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하이브는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BTS,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proofErr w:type="spellStart"/>
      <w:r w:rsidR="00C050B2">
        <w:rPr>
          <w:rFonts w:ascii="HY중고딕" w:eastAsia="HY중고딕" w:hint="eastAsia"/>
          <w:spacing w:val="-6"/>
          <w:w w:val="98"/>
          <w:sz w:val="14"/>
          <w:szCs w:val="14"/>
        </w:rPr>
        <w:t>세븐틴</w:t>
      </w:r>
      <w:proofErr w:type="spellEnd"/>
      <w:r w:rsidR="00C050B2">
        <w:rPr>
          <w:rFonts w:ascii="HY중고딕" w:eastAsia="HY중고딕" w:hint="eastAsia"/>
          <w:spacing w:val="-6"/>
          <w:w w:val="98"/>
          <w:sz w:val="14"/>
          <w:szCs w:val="14"/>
        </w:rPr>
        <w:t>,</w:t>
      </w:r>
      <w:r w:rsidR="00C050B2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C050B2">
        <w:rPr>
          <w:rFonts w:ascii="HY중고딕" w:eastAsia="HY중고딕" w:hint="eastAsia"/>
          <w:spacing w:val="-6"/>
          <w:w w:val="98"/>
          <w:sz w:val="14"/>
          <w:szCs w:val="14"/>
        </w:rPr>
        <w:t>TXT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등의 유명 아티스트를 보유한 </w:t>
      </w: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엔터테이먼트</w:t>
      </w:r>
      <w:proofErr w:type="spellEnd"/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</w:t>
      </w:r>
      <w:r w:rsidR="006E1426">
        <w:rPr>
          <w:rFonts w:ascii="HY중고딕" w:eastAsia="HY중고딕" w:hint="eastAsia"/>
          <w:spacing w:val="-6"/>
          <w:w w:val="98"/>
          <w:sz w:val="14"/>
          <w:szCs w:val="14"/>
        </w:rPr>
        <w:t xml:space="preserve">라이프스타일 플랫폼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회사</w:t>
      </w:r>
      <w:r w:rsidR="006E1426">
        <w:rPr>
          <w:rFonts w:ascii="HY중고딕" w:eastAsia="HY중고딕" w:hint="eastAsia"/>
          <w:spacing w:val="-6"/>
          <w:w w:val="98"/>
          <w:sz w:val="14"/>
          <w:szCs w:val="14"/>
        </w:rPr>
        <w:t>임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.</w:t>
      </w:r>
      <w:r w:rsidR="006031E2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 xml:space="preserve">2021년 4월 </w:t>
      </w:r>
      <w:proofErr w:type="spellStart"/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>이타카홀딩스를</w:t>
      </w:r>
      <w:proofErr w:type="spellEnd"/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 xml:space="preserve"> 인수하면서 글로벌 아티스트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역량을 더욱 더 강화함.</w:t>
      </w:r>
    </w:p>
    <w:p w14:paraId="0E07ECC3" w14:textId="7F4C279F" w:rsidR="00F969B9" w:rsidRDefault="00F969B9" w:rsidP="00C13C22">
      <w:pPr>
        <w:spacing w:line="240" w:lineRule="atLeast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사업영역은 레이블,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솔루션,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플랫폼</w:t>
      </w:r>
      <w:r w:rsidR="006031E2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>3축 체제로 구성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됨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>.</w:t>
      </w:r>
      <w:r w:rsidR="006031E2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 xml:space="preserve">레이블은 </w:t>
      </w:r>
      <w:proofErr w:type="spellStart"/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크리에이티브한</w:t>
      </w:r>
      <w:proofErr w:type="spellEnd"/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 xml:space="preserve"> 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>음악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과 아티스트를 발굴하며,</w:t>
      </w:r>
      <w:r w:rsidR="00B40CF4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솔루션은 레이블 사업의 결과물을 토대로 영상 컨텐츠,</w:t>
      </w:r>
      <w:r w:rsidR="00B40CF4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IP,</w:t>
      </w:r>
      <w:r w:rsidR="00B40CF4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학습,</w:t>
      </w:r>
      <w:r w:rsidR="00B40CF4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게임 등 n차 창작물을 만드는 사업을 영위하고 있음.</w:t>
      </w:r>
      <w:r w:rsidR="00B40CF4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B40CF4">
        <w:rPr>
          <w:rFonts w:ascii="HY중고딕" w:eastAsia="HY중고딕" w:hint="eastAsia"/>
          <w:spacing w:val="-6"/>
          <w:w w:val="98"/>
          <w:sz w:val="14"/>
          <w:szCs w:val="14"/>
        </w:rPr>
        <w:t>마지막으로 플랫폼 사업은 레이블과 솔루션의 모든 결과물을 위버스에 연결하고 확장하는 사업을 담당함</w:t>
      </w:r>
      <w:r w:rsidR="006E1426">
        <w:rPr>
          <w:rFonts w:ascii="HY중고딕" w:eastAsia="HY중고딕" w:hint="eastAsia"/>
          <w:spacing w:val="-6"/>
          <w:w w:val="98"/>
          <w:sz w:val="14"/>
          <w:szCs w:val="14"/>
        </w:rPr>
        <w:t>.</w:t>
      </w:r>
    </w:p>
    <w:p w14:paraId="24F3A3DE" w14:textId="77777777" w:rsidR="00C13C22" w:rsidRPr="00C13C22" w:rsidRDefault="00C13C22" w:rsidP="00C13C22">
      <w:pPr>
        <w:pStyle w:val="1"/>
      </w:pPr>
    </w:p>
    <w:p w14:paraId="31E242FB" w14:textId="77777777" w:rsidR="00C13C22" w:rsidRPr="002F13B7" w:rsidRDefault="00C13C22" w:rsidP="00C13C22">
      <w:pPr>
        <w:spacing w:after="60" w:line="280" w:lineRule="exact"/>
        <w:rPr>
          <w:rFonts w:ascii="HY견고딕" w:eastAsia="HY견고딕" w:hAnsi="Times New Roman"/>
          <w:spacing w:val="-6"/>
          <w:w w:val="98"/>
          <w:sz w:val="16"/>
          <w:szCs w:val="16"/>
        </w:rPr>
      </w:pPr>
      <w:r w:rsidRPr="002F13B7">
        <w:rPr>
          <w:rFonts w:ascii="HY견고딕" w:eastAsia="HY견고딕" w:hAnsi="Times New Roman" w:hint="eastAsia"/>
          <w:spacing w:val="-6"/>
          <w:w w:val="98"/>
          <w:sz w:val="16"/>
          <w:szCs w:val="16"/>
        </w:rPr>
        <w:t>■ 용어해설</w:t>
      </w:r>
    </w:p>
    <w:p w14:paraId="50306E06" w14:textId="0C1A534F" w:rsidR="00C13C22" w:rsidRPr="002F13B7" w:rsidRDefault="00F969B9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proofErr w:type="spellStart"/>
      <w:r>
        <w:rPr>
          <w:rFonts w:ascii="HY중고딕" w:eastAsia="HY중고딕" w:hint="eastAsia"/>
          <w:spacing w:val="-6"/>
          <w:w w:val="98"/>
          <w:sz w:val="14"/>
          <w:szCs w:val="14"/>
        </w:rPr>
        <w:t>리오프닝</w:t>
      </w:r>
      <w:proofErr w:type="spellEnd"/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(Reopening)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:</w:t>
      </w:r>
      <w:r w:rsidR="00D77B4F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코로나19로 인해 영업활동에 제약을 받았던 기업,</w:t>
      </w:r>
      <w:r w:rsidR="00D77B4F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산업이</w:t>
      </w:r>
      <w:r w:rsidR="00D77B4F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경제활동을 다시 재개하는 현상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</w:p>
    <w:p w14:paraId="1960FF9A" w14:textId="2E91FCA6" w:rsidR="003739C8" w:rsidRDefault="003739C8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MD</w:t>
      </w:r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(</w:t>
      </w:r>
      <w:r w:rsidR="00D77B4F">
        <w:rPr>
          <w:rFonts w:ascii="HY중고딕" w:eastAsia="HY중고딕"/>
          <w:spacing w:val="-6"/>
          <w:w w:val="98"/>
          <w:sz w:val="14"/>
          <w:szCs w:val="14"/>
        </w:rPr>
        <w:t>Merchandise</w:t>
      </w:r>
      <w:r w:rsidR="00D77B4F">
        <w:rPr>
          <w:rFonts w:ascii="HY중고딕" w:eastAsia="HY중고딕" w:hint="eastAsia"/>
          <w:spacing w:val="-6"/>
          <w:w w:val="98"/>
          <w:sz w:val="14"/>
          <w:szCs w:val="14"/>
        </w:rPr>
        <w:t>)</w:t>
      </w:r>
      <w:r w:rsidR="00DB52B8">
        <w:rPr>
          <w:rFonts w:ascii="HY중고딕" w:eastAsia="HY중고딕" w:hint="eastAsia"/>
          <w:spacing w:val="-6"/>
          <w:w w:val="98"/>
          <w:sz w:val="14"/>
          <w:szCs w:val="14"/>
        </w:rPr>
        <w:t>:</w:t>
      </w:r>
      <w:r w:rsidR="00DB52B8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 xml:space="preserve">특정 브랜드의 IP를 활용해 제작한 파생상품 혹은 기획상품으로 </w:t>
      </w:r>
      <w:proofErr w:type="spellStart"/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굿즈</w:t>
      </w:r>
      <w:proofErr w:type="spellEnd"/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(goods)로도 불림</w:t>
      </w:r>
    </w:p>
    <w:p w14:paraId="31962BC5" w14:textId="5B2F90C2" w:rsidR="007C60F5" w:rsidRDefault="007C60F5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TEA(Track-equivalent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albums):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10</w:t>
      </w:r>
      <w:r w:rsidR="004021E5">
        <w:rPr>
          <w:rFonts w:ascii="HY중고딕" w:eastAsia="HY중고딕" w:hint="eastAsia"/>
          <w:spacing w:val="-6"/>
          <w:w w:val="98"/>
          <w:sz w:val="14"/>
          <w:szCs w:val="14"/>
        </w:rPr>
        <w:t>번의 디지털 트랙 다운로드를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 xml:space="preserve"> 하나의 앨범으로 환산하는 </w:t>
      </w:r>
      <w:r w:rsidR="004021E5">
        <w:rPr>
          <w:rFonts w:ascii="HY중고딕" w:eastAsia="HY중고딕" w:hint="eastAsia"/>
          <w:spacing w:val="-6"/>
          <w:w w:val="98"/>
          <w:sz w:val="14"/>
          <w:szCs w:val="14"/>
        </w:rPr>
        <w:t>방법</w:t>
      </w:r>
    </w:p>
    <w:p w14:paraId="1E0BC6A1" w14:textId="6E76D7E7" w:rsidR="007C60F5" w:rsidRDefault="007C60F5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SEA(Stream-equivalent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albums):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1,500번의 스트리밍을 하나의 앨범으로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환산하는 방법</w:t>
      </w:r>
    </w:p>
    <w:p w14:paraId="46A3A2FE" w14:textId="7E759486" w:rsidR="00D01CE9" w:rsidRDefault="00D01CE9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ARPU(Average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revenue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per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user):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수익을 전체 이용자 수로 나눈 단위당 매출</w:t>
      </w:r>
    </w:p>
    <w:p w14:paraId="370E8EA4" w14:textId="2798F9F2" w:rsidR="003739C8" w:rsidRDefault="003739C8" w:rsidP="00C13C22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ARPPU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(Average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revenue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per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paid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user):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수익을 결제를 한 이용자 수로 나눈 단위당 매출,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ARPU와 다르게 결제를 한번이라도 한 충성고객을 대상으로 함</w:t>
      </w:r>
      <w:r w:rsidR="006E1426">
        <w:rPr>
          <w:rFonts w:ascii="HY중고딕" w:eastAsia="HY중고딕" w:hint="eastAsia"/>
          <w:spacing w:val="-6"/>
          <w:w w:val="98"/>
          <w:sz w:val="14"/>
          <w:szCs w:val="14"/>
        </w:rPr>
        <w:t>.</w:t>
      </w:r>
    </w:p>
    <w:p w14:paraId="2757EA87" w14:textId="784EB8F9" w:rsidR="006E1426" w:rsidRDefault="003739C8" w:rsidP="006E1426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MAU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(Monthly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activity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>user):</w:t>
      </w:r>
      <w:r w:rsidR="00D01CE9">
        <w:rPr>
          <w:rFonts w:ascii="HY중고딕" w:eastAsia="HY중고딕"/>
          <w:spacing w:val="-6"/>
          <w:w w:val="98"/>
          <w:sz w:val="14"/>
          <w:szCs w:val="14"/>
        </w:rPr>
        <w:t xml:space="preserve"> </w:t>
      </w:r>
      <w:r w:rsidR="00D01CE9">
        <w:rPr>
          <w:rFonts w:ascii="HY중고딕" w:eastAsia="HY중고딕" w:hint="eastAsia"/>
          <w:spacing w:val="-6"/>
          <w:w w:val="98"/>
          <w:sz w:val="14"/>
          <w:szCs w:val="14"/>
        </w:rPr>
        <w:t xml:space="preserve">월별 </w:t>
      </w:r>
      <w:r w:rsidR="006031E2">
        <w:rPr>
          <w:rFonts w:ascii="HY중고딕" w:eastAsia="HY중고딕" w:hint="eastAsia"/>
          <w:spacing w:val="-6"/>
          <w:w w:val="98"/>
          <w:sz w:val="14"/>
          <w:szCs w:val="14"/>
        </w:rPr>
        <w:t>활성 이용자</w:t>
      </w:r>
    </w:p>
    <w:p w14:paraId="7F1B1074" w14:textId="4F5F14DA" w:rsidR="00B52F5E" w:rsidRPr="006E1426" w:rsidRDefault="00B52F5E" w:rsidP="006E1426">
      <w:pPr>
        <w:pStyle w:val="af1"/>
        <w:numPr>
          <w:ilvl w:val="0"/>
          <w:numId w:val="1"/>
        </w:numPr>
        <w:spacing w:line="240" w:lineRule="atLeast"/>
        <w:ind w:leftChars="0" w:left="425" w:hanging="170"/>
        <w:rPr>
          <w:rFonts w:ascii="HY중고딕" w:eastAsia="HY중고딕"/>
          <w:spacing w:val="-6"/>
          <w:w w:val="98"/>
          <w:sz w:val="14"/>
          <w:szCs w:val="14"/>
        </w:rPr>
      </w:pPr>
      <w:r>
        <w:rPr>
          <w:rFonts w:ascii="HY중고딕" w:eastAsia="HY중고딕" w:hint="eastAsia"/>
          <w:spacing w:val="-6"/>
          <w:w w:val="98"/>
          <w:sz w:val="14"/>
          <w:szCs w:val="14"/>
        </w:rPr>
        <w:t>A</w:t>
      </w:r>
      <w:r>
        <w:rPr>
          <w:rFonts w:ascii="HY중고딕" w:eastAsia="HY중고딕"/>
          <w:spacing w:val="-6"/>
          <w:w w:val="98"/>
          <w:sz w:val="14"/>
          <w:szCs w:val="14"/>
        </w:rPr>
        <w:t>SP(</w:t>
      </w:r>
      <w:r w:rsidRPr="00B52F5E">
        <w:rPr>
          <w:rFonts w:ascii="HY중고딕" w:eastAsia="HY중고딕"/>
          <w:spacing w:val="-6"/>
          <w:w w:val="98"/>
          <w:sz w:val="14"/>
          <w:szCs w:val="14"/>
        </w:rPr>
        <w:t xml:space="preserve">Average </w:t>
      </w:r>
      <w:r>
        <w:rPr>
          <w:rFonts w:ascii="HY중고딕" w:eastAsia="HY중고딕"/>
          <w:spacing w:val="-6"/>
          <w:w w:val="98"/>
          <w:sz w:val="14"/>
          <w:szCs w:val="14"/>
        </w:rPr>
        <w:t>s</w:t>
      </w:r>
      <w:r w:rsidRPr="00B52F5E">
        <w:rPr>
          <w:rFonts w:ascii="HY중고딕" w:eastAsia="HY중고딕"/>
          <w:spacing w:val="-6"/>
          <w:w w:val="98"/>
          <w:sz w:val="14"/>
          <w:szCs w:val="14"/>
        </w:rPr>
        <w:t xml:space="preserve">elling </w:t>
      </w:r>
      <w:r>
        <w:rPr>
          <w:rFonts w:ascii="HY중고딕" w:eastAsia="HY중고딕"/>
          <w:spacing w:val="-6"/>
          <w:w w:val="98"/>
          <w:sz w:val="14"/>
          <w:szCs w:val="14"/>
        </w:rPr>
        <w:t>p</w:t>
      </w:r>
      <w:r w:rsidRPr="00B52F5E">
        <w:rPr>
          <w:rFonts w:ascii="HY중고딕" w:eastAsia="HY중고딕"/>
          <w:spacing w:val="-6"/>
          <w:w w:val="98"/>
          <w:sz w:val="14"/>
          <w:szCs w:val="14"/>
        </w:rPr>
        <w:t>rice</w:t>
      </w:r>
      <w:r>
        <w:rPr>
          <w:rFonts w:ascii="HY중고딕" w:eastAsia="HY중고딕"/>
          <w:spacing w:val="-6"/>
          <w:w w:val="98"/>
          <w:sz w:val="14"/>
          <w:szCs w:val="14"/>
        </w:rPr>
        <w:t xml:space="preserve">): </w:t>
      </w:r>
      <w:r>
        <w:rPr>
          <w:rFonts w:ascii="HY중고딕" w:eastAsia="HY중고딕" w:hint="eastAsia"/>
          <w:spacing w:val="-6"/>
          <w:w w:val="98"/>
          <w:sz w:val="14"/>
          <w:szCs w:val="14"/>
        </w:rPr>
        <w:t>평균판매단가</w:t>
      </w:r>
    </w:p>
    <w:p w14:paraId="6F5FE1BE" w14:textId="77777777" w:rsidR="00D04A13" w:rsidRDefault="00D04A13">
      <w:pPr>
        <w:widowControl/>
        <w:wordWrap/>
        <w:autoSpaceDE/>
        <w:autoSpaceDN/>
        <w:adjustRightInd/>
        <w:snapToGrid/>
        <w:spacing w:after="200" w:line="276" w:lineRule="auto"/>
        <w:rPr>
          <w:rFonts w:ascii="HY신명조" w:eastAsia="HY신명조" w:hAnsi="Times New Roman" w:cs="Times New Roman"/>
          <w:spacing w:val="-10"/>
          <w:w w:val="94"/>
          <w:sz w:val="22"/>
          <w:szCs w:val="12"/>
        </w:rPr>
      </w:pPr>
      <w:r>
        <w:br w:type="page"/>
      </w:r>
    </w:p>
    <w:p w14:paraId="4C641CF9" w14:textId="77777777" w:rsidR="00D04A13" w:rsidRPr="004F1668" w:rsidRDefault="00D04A13" w:rsidP="00D04A13">
      <w:pPr>
        <w:pStyle w:val="1"/>
      </w:pPr>
      <w:r>
        <w:rPr>
          <w:noProof/>
          <w:w w:val="100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1727D9" wp14:editId="2E1E7BC7">
                <wp:simplePos x="0" y="0"/>
                <wp:positionH relativeFrom="column">
                  <wp:posOffset>1461135</wp:posOffset>
                </wp:positionH>
                <wp:positionV relativeFrom="page">
                  <wp:posOffset>1367790</wp:posOffset>
                </wp:positionV>
                <wp:extent cx="3048635" cy="4053205"/>
                <wp:effectExtent l="0" t="0" r="18415" b="444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635" cy="405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78FF9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6E6F08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재무상태표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41" w:name="Table2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41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1"/>
                              <w:gridCol w:w="589"/>
                              <w:gridCol w:w="589"/>
                              <w:gridCol w:w="590"/>
                              <w:gridCol w:w="589"/>
                              <w:gridCol w:w="590"/>
                            </w:tblGrid>
                            <w:tr w:rsidR="00D04A13" w:rsidRPr="00E432FD" w14:paraId="547CD4DB" w14:textId="77777777" w:rsidTr="00B45EB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1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60B34AC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42" w:name="Table2_Year" w:colFirst="1" w:colLast="5"/>
                                  <w:bookmarkStart w:id="43" w:name="Table2_YearT" w:colFirst="1" w:colLast="5"/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36F095E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B4B76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1DEDED5A" w14:textId="28BD0F86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BB748DF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1736F2C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431C9DA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53FEC8A6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bookmarkStart w:id="44" w:name="Table2_DataT" w:colFirst="1" w:colLast="5"/>
                                  <w:bookmarkStart w:id="45" w:name="Table2_Data" w:colFirst="1" w:colLast="5"/>
                                  <w:bookmarkEnd w:id="42"/>
                                  <w:bookmarkEnd w:id="43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자산총계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0646224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363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615F71D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1,924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3B5ED14" w14:textId="012CB8D4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4,729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554CE11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717225AF" w14:textId="77777777" w:rsidR="00642BF0" w:rsidRPr="005A0822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C66330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14:paraId="3BD95C99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CC22B4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002360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1,389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FDE9296" w14:textId="4B006F7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2,003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8AA769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bottom w:val="nil"/>
                                  </w:tcBorders>
                                </w:tcPr>
                                <w:p w14:paraId="2E950A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2D101B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3D7FCF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현금성자산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1018A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8E636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380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878098" w14:textId="1692575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678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5D00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EA864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C7CBAA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CFA0E5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매출채권및기타채권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5C36C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AF267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164AFAD" w14:textId="527E958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B45C0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83AA2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79F423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8123252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재고자산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16BD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632570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4420F38" w14:textId="4C738A5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54EC9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937FE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08F7076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3BC551A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19C2D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54069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08CFAC9" w14:textId="1FCBF99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2,726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B7DD28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015E6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D0A3A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9DA0694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C3B3FF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810FB2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7F277B" w14:textId="26B9CD22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1,123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1A9B9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AD0884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4E75AA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6F7D6C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2B89A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D4D8BF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3003018" w14:textId="20F111C9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41D1C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19769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FE0F20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A8D32FA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5E95BC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4732C5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179359C" w14:textId="5ED50CF5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1,330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20A95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B10D5A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CF495B5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3B12A30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부채총계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EAC7031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189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858F24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726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3753459E" w14:textId="0C155C1C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1,842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0A27E3E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44D1BAB5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0F1FD2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20266F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6F36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8900F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296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5F6009C" w14:textId="560F74F6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982302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27ED7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1D7750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A447C2D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매입채무및기타채무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5CAFB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CE433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F499B9" w14:textId="6584415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233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BA2F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C738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6BE478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B1A8B9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단기차입금및단기사채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A27B8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F68C3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200154" w14:textId="5268059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150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3DFBD7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7489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31824B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CC9EB63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유동성장기부채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95838C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8867E2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A2C543" w14:textId="74D74518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76511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310B5B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0319EB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04473C5" w14:textId="77777777" w:rsidR="00642BF0" w:rsidRPr="00666DF3" w:rsidRDefault="00642BF0" w:rsidP="00642BF0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비유동부채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D19FB6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8CE3F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429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B6E0F49" w14:textId="0981B9B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84D673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7E9BF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93F75D7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A3438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사채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625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0328F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3486D95" w14:textId="486B283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332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A0AC1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F5F8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7A62F63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29881F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장기차입금및금융부채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FBEB0E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195756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DC5779D" w14:textId="555414F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737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B8A86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ED74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739959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7D74CC51" w14:textId="77777777" w:rsidR="00642BF0" w:rsidRPr="00812176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자본총계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4CF3A16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CF41ECF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C4EA33F" w14:textId="52A1734F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 xml:space="preserve">2,887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4FD97CA1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658F1709" w14:textId="77777777" w:rsidR="00642BF0" w:rsidRPr="00812176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274CC2C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6CEC673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59FD87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174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03FE09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1,195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96C8E9" w14:textId="7C2EA2F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2,812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CA648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24740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54A8768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5C969B6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AE927A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A34F3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D23D6FE" w14:textId="1C9EA4A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2FB7D1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4FB3C7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7A6E7564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7396EC7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15B6FE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213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BE06AB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1,132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B6B9BD8" w14:textId="263F547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2,544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A4676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C3DD05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D83B21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9A6AB8" w14:textId="77777777" w:rsidR="00642BF0" w:rsidRPr="00666DF3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기타자본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0FD1C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93CB22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88C2C3D" w14:textId="5068B24F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489C30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40AC29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FB921B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6128C5" w14:textId="77777777" w:rsidR="00642BF0" w:rsidRPr="00FE1D19" w:rsidRDefault="00642BF0" w:rsidP="00642BF0">
                                  <w:pPr>
                                    <w:ind w:right="36" w:firstLineChars="200" w:firstLine="258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이익잉여금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65E7D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(42)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B7C91A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ED80E0" w14:textId="58DFD16A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181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675E1D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3661ED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A4FF1A" w14:textId="77777777" w:rsidTr="00642BF0">
                              <w:trPr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3C4FA254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 비지배주주지분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6134E7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3DB66F9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1AE4DD50" w14:textId="304EC0E8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 xml:space="preserve">75 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590B0287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166CE54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4606001" w14:textId="77777777" w:rsidTr="00642BF0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2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56DB83A0" w14:textId="77777777" w:rsidR="00642BF0" w:rsidRPr="00FE1D1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5582A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(150)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7181AE88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(820)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7119943" w14:textId="5AB4E77B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(394)</w:t>
                                  </w:r>
                                </w:p>
                              </w:tc>
                              <w:tc>
                                <w:tcPr>
                                  <w:tcW w:w="589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314A93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single" w:sz="6" w:space="0" w:color="000000" w:themeColor="text1"/>
                                  </w:tcBorders>
                                </w:tcPr>
                                <w:p w14:paraId="1306BBD4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44"/>
                            <w:bookmarkEnd w:id="45"/>
                          </w:tbl>
                          <w:p w14:paraId="004FAB62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727D9" id="Text Box 18" o:spid="_x0000_s1035" type="#_x0000_t202" style="position:absolute;left:0;text-align:left;margin-left:115.05pt;margin-top:107.7pt;width:240.05pt;height:31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" filled="f" stroked="f">
                <v:textbox inset="0,0,0,0">
                  <w:txbxContent>
                    <w:p w14:paraId="5E678FF9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6E6F08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재무상태표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46" w:name="Table2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46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1"/>
                        <w:gridCol w:w="589"/>
                        <w:gridCol w:w="589"/>
                        <w:gridCol w:w="590"/>
                        <w:gridCol w:w="589"/>
                        <w:gridCol w:w="590"/>
                      </w:tblGrid>
                      <w:tr w:rsidR="00D04A13" w:rsidRPr="00E432FD" w14:paraId="547CD4DB" w14:textId="77777777" w:rsidTr="00B45EB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1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60B34AC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47" w:name="Table2_Year" w:colFirst="1" w:colLast="5"/>
                            <w:bookmarkStart w:id="48" w:name="Table2_YearT" w:colFirst="1" w:colLast="5"/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36F095E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B4B76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1DEDED5A" w14:textId="28BD0F86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BB748DF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1736F2C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431C9DA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53FEC8A6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bookmarkStart w:id="49" w:name="Table2_DataT" w:colFirst="1" w:colLast="5"/>
                            <w:bookmarkStart w:id="50" w:name="Table2_Data" w:colFirst="1" w:colLast="5"/>
                            <w:bookmarkEnd w:id="47"/>
                            <w:bookmarkEnd w:id="48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자산총계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70646224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363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5615F71D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1,924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23B5ED14" w14:textId="012CB8D4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4,729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554CE11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717225AF" w14:textId="77777777" w:rsidR="00642BF0" w:rsidRPr="005A0822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C66330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il"/>
                            </w:tcBorders>
                          </w:tcPr>
                          <w:p w14:paraId="3BD95C99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1CC22B4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6002360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1,389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  <w:noWrap/>
                          </w:tcPr>
                          <w:p w14:paraId="4FDE9296" w14:textId="4B006F7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2,003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bottom w:val="nil"/>
                            </w:tcBorders>
                            <w:noWrap/>
                          </w:tcPr>
                          <w:p w14:paraId="28AA769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bottom w:val="nil"/>
                            </w:tcBorders>
                          </w:tcPr>
                          <w:p w14:paraId="2E950A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2D101B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3D7FCF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현금성자산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1018A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8E636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380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878098" w14:textId="1692575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678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5D00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EA864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C7CBAA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CFA0E5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매출채권및기타채권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5C36C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AF267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164AFAD" w14:textId="527E958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B45C0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83AA2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79F423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8123252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재고자산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16BD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632570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4420F38" w14:textId="4C738A5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54EC9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937FE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08F7076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3BC551A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19C2D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54069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08CFAC9" w14:textId="1FCBF99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2,726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B7DD28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015E6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D0A3A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9DA0694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C3B3FF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810FB2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7F277B" w14:textId="26B9CD22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1,123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1A9B9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AD0884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4E75AA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6F7D6C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2B89A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D4D8BF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3003018" w14:textId="20F111C9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41D1C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D19769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FE0F20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A8D32FA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5E95BC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4732C5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179359C" w14:textId="5ED50CF5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1,330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20A95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B10D5A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CF495B5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3B12A30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부채총계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EAC7031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189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858F24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726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3753459E" w14:textId="0C155C1C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1,842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0A27E3E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44D1BAB5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0F1FD2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E20266F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6F36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8900F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296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5F6009C" w14:textId="560F74F6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982302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27ED7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1D7750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A447C2D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매입채무및기타채무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5CAFB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CE433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F499B9" w14:textId="6584415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233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BA2F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C738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6BE478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B1A8B9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단기차입금및단기사채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A27B8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F68C3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200154" w14:textId="5268059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150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3DFBD7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7489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31824B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CC9EB63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유동성장기부채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95838C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8867E2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A2C543" w14:textId="74D74518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76511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310B5B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0319EB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04473C5" w14:textId="77777777" w:rsidR="00642BF0" w:rsidRPr="00666DF3" w:rsidRDefault="00642BF0" w:rsidP="00642BF0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비유동부채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D19FB6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8CE3F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429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B6E0F49" w14:textId="0981B9B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84D673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7E9BF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93F75D7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A3438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사채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625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0328F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3486D95" w14:textId="486B283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332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A0AC1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F5F8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7A62F63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29881F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장기차입금및금융부채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FBEB0E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195756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DC5779D" w14:textId="555414F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737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6B8A86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ED74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739959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7D74CC51" w14:textId="77777777" w:rsidR="00642BF0" w:rsidRPr="00812176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자본총계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4CF3A16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CF41ECF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C4EA33F" w14:textId="52A1734F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 xml:space="preserve">2,887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4FD97CA1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658F1709" w14:textId="77777777" w:rsidR="00642BF0" w:rsidRPr="00812176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274CC2C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6CEC673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59FD87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174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03FE09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1,195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96C8E9" w14:textId="7C2EA2F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2,812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CA648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24740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54A8768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5C969B6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AE927A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A34F3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D23D6FE" w14:textId="1C9EA4A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2FB7D1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4FB3C7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7A6E7564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7396EC7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15B6FE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213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BE06AB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1,132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B6B9BD8" w14:textId="263F547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2,544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A4676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C3DD05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D83B21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9A6AB8" w14:textId="77777777" w:rsidR="00642BF0" w:rsidRPr="00666DF3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기타자본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0FD1C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93CB22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88C2C3D" w14:textId="5068B24F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489C30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40AC29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FB921B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6128C5" w14:textId="77777777" w:rsidR="00642BF0" w:rsidRPr="00FE1D19" w:rsidRDefault="00642BF0" w:rsidP="00642BF0">
                            <w:pPr>
                              <w:ind w:right="36" w:firstLineChars="200" w:firstLine="258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이익잉여금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65E7D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(42)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B7C91A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ED80E0" w14:textId="58DFD16A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181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675E1D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3661ED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A4FF1A" w14:textId="77777777" w:rsidTr="00642BF0">
                        <w:trPr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3C4FA254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 비지배주주지분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6134E7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3DB66F9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1AE4DD50" w14:textId="304EC0E8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75 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590B0287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166CE54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4606001" w14:textId="77777777" w:rsidTr="00642BF0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2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56DB83A0" w14:textId="77777777" w:rsidR="00642BF0" w:rsidRPr="00FE1D19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순차입금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5582A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(150)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7181AE88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(820)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7119943" w14:textId="5AB4E77B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(394)</w:t>
                            </w:r>
                          </w:p>
                        </w:tc>
                        <w:tc>
                          <w:tcPr>
                            <w:tcW w:w="589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314A93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single" w:sz="6" w:space="0" w:color="000000" w:themeColor="text1"/>
                            </w:tcBorders>
                          </w:tcPr>
                          <w:p w14:paraId="1306BBD4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49"/>
                      <w:bookmarkEnd w:id="50"/>
                    </w:tbl>
                    <w:p w14:paraId="004FAB62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A1E4233" wp14:editId="627F5237">
                <wp:simplePos x="0" y="0"/>
                <wp:positionH relativeFrom="column">
                  <wp:posOffset>1457960</wp:posOffset>
                </wp:positionH>
                <wp:positionV relativeFrom="page">
                  <wp:posOffset>5472430</wp:posOffset>
                </wp:positionV>
                <wp:extent cx="3099600" cy="4561200"/>
                <wp:effectExtent l="0" t="0" r="5715" b="1143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600" cy="456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45CCA" w14:textId="052DDD58" w:rsidR="00D04A13" w:rsidRPr="004F150E" w:rsidRDefault="00D04A13" w:rsidP="004F150E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주요</w:t>
                            </w:r>
                            <w:r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 xml:space="preserve"> </w:t>
                            </w: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투자지표</w:t>
                            </w:r>
                          </w:p>
                          <w:tbl>
                            <w:tblPr>
                              <w:tblStyle w:val="aa"/>
                              <w:tblW w:w="4648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54"/>
                              <w:gridCol w:w="618"/>
                              <w:gridCol w:w="619"/>
                              <w:gridCol w:w="619"/>
                              <w:gridCol w:w="619"/>
                              <w:gridCol w:w="619"/>
                            </w:tblGrid>
                            <w:tr w:rsidR="00D04A13" w:rsidRPr="00E432FD" w14:paraId="0BB64C97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64986C0A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1" w:name="Table4_Year" w:colFirst="1" w:colLast="5"/>
                                  <w:bookmarkStart w:id="52" w:name="Table4_YearT" w:colFirst="1" w:colLast="5"/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675B5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2CB56DE6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4745DA82" w14:textId="194B4FDF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5DDC91C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71D1765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AB2363" w:rsidRPr="00E432FD" w14:paraId="6B852691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BA4F3ED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53" w:name="Table4_DataT" w:colFirst="1" w:colLast="5"/>
                                  <w:bookmarkStart w:id="54" w:name="Table4_Data" w:colFirst="1" w:colLast="5"/>
                                  <w:bookmarkEnd w:id="51"/>
                                  <w:bookmarkEnd w:id="52"/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주당지표(원)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322EB85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562DB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7C8C1E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683EC9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E180BB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D7BACFE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E257B6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2EFB88C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2,916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02BA8E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2,951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9EC9542" w14:textId="3DAD181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3,625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426E11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2951CB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40BC3B3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CA84033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BPS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DB3B9A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6,046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2E5D5F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33,159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64E5B91" w14:textId="3482B81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67,998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71BA6A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AD5A23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3637FC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1038B22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DPS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A166D3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96886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9FF02E7" w14:textId="15DD6D54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071F219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57CD1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34649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B2B1898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수익성(%)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F5B44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5B5B09D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E9462D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2DA038E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6B4DB1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0D16BC9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0A86C03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E896D9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25.5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93E827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5E1EE644" w14:textId="6AB7E59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274A7E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305A23A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BDB160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C4E07E2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ROE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18913BD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56.5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6B0D58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12.5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8FBBD7C" w14:textId="2BF0976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CA10F0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19CB0066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3A6866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3EE8131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배당수익률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6831DE7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30EF3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5C553B30" w14:textId="47EDC67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4CCC7B1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5B9B660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54DDDF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67F893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배당성향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5BFF4C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601F0C9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23254EC" w14:textId="07E411A9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0.0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FF09C53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4CAA1E0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EE83805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0748F8CB" w14:textId="77777777" w:rsidR="00AB2363" w:rsidRPr="00812176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안정성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57D2F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E9CE44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3EFA08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AEF838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195123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63C8C3F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0DB9FD93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채비율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341972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109.2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65016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978041E" w14:textId="538643F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63.8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0C42F4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FAE7B9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9C32830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nil"/>
                                  </w:tcBorders>
                                </w:tcPr>
                                <w:p w14:paraId="2812F935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차입금/자본총계비율(%)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AEF203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2B501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28.6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501CC43" w14:textId="60EAC7E0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43.6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2105F5C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nil"/>
                                  </w:tcBorders>
                                </w:tcPr>
                                <w:p w14:paraId="7CB2285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E73355D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EE9A077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이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자보상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율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BDC5B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78.3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56676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37.4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7C8B7AD" w14:textId="2A02D875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14.4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A3B2D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51714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883D834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4D30DB2" w14:textId="77777777" w:rsidR="00AB2363" w:rsidRPr="001F3641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순차입금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1F3641">
                                    <w:rPr>
                                      <w:rFonts w:ascii="HY중고딕" w:eastAsia="HY중고딕" w:hAnsi="돋움" w:hint="eastAsia"/>
                                      <w:bCs/>
                                      <w:sz w:val="14"/>
                                      <w:szCs w:val="14"/>
                                    </w:rPr>
                                    <w:t>(x)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FC1487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506FA0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-4.6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7B24909" w14:textId="4A36D28D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-1.4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0DA8D97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21AB02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98988B7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350A1E61" w14:textId="77777777" w:rsidR="00AB2363" w:rsidRPr="00666DF3" w:rsidRDefault="00AB2363" w:rsidP="00AB2363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Valuation(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x</w:t>
                                  </w:r>
                                  <w:r w:rsidRPr="00812176">
                                    <w:rPr>
                                      <w:rFonts w:ascii="HY중고딕" w:eastAsia="HY중고딕" w:hAnsi="돋움" w:hint="eastAsia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03C40C2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28D444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0081C7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DD7827D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1FB5B91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36CE482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4C4EA1B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PER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7F9F672F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14677A1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53.7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7681137" w14:textId="3438411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96.3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E692785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031E108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317564FA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387246B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28D21DF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1B592B6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117.8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46E1C0AA" w14:textId="6D25EF56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116.3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DA91BD6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B9DD807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7B5720C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top w:val="nil"/>
                                  </w:tcBorders>
                                </w:tcPr>
                                <w:p w14:paraId="7FAF9BE4" w14:textId="77777777" w:rsidR="00AB236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EFC683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04363570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47.3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  <w:noWrap/>
                                </w:tcPr>
                                <w:p w14:paraId="2EACB30D" w14:textId="635BAA3B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41.0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325DB764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top w:val="nil"/>
                                  </w:tcBorders>
                                </w:tcPr>
                                <w:p w14:paraId="50513D9C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8C6D988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6E5112C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PBR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7CD0A48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6B444C7E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6377762" w14:textId="4E9E7A2A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5.1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8EBBCF4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BC81A7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729F784F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1F940588" w14:textId="77777777" w:rsidR="00AB2363" w:rsidRPr="00666DF3" w:rsidRDefault="00AB2363" w:rsidP="00AB2363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고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0CA5050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1BFAAFA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10.5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10EF7D6" w14:textId="30C18A34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6.2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6469D5D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6E0FE3B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11427F8B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6AD75BB8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최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저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62E686C5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40CD272E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4.2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1964F3F8" w14:textId="0BDFCAC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2.2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50F025EB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27EB8463" w14:textId="77777777" w:rsidR="00AB236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50514086" w14:textId="77777777" w:rsidTr="00F467AD">
                              <w:trPr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</w:tcPr>
                                <w:p w14:paraId="3F23A61A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PSR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noWrap/>
                                </w:tcPr>
                                <w:p w14:paraId="55A80C89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2AF5BC7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noWrap/>
                                </w:tcPr>
                                <w:p w14:paraId="304CBD49" w14:textId="2372FEA0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10.5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B066400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</w:tcPr>
                                <w:p w14:paraId="0F371C9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AB2363" w:rsidRPr="00E432FD" w14:paraId="23B48B24" w14:textId="77777777" w:rsidTr="00F467AD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5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54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582522D4" w14:textId="77777777" w:rsidR="00AB2363" w:rsidRPr="00666DF3" w:rsidRDefault="00AB2363" w:rsidP="00AB2363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EV/EBITDA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3B60A2A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9B0BD5C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  <w:t>27.1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C5D2C91" w14:textId="0D9EFACC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AB236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D838EB8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9" w:type="dxa"/>
                                  <w:tcBorders>
                                    <w:bottom w:val="single" w:sz="6" w:space="0" w:color="000000" w:themeColor="text1"/>
                                  </w:tcBorders>
                                </w:tcPr>
                                <w:p w14:paraId="0B06ECBB" w14:textId="77777777" w:rsidR="00AB2363" w:rsidRPr="00666DF3" w:rsidRDefault="00AB2363" w:rsidP="00AB2363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color w:val="auto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53"/>
                            <w:bookmarkEnd w:id="54"/>
                          </w:tbl>
                          <w:p w14:paraId="604AA94F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E4233" id="Text Box 13" o:spid="_x0000_s1036" type="#_x0000_t202" style="position:absolute;left:0;text-align:left;margin-left:114.8pt;margin-top:430.9pt;width:244.05pt;height:35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" filled="f" stroked="f">
                <v:textbox inset="0,0,0,0">
                  <w:txbxContent>
                    <w:p w14:paraId="27F45CCA" w14:textId="052DDD58" w:rsidR="00D04A13" w:rsidRPr="004F150E" w:rsidRDefault="00D04A13" w:rsidP="004F150E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주요</w:t>
                      </w:r>
                      <w:r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 xml:space="preserve"> </w:t>
                      </w: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투자지표</w:t>
                      </w:r>
                    </w:p>
                    <w:tbl>
                      <w:tblPr>
                        <w:tblStyle w:val="aa"/>
                        <w:tblW w:w="4648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54"/>
                        <w:gridCol w:w="618"/>
                        <w:gridCol w:w="619"/>
                        <w:gridCol w:w="619"/>
                        <w:gridCol w:w="619"/>
                        <w:gridCol w:w="619"/>
                      </w:tblGrid>
                      <w:tr w:rsidR="00D04A13" w:rsidRPr="00E432FD" w14:paraId="0BB64C97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64986C0A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55" w:name="Table4_Year" w:colFirst="1" w:colLast="5"/>
                            <w:bookmarkStart w:id="56" w:name="Table4_YearT" w:colFirst="1" w:colLast="5"/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675B5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2CB56DE6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4745DA82" w14:textId="194B4FDF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5DDC91C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71D1765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AB2363" w:rsidRPr="00E432FD" w14:paraId="6B852691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BA4F3ED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bookmarkStart w:id="57" w:name="Table4_DataT" w:colFirst="1" w:colLast="5"/>
                            <w:bookmarkStart w:id="58" w:name="Table4_Data" w:colFirst="1" w:colLast="5"/>
                            <w:bookmarkEnd w:id="55"/>
                            <w:bookmarkEnd w:id="56"/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주당지표(원)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322EB85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562DB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7C8C1E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683EC9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E180BB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D7BACFE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E257B6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2EFB88C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2,916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02BA8E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2,951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9EC9542" w14:textId="3DAD181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3,625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1426E11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2951CB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40BC3B3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CA84033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BPS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4DB3B9A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6,046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02E5D5F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33,159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64E5B91" w14:textId="3482B81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67,998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71BA6A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AD5A23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3637FC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1038B22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DPS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A166D3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96886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9FF02E7" w14:textId="15DD6D54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071F219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57CD1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34649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2B2B1898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수익성(%)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F5B44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5B5B09D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E9462D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2DA038E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6B4DB1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0D16BC9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0A86C03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ROA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E896D9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25.5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93E827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7.6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5E1EE644" w14:textId="6AB7E59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6274A7E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305A23A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BDB160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C4E07E2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ROE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18913BD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56.5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6B0D58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12.5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8FBBD7C" w14:textId="2BF0976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6.8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CA10F0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19CB0066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3A6866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3EE8131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배당수익률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6831DE7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30EF3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5C553B30" w14:textId="47EDC67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4CCC7B1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5B9B660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54DDDF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67F893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배당성향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5BFF4C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601F0C9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23254EC" w14:textId="07E411A9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0.0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FF09C53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4CAA1E0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EE83805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2" w:space="0" w:color="5F5F5F"/>
                            </w:tcBorders>
                          </w:tcPr>
                          <w:p w14:paraId="0748F8CB" w14:textId="77777777" w:rsidR="00AB2363" w:rsidRPr="00812176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안정성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57D2F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E9CE44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3EFA08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7AEF838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2" w:space="0" w:color="5F5F5F"/>
                            </w:tcBorders>
                          </w:tcPr>
                          <w:p w14:paraId="5195123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63C8C3F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0DB9FD93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부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채비율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3341972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109.2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65016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60.5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7978041E" w14:textId="538643F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63.8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0C42F4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FAE7B9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9C32830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nil"/>
                            </w:tcBorders>
                          </w:tcPr>
                          <w:p w14:paraId="2812F935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차입금/자본총계비율(%)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nil"/>
                            </w:tcBorders>
                            <w:noWrap/>
                          </w:tcPr>
                          <w:p w14:paraId="7AEF203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42B501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28.6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  <w:noWrap/>
                          </w:tcPr>
                          <w:p w14:paraId="3501CC43" w14:textId="60EAC7E0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43.6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2105F5C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nil"/>
                            </w:tcBorders>
                          </w:tcPr>
                          <w:p w14:paraId="7CB2285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E73355D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EE9A077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이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자보상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율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BDC5B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78.3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56676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37.4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7C8B7AD" w14:textId="2A02D875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14.4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A3B2D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51714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883D834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4D30DB2" w14:textId="77777777" w:rsidR="00AB2363" w:rsidRPr="001F3641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순차입금</w:t>
                            </w:r>
                            <w:r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EBITDA</w:t>
                            </w:r>
                            <w:r w:rsidRPr="001F3641">
                              <w:rPr>
                                <w:rFonts w:ascii="HY중고딕" w:eastAsia="HY중고딕" w:hAnsi="돋움" w:hint="eastAsia"/>
                                <w:bCs/>
                                <w:sz w:val="14"/>
                                <w:szCs w:val="14"/>
                              </w:rPr>
                              <w:t>(x)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FC1487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506FA0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-4.6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7B24909" w14:textId="4A36D28D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-1.4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0DA8D97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21AB02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98988B7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350A1E61" w14:textId="77777777" w:rsidR="00AB2363" w:rsidRPr="00666DF3" w:rsidRDefault="00AB2363" w:rsidP="00AB2363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Valuation(</w:t>
                            </w:r>
                            <w:r>
                              <w:rPr>
                                <w:rFonts w:ascii="HY중고딕" w:eastAsia="HY중고딕" w:hAnsi="돋움"/>
                                <w:b/>
                                <w:bCs/>
                                <w:sz w:val="14"/>
                                <w:szCs w:val="14"/>
                              </w:rPr>
                              <w:t>x</w:t>
                            </w:r>
                            <w:r w:rsidRPr="00812176">
                              <w:rPr>
                                <w:rFonts w:ascii="HY중고딕" w:eastAsia="HY중고딕" w:hAnsi="돋움" w:hint="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03C40C2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28D444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0081C7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DD7827D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1FB5B91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36CE482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4C4EA1B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PER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7F9F672F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14677A1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53.7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7681137" w14:textId="3438411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96.3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E692785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031E108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317564FA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387246B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228D21DF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1B592B6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117.8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46E1C0AA" w14:textId="6D25EF56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116.3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DA91BD6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B9DD807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7B5720C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top w:val="nil"/>
                            </w:tcBorders>
                          </w:tcPr>
                          <w:p w14:paraId="7FAF9BE4" w14:textId="77777777" w:rsidR="00AB236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nil"/>
                            </w:tcBorders>
                            <w:noWrap/>
                          </w:tcPr>
                          <w:p w14:paraId="0EFC683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04363570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47.3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  <w:noWrap/>
                          </w:tcPr>
                          <w:p w14:paraId="2EACB30D" w14:textId="635BAA3B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41.0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325DB764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top w:val="nil"/>
                            </w:tcBorders>
                          </w:tcPr>
                          <w:p w14:paraId="50513D9C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8C6D988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6E5112C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PBR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7CD0A48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6B444C7E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6377762" w14:textId="4E9E7A2A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5.1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8EBBCF4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56BC81A7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729F784F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1F940588" w14:textId="77777777" w:rsidR="00AB2363" w:rsidRPr="00666DF3" w:rsidRDefault="00AB2363" w:rsidP="00AB2363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고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0CA5050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1BFAAFA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10.5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10EF7D6" w14:textId="30C18A34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6.2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6469D5D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6E0FE3B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11427F8B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6AD75BB8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최</w:t>
                            </w: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저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62E686C5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40CD272E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4.2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1964F3F8" w14:textId="0BDFCAC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2.2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50F025EB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27EB8463" w14:textId="77777777" w:rsidR="00AB236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50514086" w14:textId="77777777" w:rsidTr="00F467AD">
                        <w:trPr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</w:tcPr>
                          <w:p w14:paraId="3F23A61A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PSR</w:t>
                            </w:r>
                          </w:p>
                        </w:tc>
                        <w:tc>
                          <w:tcPr>
                            <w:tcW w:w="618" w:type="dxa"/>
                            <w:noWrap/>
                          </w:tcPr>
                          <w:p w14:paraId="55A80C89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2AF5BC7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619" w:type="dxa"/>
                            <w:noWrap/>
                          </w:tcPr>
                          <w:p w14:paraId="304CBD49" w14:textId="2372FEA0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10.5 </w:t>
                            </w:r>
                          </w:p>
                        </w:tc>
                        <w:tc>
                          <w:tcPr>
                            <w:tcW w:w="619" w:type="dxa"/>
                          </w:tcPr>
                          <w:p w14:paraId="0B066400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</w:tcPr>
                          <w:p w14:paraId="0F371C9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AB2363" w:rsidRPr="00E432FD" w14:paraId="23B48B24" w14:textId="77777777" w:rsidTr="00F467AD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5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54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582522D4" w14:textId="77777777" w:rsidR="00AB2363" w:rsidRPr="00666DF3" w:rsidRDefault="00AB2363" w:rsidP="00AB2363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EV/EBITDA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3B60A2A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9B0BD5C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  <w:t>27.1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C5D2C91" w14:textId="0D9EFACC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AB236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D838EB8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19" w:type="dxa"/>
                            <w:tcBorders>
                              <w:bottom w:val="single" w:sz="6" w:space="0" w:color="000000" w:themeColor="text1"/>
                            </w:tcBorders>
                          </w:tcPr>
                          <w:p w14:paraId="0B06ECBB" w14:textId="77777777" w:rsidR="00AB2363" w:rsidRPr="00666DF3" w:rsidRDefault="00AB2363" w:rsidP="00AB2363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color w:val="auto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57"/>
                      <w:bookmarkEnd w:id="58"/>
                    </w:tbl>
                    <w:p w14:paraId="604AA94F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2C46">
        <w:rPr>
          <w:noProof/>
          <w:w w:val="9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C2140D" wp14:editId="4981E86A">
                <wp:simplePos x="0" y="0"/>
                <wp:positionH relativeFrom="column">
                  <wp:posOffset>-1710055</wp:posOffset>
                </wp:positionH>
                <wp:positionV relativeFrom="page">
                  <wp:posOffset>5472430</wp:posOffset>
                </wp:positionV>
                <wp:extent cx="2980800" cy="4575600"/>
                <wp:effectExtent l="0" t="0" r="10160" b="1587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800" cy="457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6B6973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48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 w:rsidRPr="00973CC0">
                              <w:rPr>
                                <w:rFonts w:hAnsi="돋움" w:cs="Times New Roman" w:hint="eastAsia"/>
                                <w:bCs w:val="0"/>
                                <w:kern w:val="2"/>
                                <w:szCs w:val="20"/>
                              </w:rPr>
                              <w:t>현금흐름표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59" w:name="Table3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59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64"/>
                              <w:gridCol w:w="579"/>
                              <w:gridCol w:w="580"/>
                              <w:gridCol w:w="579"/>
                              <w:gridCol w:w="580"/>
                              <w:gridCol w:w="580"/>
                            </w:tblGrid>
                            <w:tr w:rsidR="00D04A13" w:rsidRPr="00E432FD" w14:paraId="4308F455" w14:textId="77777777" w:rsidTr="006E6F0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1DB9616F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60" w:name="Table3_Year" w:colFirst="1" w:colLast="5"/>
                                  <w:bookmarkStart w:id="61" w:name="Table3_YearT" w:colFirst="1" w:colLast="5"/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BDB8E27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0E95C29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7381839B" w14:textId="5E64B983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BA1766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</w:tcPr>
                                <w:p w14:paraId="4AA2D508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6" w:space="0" w:color="000000" w:themeColor="text1"/>
                                  </w:tcBorders>
                                  <w:noWrap/>
                                </w:tcPr>
                                <w:p w14:paraId="63D37A55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BA1766" w:rsidRPr="00E432FD" w14:paraId="5FF9BF94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923878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62" w:name="Table3_Data" w:colFirst="1" w:colLast="5"/>
                                  <w:bookmarkStart w:id="63" w:name="Table3_DataT" w:colFirst="1" w:colLast="5"/>
                                  <w:bookmarkEnd w:id="60"/>
                                  <w:bookmarkEnd w:id="61"/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영업활동현금흐름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98D3A66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A0616A0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117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69EBB1D" w14:textId="1A97D0E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177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327D09D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1EF9A2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7E5FC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B3782D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당기순이익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A21B3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4FAC28E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30696A1" w14:textId="4D366C89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0ECD7E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C7C95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6C6211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2C3612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유형자산감가상각비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C232AE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C31BC0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B065544" w14:textId="3BEEA135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36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D0208E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021CD28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14E9CB0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19F0869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무형자산상각비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B6721E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E8D2BE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8D94C14" w14:textId="4CAB352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1348602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A9C82B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EF60D51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7FDDE4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자산부채변동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E8E376B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0F1054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(26)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29641C95" w14:textId="5F22531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0A944E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78C5951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4C1AA8F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5069C001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F7CF9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4E2A2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156FA54A" w14:textId="42DB396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7724D62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5B399BCB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DA6228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35D0ECFD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투자활동현금흐름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2B2076E9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77E89A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(1,022)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C74CB86" w14:textId="6F3520C4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(2,110)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57B0C26C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331F950F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2B964F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987C38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유형자산투자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7865D3A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574DEC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(39)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1F92FB38" w14:textId="6436F9EF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(54)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64BC4A1D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6743246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3C66BE2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D6276A0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유형자산매각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56DA261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49FB3D4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466B998D" w14:textId="2C1F340C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28EE834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612DFD9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29029732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4C98F93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투자자산순증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239E7FA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129462D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(783)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619FBF65" w14:textId="441C6B4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(998)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87E6CD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35235F0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437E6B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nil"/>
                                  </w:tcBorders>
                                </w:tcPr>
                                <w:p w14:paraId="636F1D59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무형자산순증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38C5C46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160CCB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(13)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03DE7806" w14:textId="114B6D9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</w:tcPr>
                                <w:p w14:paraId="08AF37E1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nil"/>
                                  </w:tcBorders>
                                  <w:noWrap/>
                                </w:tcPr>
                                <w:p w14:paraId="44FF60F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A37F09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F9A74B6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37C447C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(17)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5BFEC5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(187)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7149AE78" w14:textId="15B8E113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(1,018)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</w:tcPr>
                                <w:p w14:paraId="32B728CE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7A5406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93EB1E7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704D6624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재무활동현금흐름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6454662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14E05977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1,133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7DD4D589" w14:textId="709F62DA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2,226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</w:tcPr>
                                <w:p w14:paraId="6910E885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</w:tcBorders>
                                  <w:noWrap/>
                                </w:tcPr>
                                <w:p w14:paraId="48B52AFB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55D093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253BD924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자본의증가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405F4F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393C574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948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70ADA8C" w14:textId="2DA033F1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1,485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466ED373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4B2AB29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59F98CE5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0D36EA6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차입금의순증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ECB5B72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2A7FD8B7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05A9B615" w14:textId="75F56A02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802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ABAEFAF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508A054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216C593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</w:tcPr>
                                <w:p w14:paraId="559F230D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배당금지급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55109F36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9B8AD43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noWrap/>
                                </w:tcPr>
                                <w:p w14:paraId="3CDBCA97" w14:textId="62F0B72D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0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</w:tcPr>
                                <w:p w14:paraId="56F7E86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noWrap/>
                                </w:tcPr>
                                <w:p w14:paraId="7F9AD628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176149D8" w14:textId="77777777" w:rsidTr="00AE02FD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6EA67AC8" w14:textId="77777777" w:rsidR="00BA1766" w:rsidRPr="00666DF3" w:rsidRDefault="00BA1766" w:rsidP="00BA1766">
                                  <w:pPr>
                                    <w:ind w:right="36" w:firstLineChars="100" w:firstLine="129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3C13788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267C0D09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000CE7B1" w14:textId="47B01B4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(60)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</w:tcPr>
                                <w:p w14:paraId="0A21277A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bottom w:val="single" w:sz="2" w:space="0" w:color="5F5F5F"/>
                                  </w:tcBorders>
                                  <w:noWrap/>
                                </w:tcPr>
                                <w:p w14:paraId="34F43350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02FFBE08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0A5A9334" w14:textId="77777777" w:rsidR="00BA1766" w:rsidRPr="00666DF3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기타현금흐름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4FCDDA0D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7330C5A" w14:textId="77777777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>(8)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C6D9430" w14:textId="4A135C24" w:rsidR="00BA1766" w:rsidRPr="00BA1766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</w:tcPr>
                                <w:p w14:paraId="42DAD7D2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2" w:space="0" w:color="5F5F5F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609659CC" w14:textId="77777777" w:rsidR="00BA1766" w:rsidRPr="00666DF3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6D74EC9E" w14:textId="77777777" w:rsidTr="00CA7557">
                              <w:trPr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829E0FF" w14:textId="77777777" w:rsidR="00BA1766" w:rsidRPr="003F6BE4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>현금의증가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69A950E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F92B772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  <w:t>219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9442FD" w14:textId="63C2B9C0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297 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4DAD50E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A2C3833" w14:textId="77777777" w:rsidR="00BA1766" w:rsidRPr="003F6BE4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BA1766" w:rsidRPr="00E432FD" w14:paraId="7D42A62E" w14:textId="77777777" w:rsidTr="00CA7557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8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64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9A65F69" w14:textId="77777777" w:rsidR="00BA1766" w:rsidRPr="00CA7557" w:rsidRDefault="00BA1766" w:rsidP="00BA1766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A7557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F</w:t>
                                  </w:r>
                                  <w:r w:rsidRPr="00CA7557"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CF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3EA71C4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2BF4C788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(201)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89769EC" w14:textId="405CF170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BA1766">
                                    <w:rPr>
                                      <w:rFonts w:ascii="HY중고딕" w:eastAsia="HY중고딕" w:hAnsi="돋움" w:hint="eastAsia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  <w:t>(829)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13C76172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2F21CAB" w14:textId="77777777" w:rsidR="00BA1766" w:rsidRPr="00CA7557" w:rsidRDefault="00BA1766" w:rsidP="00BA1766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bookmarkEnd w:id="62"/>
                          <w:bookmarkEnd w:id="63"/>
                          <w:p w14:paraId="00EE3FA8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  <w:r w:rsidRPr="00B84779">
                              <w:rPr>
                                <w:rFonts w:hint="eastAsia"/>
                              </w:rPr>
                              <w:t>주: K-IFRS (연결) 기준</w:t>
                            </w:r>
                          </w:p>
                          <w:p w14:paraId="4F0CB6C5" w14:textId="77777777" w:rsidR="00D04A13" w:rsidRPr="00B84779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2140D" id="Text Box 9" o:spid="_x0000_s1037" type="#_x0000_t202" style="position:absolute;left:0;text-align:left;margin-left:-134.65pt;margin-top:430.9pt;width:234.7pt;height:360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" filled="f" stroked="f">
                <v:textbox inset="0,0,0,0">
                  <w:txbxContent>
                    <w:p w14:paraId="726B6973" w14:textId="77777777" w:rsidR="00D04A13" w:rsidRPr="00307524" w:rsidRDefault="00D04A13" w:rsidP="00D04A13">
                      <w:pPr>
                        <w:pStyle w:val="a8"/>
                        <w:tabs>
                          <w:tab w:val="right" w:pos="4648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 w:rsidRPr="00973CC0">
                        <w:rPr>
                          <w:rFonts w:hAnsi="돋움" w:cs="Times New Roman" w:hint="eastAsia"/>
                          <w:bCs w:val="0"/>
                          <w:kern w:val="2"/>
                          <w:szCs w:val="20"/>
                        </w:rPr>
                        <w:t>현금흐름표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64" w:name="Table3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64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64"/>
                        <w:gridCol w:w="579"/>
                        <w:gridCol w:w="580"/>
                        <w:gridCol w:w="579"/>
                        <w:gridCol w:w="580"/>
                        <w:gridCol w:w="580"/>
                      </w:tblGrid>
                      <w:tr w:rsidR="00D04A13" w:rsidRPr="00E432FD" w14:paraId="4308F455" w14:textId="77777777" w:rsidTr="006E6F0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1DB9616F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65" w:name="Table3_Year" w:colFirst="1" w:colLast="5"/>
                            <w:bookmarkStart w:id="66" w:name="Table3_YearT" w:colFirst="1" w:colLast="5"/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BDB8E27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0E95C29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7381839B" w14:textId="5E64B983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BA1766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</w:tcPr>
                          <w:p w14:paraId="4AA2D508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6" w:space="0" w:color="000000" w:themeColor="text1"/>
                            </w:tcBorders>
                            <w:noWrap/>
                          </w:tcPr>
                          <w:p w14:paraId="63D37A55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BA1766" w:rsidRPr="00E432FD" w14:paraId="5FF9BF94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923878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bookmarkStart w:id="67" w:name="Table3_Data" w:colFirst="1" w:colLast="5"/>
                            <w:bookmarkStart w:id="68" w:name="Table3_DataT" w:colFirst="1" w:colLast="5"/>
                            <w:bookmarkEnd w:id="65"/>
                            <w:bookmarkEnd w:id="66"/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영업활동현금흐름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98D3A66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A0616A0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117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69EBB1D" w14:textId="1A97D0E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177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327D09D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1EF9A2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7E5FC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B3782D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당기순이익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A21B3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4FAC28E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30696A1" w14:textId="4D366C89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0ECD7E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C7C95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6C6211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2C3612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유형자산감가상각비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C232AE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C31BC0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B065544" w14:textId="3BEEA135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36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D0208E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021CD28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14E9CB0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19F0869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무형자산상각비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B6721E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E8D2BE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8D94C14" w14:textId="4CAB352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47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1348602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A9C82B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EF60D51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7FDDE4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자산부채변동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7E8E376B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30F1054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(26)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29641C95" w14:textId="5F22531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0A944E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78C5951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4C1AA8F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5069C001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03F7CF9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4E2A2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156FA54A" w14:textId="42DB396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7724D62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5B399BCB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DA6228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35D0ECFD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투자활동현금흐름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2B2076E9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77E89A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(1,022)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C74CB86" w14:textId="6F3520C4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(2,110)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57B0C26C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331F950F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2B964F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987C38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유형자산투자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7865D3A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574DEC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(39)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1F92FB38" w14:textId="6436F9EF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(54)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64BC4A1D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6743246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3C66BE2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D6276A0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유형자산매각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56DA261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49FB3D4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466B998D" w14:textId="2C1F340C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28EE834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612DFD9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29029732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4C98F93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투자자산순증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239E7FA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129462D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(783)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619FBF65" w14:textId="441C6B4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(998)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87E6CD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35235F0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437E6B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nil"/>
                            </w:tcBorders>
                          </w:tcPr>
                          <w:p w14:paraId="636F1D59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무형자산순증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38C5C46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160CCB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(13)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nil"/>
                            </w:tcBorders>
                            <w:noWrap/>
                          </w:tcPr>
                          <w:p w14:paraId="03DE7806" w14:textId="114B6D9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</w:tcPr>
                          <w:p w14:paraId="08AF37E1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nil"/>
                            </w:tcBorders>
                            <w:noWrap/>
                          </w:tcPr>
                          <w:p w14:paraId="44FF60F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A37F09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F9A74B6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237C447C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(17)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5BFEC5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(187)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7149AE78" w14:textId="15B8E113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(1,018)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</w:tcPr>
                          <w:p w14:paraId="32B728CE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2" w:space="0" w:color="5F5F5F"/>
                            </w:tcBorders>
                            <w:noWrap/>
                          </w:tcPr>
                          <w:p w14:paraId="37A5406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93EB1E7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</w:tcBorders>
                          </w:tcPr>
                          <w:p w14:paraId="704D6624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재무활동현금흐름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6454662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14E05977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1,133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7DD4D589" w14:textId="709F62DA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2,226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</w:tcPr>
                          <w:p w14:paraId="6910E885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</w:tcBorders>
                            <w:noWrap/>
                          </w:tcPr>
                          <w:p w14:paraId="48B52AFB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55D093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253BD924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자본의증가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405F4F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393C574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948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70ADA8C" w14:textId="2DA033F1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1,485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466ED373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4B2AB29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59F98CE5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0D36EA6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차입금의순증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ECB5B72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2A7FD8B7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05A9B615" w14:textId="75F56A02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802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ABAEFAF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508A054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216C593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</w:tcPr>
                          <w:p w14:paraId="559F230D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배당금지급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55109F36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9B8AD43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noWrap/>
                          </w:tcPr>
                          <w:p w14:paraId="3CDBCA97" w14:textId="62F0B72D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0 </w:t>
                            </w:r>
                          </w:p>
                        </w:tc>
                        <w:tc>
                          <w:tcPr>
                            <w:tcW w:w="580" w:type="dxa"/>
                          </w:tcPr>
                          <w:p w14:paraId="56F7E86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noWrap/>
                          </w:tcPr>
                          <w:p w14:paraId="7F9AD628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176149D8" w14:textId="77777777" w:rsidTr="00AE02FD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bottom w:val="single" w:sz="2" w:space="0" w:color="5F5F5F"/>
                            </w:tcBorders>
                          </w:tcPr>
                          <w:p w14:paraId="6EA67AC8" w14:textId="77777777" w:rsidR="00BA1766" w:rsidRPr="00666DF3" w:rsidRDefault="00BA1766" w:rsidP="00BA1766">
                            <w:pPr>
                              <w:ind w:right="36" w:firstLineChars="100" w:firstLine="129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3C13788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267C0D09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000CE7B1" w14:textId="47B01B4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(60)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</w:tcPr>
                          <w:p w14:paraId="0A21277A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bottom w:val="single" w:sz="2" w:space="0" w:color="5F5F5F"/>
                            </w:tcBorders>
                            <w:noWrap/>
                          </w:tcPr>
                          <w:p w14:paraId="34F43350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02FFBE08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0A5A9334" w14:textId="77777777" w:rsidR="00BA1766" w:rsidRPr="00666DF3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기타현금흐름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4FCDDA0D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27330C5A" w14:textId="77777777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>(8)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C6D9430" w14:textId="4A135C24" w:rsidR="00BA1766" w:rsidRPr="00BA1766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</w:tcPr>
                          <w:p w14:paraId="42DAD7D2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2" w:space="0" w:color="5F5F5F"/>
                              <w:bottom w:val="single" w:sz="4" w:space="0" w:color="auto"/>
                            </w:tcBorders>
                            <w:noWrap/>
                          </w:tcPr>
                          <w:p w14:paraId="609659CC" w14:textId="77777777" w:rsidR="00BA1766" w:rsidRPr="00666DF3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6D74EC9E" w14:textId="77777777" w:rsidTr="00CA7557">
                        <w:trPr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829E0FF" w14:textId="77777777" w:rsidR="00BA1766" w:rsidRPr="003F6BE4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>현금의증가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69A950E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F92B772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  <w:t>219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9442FD" w14:textId="63C2B9C0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/>
                                <w:sz w:val="14"/>
                                <w:szCs w:val="14"/>
                              </w:rPr>
                              <w:t xml:space="preserve">297 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4DAD50E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A2C3833" w14:textId="77777777" w:rsidR="00BA1766" w:rsidRPr="003F6BE4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BA1766" w:rsidRPr="00E432FD" w14:paraId="7D42A62E" w14:textId="77777777" w:rsidTr="00CA7557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8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64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9A65F69" w14:textId="77777777" w:rsidR="00BA1766" w:rsidRPr="00CA7557" w:rsidRDefault="00BA1766" w:rsidP="00BA1766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A7557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F</w:t>
                            </w:r>
                            <w:r w:rsidRPr="00CA7557"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CF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3EA71C4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2BF4C788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(201)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89769EC" w14:textId="405CF170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BA1766">
                              <w:rPr>
                                <w:rFonts w:ascii="HY중고딕" w:eastAsia="HY중고딕" w:hAnsi="돋움" w:hint="eastAsia"/>
                                <w:bCs/>
                                <w:spacing w:val="-4"/>
                                <w:sz w:val="14"/>
                                <w:szCs w:val="14"/>
                              </w:rPr>
                              <w:t>(829)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13C76172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2F21CAB" w14:textId="77777777" w:rsidR="00BA1766" w:rsidRPr="00CA7557" w:rsidRDefault="00BA1766" w:rsidP="00BA1766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bookmarkEnd w:id="67"/>
                    <w:bookmarkEnd w:id="68"/>
                    <w:p w14:paraId="00EE3FA8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  <w:r w:rsidRPr="00B84779">
                        <w:rPr>
                          <w:rFonts w:hint="eastAsia"/>
                        </w:rPr>
                        <w:t>주: K-IFRS (연결) 기준</w:t>
                      </w:r>
                    </w:p>
                    <w:p w14:paraId="4F0CB6C5" w14:textId="77777777" w:rsidR="00D04A13" w:rsidRPr="00B84779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2987E4" wp14:editId="17BDFB95">
                <wp:simplePos x="0" y="0"/>
                <wp:positionH relativeFrom="column">
                  <wp:posOffset>-1710055</wp:posOffset>
                </wp:positionH>
                <wp:positionV relativeFrom="page">
                  <wp:posOffset>1368425</wp:posOffset>
                </wp:positionV>
                <wp:extent cx="3045600" cy="4053600"/>
                <wp:effectExtent l="0" t="0" r="2540" b="444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600" cy="40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CC200" w14:textId="77777777" w:rsidR="00D04A13" w:rsidRPr="00307524" w:rsidRDefault="00D04A13" w:rsidP="00D04A13">
                            <w:pPr>
                              <w:pStyle w:val="a8"/>
                              <w:tabs>
                                <w:tab w:val="right" w:pos="4662"/>
                              </w:tabs>
                              <w:spacing w:after="8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손</w:t>
                            </w:r>
                            <w:r>
                              <w:t>익</w:t>
                            </w:r>
                            <w:r>
                              <w:rPr>
                                <w:rFonts w:hint="eastAsia"/>
                              </w:rPr>
                              <w:t>계</w:t>
                            </w:r>
                            <w:r>
                              <w:t>산서</w:t>
                            </w:r>
                            <w:r w:rsidRPr="00307524">
                              <w:rPr>
                                <w:rFonts w:hint="eastAsia"/>
                              </w:rPr>
                              <w:tab/>
                            </w:r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 xml:space="preserve">(단위: </w:t>
                            </w:r>
                            <w:bookmarkStart w:id="69" w:name="Table1_Unit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십억원</w:t>
                            </w:r>
                            <w:bookmarkEnd w:id="69"/>
                            <w:r w:rsidRPr="008D421F">
                              <w:rPr>
                                <w:rFonts w:hint="eastAsia"/>
                                <w:b w:val="0"/>
                                <w:spacing w:val="0"/>
                                <w:w w:val="100"/>
                                <w:sz w:val="13"/>
                                <w:szCs w:val="13"/>
                              </w:rPr>
                              <w:t>)</w:t>
                            </w:r>
                          </w:p>
                          <w:tbl>
                            <w:tblPr>
                              <w:tblStyle w:val="aa"/>
                              <w:tblW w:w="467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22"/>
                              <w:gridCol w:w="590"/>
                              <w:gridCol w:w="590"/>
                              <w:gridCol w:w="591"/>
                              <w:gridCol w:w="590"/>
                              <w:gridCol w:w="591"/>
                            </w:tblGrid>
                            <w:tr w:rsidR="00D04A13" w:rsidRPr="00E432FD" w14:paraId="580E4306" w14:textId="77777777" w:rsidTr="00010EA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2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675B26E1" w14:textId="77777777" w:rsidR="00D04A13" w:rsidRPr="00E432FD" w:rsidRDefault="00D04A13" w:rsidP="006E6F08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bookmarkStart w:id="70" w:name="Table1_Year" w:colFirst="1" w:colLast="5"/>
                                  <w:bookmarkStart w:id="71" w:name="Table1_YearT" w:colFirst="1" w:colLast="5"/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EEF7E6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2019A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34CFF8C0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2020A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  <w:noWrap/>
                                </w:tcPr>
                                <w:p w14:paraId="2986A95B" w14:textId="105D7F22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2021</w:t>
                                  </w:r>
                                  <w:r w:rsidR="00642BF0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2E1BC61A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2022F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6" w:space="0" w:color="000000" w:themeColor="text1"/>
                                    <w:bottom w:val="nil"/>
                                  </w:tcBorders>
                                </w:tcPr>
                                <w:p w14:paraId="7A8B9634" w14:textId="77777777" w:rsidR="00D04A13" w:rsidRPr="00E432FD" w:rsidRDefault="00D11772" w:rsidP="006E6F08">
                                  <w:pPr>
                                    <w:ind w:right="36"/>
                                    <w:jc w:val="right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2023F</w:t>
                                  </w:r>
                                </w:p>
                              </w:tc>
                            </w:tr>
                            <w:tr w:rsidR="00642BF0" w:rsidRPr="00E432FD" w14:paraId="15DE5DEA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62E1A04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bookmarkStart w:id="72" w:name="Table1_Data" w:colFirst="1" w:colLast="5"/>
                                  <w:bookmarkStart w:id="73" w:name="Table1_DataT" w:colFirst="1" w:colLast="5"/>
                                  <w:bookmarkEnd w:id="70"/>
                                  <w:bookmarkEnd w:id="71"/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매출액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1A8E751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587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7BEDC6D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796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01B1ED0" w14:textId="49A17559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1,256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B79C38A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94F64E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F99EAF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EC5A0B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원가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4EB45E7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8997D2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626322" w14:textId="23220A93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81EA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1B0BA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1DCB67E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ED6F617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매출총이익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ABC8C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441DD2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375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DCDBB64" w14:textId="4E91D23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623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9ADB3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7D7EE4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3011E79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2B51C90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판매관리비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7B9AEA4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11AE85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</w:tcPr>
                                <w:p w14:paraId="004EE6DC" w14:textId="3538CAE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433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6DFB36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</w:tcPr>
                                <w:p w14:paraId="5960008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33C3FAD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FAE338" w14:textId="77777777" w:rsidR="00642BF0" w:rsidRPr="00695559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95559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EBBE52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F14E0B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14BD862" w14:textId="5F60E443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190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5B90005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542802F" w14:textId="77777777" w:rsidR="00642BF0" w:rsidRPr="0069555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9E6440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96396F5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영업이익률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CA2F6F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16.8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2E84F65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53AB96B" w14:textId="2321C2F8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15.1</w:t>
                                  </w:r>
                                  <w:r>
                                    <w:rPr>
                                      <w:rFonts w:ascii="돋움" w:eastAsia="돋움" w:hAnsi="돋움" w:cs="Arial" w:hint="eastAsia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E83503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F46603A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8D466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1CC6170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8C2D58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587C0E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400B56A" w14:textId="2835AF40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274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A3C664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2C38D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50D6361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FD3B7E2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EBITDA Margin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84255B6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18.4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3DEDD4B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22.7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7DC463C" w14:textId="2E90E1B3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21.8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87F4A4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65187DF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65F0CC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4E55C5B" w14:textId="77777777" w:rsidR="00642BF0" w:rsidRPr="001F3641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1F3641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>영</w:t>
                                  </w:r>
                                  <w:r w:rsidRPr="001F3641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업외수익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E14E6A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2E1551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98ACEBD" w14:textId="072F5364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20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2A1215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049F47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B521ED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77A320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금융수</w:t>
                                  </w:r>
                                  <w:r w:rsidRPr="00666DF3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5DDC0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7375EC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23B44D2" w14:textId="3D9EE21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45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CBE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78D85C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79EB05A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87658D4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금융비용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3A895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B4B88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7173980" w14:textId="13557AF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39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105E17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9A7060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58B32F9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DE051ED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기타영업외손익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1B3B3C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(0)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604F2D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(4)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6E44318" w14:textId="515BC01B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DEEE3A2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9F97B1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27F3665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082F53DA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관계기업관련손익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1AB07A0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F475D3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CF5FDE" w14:textId="47E5AC3E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019DA8A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85CFDB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B92271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55693E7" w14:textId="77777777" w:rsidR="00642BF0" w:rsidRPr="006E6F08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세전계속사업이익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0574C091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B0C1E44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AF1FB42" w14:textId="510D9798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b/>
                                      <w:sz w:val="14"/>
                                      <w:szCs w:val="14"/>
                                    </w:rPr>
                                    <w:t xml:space="preserve">210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040E3D3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470EF1F" w14:textId="77777777" w:rsidR="00642BF0" w:rsidRPr="006E6F08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1E2135AE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40F28B5A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법인세비용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3D8C80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E7F51B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56EE620" w14:textId="117D909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70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7F0AC7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6CD5420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273BB7D7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B1516D2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  <w:t>연결당기순이익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7319627C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2FE413F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BDF2B12" w14:textId="1920B9B0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141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B8435C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A1087E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EAC2120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390868AE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E6F08">
                                    <w:rPr>
                                      <w:rFonts w:ascii="HY중고딕" w:eastAsia="HY중고딕"/>
                                      <w:b/>
                                      <w:sz w:val="14"/>
                                      <w:szCs w:val="14"/>
                                    </w:rPr>
                                    <w:t>지배주주지분순이익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12A4B02F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5307ADC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</w:tcPr>
                                <w:p w14:paraId="68A36A30" w14:textId="17805DB2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int="eastAsia"/>
                                      <w:sz w:val="14"/>
                                      <w:szCs w:val="14"/>
                                    </w:rPr>
                                    <w:t xml:space="preserve">137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02D8FAC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EEDAA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5359293" w14:textId="77777777" w:rsidTr="00A811BE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C7F7C79" w14:textId="77777777" w:rsidR="00642BF0" w:rsidRPr="003F6BE4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3F6BE4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이익률</w:t>
                                  </w:r>
                                  <w:r w:rsidRPr="00B45EB9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(</w:t>
                                  </w:r>
                                  <w:r w:rsidRPr="00B45EB9"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41D72279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12.6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755240D0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>10.8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  <w:noWrap/>
                                </w:tcPr>
                                <w:p w14:paraId="6F8D68FD" w14:textId="32973774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  <w:t xml:space="preserve">10.9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01B4D0" w14:textId="77777777" w:rsidR="00642BF0" w:rsidRPr="00642BF0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1F824FA1" w14:textId="77777777" w:rsidR="00642BF0" w:rsidRPr="003F6BE4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i/>
                                      <w:color w:val="64646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584FF89" w14:textId="77777777" w:rsidTr="00BE6D84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3450F5B" w14:textId="77777777" w:rsidR="00642BF0" w:rsidRPr="00666DF3" w:rsidRDefault="00642BF0" w:rsidP="00642BF0">
                                  <w:pPr>
                                    <w:ind w:right="36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성장성(%, YoY)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1B6AFCD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727365D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  <w:noWrap/>
                                </w:tcPr>
                                <w:p w14:paraId="5017458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27D3CE53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14:paraId="039EFE0E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3D0790C0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A4BD0D5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매출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9975FB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94.9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2F3F84E9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35.6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2DAB689" w14:textId="6E37230C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57.7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998216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B203114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99D2B7F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648F056" w14:textId="77777777" w:rsidR="00642BF0" w:rsidRPr="00666DF3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영업이익</w:t>
                                  </w:r>
                                  <w:r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666DF3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739043D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23.5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1644858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47.4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F380393" w14:textId="54486F41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30.7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EE13AB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75507A" w14:textId="77777777" w:rsidR="00642BF0" w:rsidRPr="00666DF3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0FE9A766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6D9A4C13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지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배주주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순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이익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 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536563C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73B25C5A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16.1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C8DE155" w14:textId="79E1000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59.6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A0A3E71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60A303E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49EF9E94" w14:textId="77777777" w:rsidTr="00010EAC">
                              <w:trPr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1C7A49D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EPS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3302C31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NM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0C045CE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</w:tcPr>
                                <w:p w14:paraId="1E6D895A" w14:textId="47CB1091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22.8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B3AFD56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115BC8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42BF0" w:rsidRPr="00E432FD" w14:paraId="6A427067" w14:textId="77777777" w:rsidTr="00010EAC">
                              <w:trPr>
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<w:trHeight w:val="23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22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8A36B6F" w14:textId="77777777" w:rsidR="00642BF0" w:rsidRPr="00FE1D19" w:rsidRDefault="00642BF0" w:rsidP="00642BF0">
                                  <w:pPr>
                                    <w:ind w:right="36" w:firstLineChars="50" w:firstLine="64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EBITDA</w:t>
                                  </w:r>
                                  <w:r w:rsidRPr="00FE1D19"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 w:rsidRPr="00FE1D19">
                                    <w:rPr>
                                      <w:rFonts w:ascii="HY중고딕" w:eastAsia="HY중고딕" w:hAnsi="돋움" w:hint="eastAsia"/>
                                      <w:spacing w:val="-4"/>
                                      <w:sz w:val="14"/>
                                      <w:szCs w:val="14"/>
                                    </w:rPr>
                                    <w:t>증가율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005D48BC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28.8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15BC0BBF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  <w:t>67.0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  <w:noWrap/>
                                </w:tcPr>
                                <w:p w14:paraId="6A1B61BF" w14:textId="5447669D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642BF0">
                                    <w:rPr>
                                      <w:rFonts w:ascii="HY중고딕" w:eastAsia="HY중고딕" w:hAnsi="돋움" w:hint="eastAsia"/>
                                      <w:sz w:val="14"/>
                                      <w:szCs w:val="14"/>
                                    </w:rPr>
                                    <w:t xml:space="preserve">51.6 </w:t>
                                  </w:r>
                                </w:p>
                              </w:tc>
                              <w:tc>
                                <w:tcPr>
                                  <w:tcW w:w="590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3781CFE9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  <w:tcBorders>
                                    <w:top w:val="nil"/>
                                    <w:bottom w:val="single" w:sz="6" w:space="0" w:color="000000" w:themeColor="text1"/>
                                  </w:tcBorders>
                                </w:tcPr>
                                <w:p w14:paraId="0A11DC70" w14:textId="77777777" w:rsidR="00642BF0" w:rsidRPr="00FE1D19" w:rsidRDefault="00642BF0" w:rsidP="00642BF0">
                                  <w:pPr>
                                    <w:wordWrap/>
                                    <w:ind w:right="36"/>
                                    <w:jc w:val="right"/>
      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HY중고딕" w:eastAsia="HY중고딕" w:hAnsi="돋움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bookmarkEnd w:id="72"/>
                            <w:bookmarkEnd w:id="73"/>
                          </w:tbl>
                          <w:p w14:paraId="11DF16B5" w14:textId="77777777" w:rsidR="00D04A13" w:rsidRDefault="00D04A13" w:rsidP="00D04A13">
                            <w:pPr>
                              <w:pStyle w:val="ad"/>
                              <w:ind w:right="3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987E4" id="Text Box 12" o:spid="_x0000_s1038" type="#_x0000_t202" style="position:absolute;left:0;text-align:left;margin-left:-134.65pt;margin-top:107.75pt;width:239.8pt;height:31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" filled="f" stroked="f">
                <v:textbox inset="0,0,0,0">
                  <w:txbxContent>
                    <w:p w14:paraId="006CC200" w14:textId="77777777" w:rsidR="00D04A13" w:rsidRPr="00307524" w:rsidRDefault="00D04A13" w:rsidP="00D04A13">
                      <w:pPr>
                        <w:pStyle w:val="a8"/>
                        <w:tabs>
                          <w:tab w:val="right" w:pos="4662"/>
                        </w:tabs>
                        <w:spacing w:after="8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hint="eastAsia"/>
                        </w:rPr>
                        <w:t>손</w:t>
                      </w:r>
                      <w:r>
                        <w:t>익</w:t>
                      </w:r>
                      <w:r>
                        <w:rPr>
                          <w:rFonts w:hint="eastAsia"/>
                        </w:rPr>
                        <w:t>계</w:t>
                      </w:r>
                      <w:r>
                        <w:t>산서</w:t>
                      </w:r>
                      <w:r w:rsidRPr="00307524">
                        <w:rPr>
                          <w:rFonts w:hint="eastAsia"/>
                        </w:rPr>
                        <w:tab/>
                      </w:r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 xml:space="preserve">(단위: </w:t>
                      </w:r>
                      <w:bookmarkStart w:id="74" w:name="Table1_Unit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십억원</w:t>
                      </w:r>
                      <w:bookmarkEnd w:id="74"/>
                      <w:r w:rsidRPr="008D421F">
                        <w:rPr>
                          <w:rFonts w:hint="eastAsia"/>
                          <w:b w:val="0"/>
                          <w:spacing w:val="0"/>
                          <w:w w:val="100"/>
                          <w:sz w:val="13"/>
                          <w:szCs w:val="13"/>
                        </w:rPr>
                        <w:t>)</w:t>
                      </w:r>
                    </w:p>
                    <w:tbl>
                      <w:tblPr>
                        <w:tblStyle w:val="aa"/>
                        <w:tblW w:w="467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22"/>
                        <w:gridCol w:w="590"/>
                        <w:gridCol w:w="590"/>
                        <w:gridCol w:w="591"/>
                        <w:gridCol w:w="590"/>
                        <w:gridCol w:w="591"/>
                      </w:tblGrid>
                      <w:tr w:rsidR="00D04A13" w:rsidRPr="00E432FD" w14:paraId="580E4306" w14:textId="77777777" w:rsidTr="00010EA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2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675B26E1" w14:textId="77777777" w:rsidR="00D04A13" w:rsidRPr="00E432FD" w:rsidRDefault="00D04A13" w:rsidP="006E6F08">
                            <w:pPr>
                              <w:ind w:right="36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bookmarkStart w:id="75" w:name="Table1_Year" w:colFirst="1" w:colLast="5"/>
                            <w:bookmarkStart w:id="76" w:name="Table1_YearT" w:colFirst="1" w:colLast="5"/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EEF7E6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2019A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34CFF8C0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2020A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  <w:noWrap/>
                          </w:tcPr>
                          <w:p w14:paraId="2986A95B" w14:textId="105D7F22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2021</w:t>
                            </w:r>
                            <w:r w:rsidR="00642BF0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2E1BC61A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2022F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6" w:space="0" w:color="000000" w:themeColor="text1"/>
                              <w:bottom w:val="nil"/>
                            </w:tcBorders>
                          </w:tcPr>
                          <w:p w14:paraId="7A8B9634" w14:textId="77777777" w:rsidR="00D04A13" w:rsidRPr="00E432FD" w:rsidRDefault="00D11772" w:rsidP="006E6F08">
                            <w:pPr>
                              <w:ind w:right="36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2023F</w:t>
                            </w:r>
                          </w:p>
                        </w:tc>
                      </w:tr>
                      <w:tr w:rsidR="00642BF0" w:rsidRPr="00E432FD" w14:paraId="15DE5DEA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62E1A04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bookmarkStart w:id="77" w:name="Table1_Data" w:colFirst="1" w:colLast="5"/>
                            <w:bookmarkStart w:id="78" w:name="Table1_DataT" w:colFirst="1" w:colLast="5"/>
                            <w:bookmarkEnd w:id="75"/>
                            <w:bookmarkEnd w:id="76"/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매출액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1A8E751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587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7BEDC6D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796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01B1ED0" w14:textId="49A17559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1,256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B79C38A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94F64E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F99EAF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EC5A0B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원가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4EB45E7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8997D2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626322" w14:textId="23220A93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81EA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1B0BA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1DCB67E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ED6F617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매출총이익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ABC8C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441DD2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375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DCDBB64" w14:textId="4E91D23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623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9ADB3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7D7EE4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3011E79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2B51C90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판매관리비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7B9AEA4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11AE85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229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</w:tcPr>
                          <w:p w14:paraId="004EE6DC" w14:textId="3538CAE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433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6DFB36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</w:tcPr>
                          <w:p w14:paraId="5960008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33C3FAD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FAE338" w14:textId="77777777" w:rsidR="00642BF0" w:rsidRPr="00695559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95559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영업이익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EBBE52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F14E0B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14BD862" w14:textId="5F60E443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190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5B90005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542802F" w14:textId="77777777" w:rsidR="00642BF0" w:rsidRPr="0069555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9E6440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96396F5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영업이익률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CA2F6F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16.8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2E84F65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18.3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53AB96B" w14:textId="2321C2F8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15.1</w:t>
                            </w:r>
                            <w:r>
                              <w:rPr>
                                <w:rFonts w:ascii="돋움" w:eastAsia="돋움" w:hAnsi="돋움" w:cs="Arial" w:hint="eastAsia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8E83503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F46603A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8D466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1CC6170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EBITDA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8C2D58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587C0E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400B56A" w14:textId="2835AF40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274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A3C664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A2C38D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50D6361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FD3B7E2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EBITDA Margin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84255B6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18.4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3DEDD4B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22.7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7DC463C" w14:textId="2E90E1B3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21.8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87F4A4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65187DF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65F0CC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4E55C5B" w14:textId="77777777" w:rsidR="00642BF0" w:rsidRPr="001F3641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1F3641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>영</w:t>
                            </w:r>
                            <w:r w:rsidRPr="001F3641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업외수익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E14E6A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2E1551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98ACEBD" w14:textId="072F5364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20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D2A1215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02049F47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B521ED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77A320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금융수</w:t>
                            </w:r>
                            <w:r w:rsidRPr="00666DF3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5DDC0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7375EC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23B44D2" w14:textId="3D9EE21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45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6CBE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78D85C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79EB05A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87658D4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금융비용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3A895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B4B88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7173980" w14:textId="13557AF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39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105E17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9A7060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58B32F9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DE051ED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기타영업외손익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1B3B3C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(0)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604F2D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(4)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6E44318" w14:textId="515BC01B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2DEEE3A2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09F97B1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27F3665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082F53DA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관계기업관련손익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1AB07A0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F475D3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CF5FDE" w14:textId="47E5AC3E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019DA8A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85CFDB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B92271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55693E7" w14:textId="77777777" w:rsidR="00642BF0" w:rsidRPr="006E6F08" w:rsidRDefault="00642BF0" w:rsidP="00642BF0">
                            <w:pPr>
                              <w:ind w:right="36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세전계속사업이익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0574C091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B0C1E44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AF1FB42" w14:textId="510D9798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b/>
                                <w:sz w:val="14"/>
                                <w:szCs w:val="14"/>
                              </w:rPr>
                              <w:t xml:space="preserve">210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040E3D3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470EF1F" w14:textId="77777777" w:rsidR="00642BF0" w:rsidRPr="006E6F08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1E2135AE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40F28B5A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법인세비용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3D8C80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E7F51B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56EE620" w14:textId="117D909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70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A7F0AC7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56CD5420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273BB7D7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B1516D2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  <w:t>연결당기순이익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7319627C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2FE413F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BDF2B12" w14:textId="1920B9B0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141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1B8435C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3A1087E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EAC2120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390868AE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E6F08">
                              <w:rPr>
                                <w:rFonts w:ascii="HY중고딕" w:eastAsia="HY중고딕"/>
                                <w:b/>
                                <w:sz w:val="14"/>
                                <w:szCs w:val="14"/>
                              </w:rPr>
                              <w:t>지배주주지분순이익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12A4B02F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5307ADC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  <w:noWrap/>
                          </w:tcPr>
                          <w:p w14:paraId="68A36A30" w14:textId="17805DB2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int="eastAsia"/>
                                <w:sz w:val="14"/>
                                <w:szCs w:val="14"/>
                              </w:rPr>
                              <w:t xml:space="preserve">137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602D8FAC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14:paraId="4EEDAA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5359293" w14:textId="77777777" w:rsidTr="00A811BE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C7F7C79" w14:textId="77777777" w:rsidR="00642BF0" w:rsidRPr="003F6BE4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지</w:t>
                            </w: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배주주</w:t>
                            </w:r>
                            <w:r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순</w:t>
                            </w:r>
                            <w:r w:rsidRPr="003F6BE4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이익률</w:t>
                            </w:r>
                            <w:r w:rsidRPr="00B45EB9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>(</w:t>
                            </w:r>
                            <w:r w:rsidRPr="00B45EB9"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41D72279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12.6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755240D0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  <w:t>10.8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  <w:noWrap/>
                          </w:tcPr>
                          <w:p w14:paraId="6F8D68FD" w14:textId="32973774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i/>
                                <w:color w:val="646464"/>
                                <w:sz w:val="14"/>
                                <w:szCs w:val="14"/>
                              </w:rPr>
                              <w:t xml:space="preserve">10.9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01B4D0" w14:textId="77777777" w:rsidR="00642BF0" w:rsidRPr="00642BF0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1F824FA1" w14:textId="77777777" w:rsidR="00642BF0" w:rsidRPr="003F6BE4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i/>
                                <w:color w:val="64646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584FF89" w14:textId="77777777" w:rsidTr="00BE6D84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3450F5B" w14:textId="77777777" w:rsidR="00642BF0" w:rsidRPr="00666DF3" w:rsidRDefault="00642BF0" w:rsidP="00642BF0">
                            <w:pPr>
                              <w:ind w:right="36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성장성(%, YoY)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1B6AFCD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727365D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  <w:noWrap/>
                          </w:tcPr>
                          <w:p w14:paraId="5017458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27D3CE53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14:paraId="039EFE0E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3D0790C0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A4BD0D5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매출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9975FB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94.9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2F3F84E9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35.6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2DAB689" w14:textId="6E37230C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57.7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998216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B203114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99D2B7F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648F056" w14:textId="77777777" w:rsidR="00642BF0" w:rsidRPr="00666DF3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영업이익</w:t>
                            </w:r>
                            <w:r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66DF3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739043D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23.5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1644858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47.4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F380393" w14:textId="54486F41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30.7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EE13AB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75507A" w14:textId="77777777" w:rsidR="00642BF0" w:rsidRPr="00666DF3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0FE9A766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6D9A4C13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지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배주주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순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이익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 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536563C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73B25C5A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16.1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C8DE155" w14:textId="79E1000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59.6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A0A3E71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60A303E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49EF9E94" w14:textId="77777777" w:rsidTr="00010EAC">
                        <w:trPr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1C7A49D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EPS</w:t>
                            </w:r>
                            <w:r w:rsidRPr="00FE1D19"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3302C31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NM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0C045CE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  <w:noWrap/>
                          </w:tcPr>
                          <w:p w14:paraId="1E6D895A" w14:textId="47CB1091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22.8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B3AFD56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115BC8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42BF0" w:rsidRPr="00E432FD" w14:paraId="6A427067" w14:textId="77777777" w:rsidTr="00010EAC">
                        <w:trPr>
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<w:trHeight w:val="23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22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8A36B6F" w14:textId="77777777" w:rsidR="00642BF0" w:rsidRPr="00FE1D19" w:rsidRDefault="00642BF0" w:rsidP="00642BF0">
                            <w:pPr>
                              <w:ind w:right="36" w:firstLineChars="50" w:firstLine="64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EBITDA</w:t>
                            </w:r>
                            <w:r w:rsidRPr="00FE1D19"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FE1D19">
                              <w:rPr>
                                <w:rFonts w:ascii="HY중고딕" w:eastAsia="HY중고딕" w:hAnsi="돋움" w:hint="eastAsia"/>
                                <w:spacing w:val="-4"/>
                                <w:sz w:val="14"/>
                                <w:szCs w:val="14"/>
                              </w:rPr>
                              <w:t>증가율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005D48BC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28.8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15BC0BBF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  <w:t>67.0</w:t>
                            </w: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  <w:noWrap/>
                          </w:tcPr>
                          <w:p w14:paraId="6A1B61BF" w14:textId="5447669D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642BF0">
                              <w:rPr>
                                <w:rFonts w:ascii="HY중고딕" w:eastAsia="HY중고딕" w:hAnsi="돋움" w:hint="eastAsia"/>
                                <w:sz w:val="14"/>
                                <w:szCs w:val="14"/>
                              </w:rPr>
                              <w:t xml:space="preserve">51.6 </w:t>
                            </w:r>
                          </w:p>
                        </w:tc>
                        <w:tc>
                          <w:tcPr>
                            <w:tcW w:w="590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3781CFE9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  <w:tcBorders>
                              <w:top w:val="nil"/>
                              <w:bottom w:val="single" w:sz="6" w:space="0" w:color="000000" w:themeColor="text1"/>
                            </w:tcBorders>
                          </w:tcPr>
                          <w:p w14:paraId="0A11DC70" w14:textId="77777777" w:rsidR="00642BF0" w:rsidRPr="00FE1D19" w:rsidRDefault="00642BF0" w:rsidP="00642BF0">
                            <w:pPr>
                              <w:wordWrap/>
                              <w:ind w:right="36"/>
                              <w:jc w:val="right"/>
          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HY중고딕" w:eastAsia="HY중고딕" w:hAnsi="돋움"/>
                                <w:spacing w:val="-4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bookmarkEnd w:id="77"/>
                      <w:bookmarkEnd w:id="78"/>
                    </w:tbl>
                    <w:p w14:paraId="11DF16B5" w14:textId="77777777" w:rsidR="00D04A13" w:rsidRDefault="00D04A13" w:rsidP="00D04A13">
                      <w:pPr>
                        <w:pStyle w:val="ad"/>
                        <w:ind w:right="36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F43484" wp14:editId="6E694B22">
                <wp:simplePos x="0" y="0"/>
                <wp:positionH relativeFrom="column">
                  <wp:posOffset>-1009650</wp:posOffset>
                </wp:positionH>
                <wp:positionV relativeFrom="paragraph">
                  <wp:posOffset>648335</wp:posOffset>
                </wp:positionV>
                <wp:extent cx="7620" cy="167640"/>
                <wp:effectExtent l="0" t="0" r="0" b="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676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AE2C" id="직선 연결선 5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5pt,51.05pt" to="-78.9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" stroked="f">
                <v:stroke endarrow="block"/>
              </v:line>
            </w:pict>
          </mc:Fallback>
        </mc:AlternateContent>
      </w:r>
    </w:p>
    <w:p w14:paraId="37B86C7A" w14:textId="77777777" w:rsidR="00BE769D" w:rsidRPr="00F841F5" w:rsidRDefault="00BE769D" w:rsidP="00F841F5">
      <w:pPr>
        <w:pStyle w:val="1"/>
      </w:pPr>
    </w:p>
    <w:sectPr w:rsidR="00BE769D" w:rsidRPr="00F841F5" w:rsidSect="00435552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1906" w:h="16838" w:code="9"/>
      <w:pgMar w:top="1134" w:right="1134" w:bottom="1134" w:left="3827" w:header="102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1A28E" w14:textId="77777777" w:rsidR="00865455" w:rsidRDefault="00865455" w:rsidP="00D12E4E">
      <w:r>
        <w:separator/>
      </w:r>
    </w:p>
  </w:endnote>
  <w:endnote w:type="continuationSeparator" w:id="0">
    <w:p w14:paraId="04BF64D0" w14:textId="77777777" w:rsidR="00865455" w:rsidRDefault="00865455" w:rsidP="00D1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altName w:val="HY중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HY견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윤고딕140">
    <w:altName w:val="바탕"/>
    <w:charset w:val="81"/>
    <w:family w:val="roman"/>
    <w:pitch w:val="variable"/>
    <w:sig w:usb0="00000000" w:usb1="29D77CFB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DVYGOStd14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산돌고딕 M">
    <w:altName w:val="바탕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E97" w14:textId="77777777" w:rsidR="00EE2FD9" w:rsidRPr="00EE2FD9" w:rsidRDefault="00EE2FD9" w:rsidP="00EE2FD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E1B4000" wp14:editId="4672FF8A">
              <wp:simplePos x="0" y="0"/>
              <wp:positionH relativeFrom="column">
                <wp:posOffset>42676</wp:posOffset>
              </wp:positionH>
              <wp:positionV relativeFrom="page">
                <wp:posOffset>10046525</wp:posOffset>
              </wp:positionV>
              <wp:extent cx="4071600" cy="367200"/>
              <wp:effectExtent l="0" t="0" r="5715" b="139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1600" cy="36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0C993" w14:textId="77777777" w:rsidR="00EE2FD9" w:rsidRPr="00084475" w:rsidRDefault="00EE2FD9" w:rsidP="00EE2FD9">
                          <w:pPr>
                            <w:tabs>
                              <w:tab w:val="left" w:pos="9365"/>
                            </w:tabs>
                            <w:rPr>
                              <w:rFonts w:ascii="HY중고딕" w:eastAsia="HY중고딕" w:cs="Times New Roman"/>
                              <w:color w:val="262626" w:themeColor="text1" w:themeTint="D9"/>
                              <w:spacing w:val="-3"/>
                              <w:w w:val="98"/>
                              <w:kern w:val="0"/>
                              <w:sz w:val="13"/>
                              <w:szCs w:val="13"/>
                            </w:rPr>
                          </w:pPr>
                          <w:r w:rsidRPr="00084475">
                            <w:rPr>
                              <w:rFonts w:ascii="HY중고딕" w:eastAsia="HY중고딕" w:cs="Times New Roman" w:hint="eastAsia"/>
                              <w:color w:val="262626" w:themeColor="text1" w:themeTint="D9"/>
                              <w:spacing w:val="-4"/>
                              <w:w w:val="98"/>
                              <w:kern w:val="0"/>
                              <w:sz w:val="13"/>
                              <w:szCs w:val="13"/>
                            </w:rPr>
      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B40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left:0;text-align:left;margin-left:3.35pt;margin-top:791.05pt;width:320.6pt;height:2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" filled="f" stroked="f" strokeweight=".5pt">
              <v:textbox inset="0,0,0,0">
                <w:txbxContent>
                  <w:p w14:paraId="7BD0C993" w14:textId="77777777" w:rsidR="00EE2FD9" w:rsidRPr="00084475" w:rsidRDefault="00EE2FD9" w:rsidP="00EE2FD9">
                    <w:pPr>
                      <w:tabs>
                        <w:tab w:val="left" w:pos="9365"/>
                      </w:tabs>
                      <w:rPr>
                        <w:rFonts w:ascii="HY중고딕" w:eastAsia="HY중고딕" w:cs="Times New Roman"/>
                        <w:color w:val="262626" w:themeColor="text1" w:themeTint="D9"/>
                        <w:spacing w:val="-3"/>
                        <w:w w:val="98"/>
                        <w:kern w:val="0"/>
                        <w:sz w:val="13"/>
                        <w:szCs w:val="13"/>
                      </w:rPr>
                    </w:pPr>
                    <w:r w:rsidRPr="00084475">
                      <w:rPr>
                        <w:rFonts w:ascii="HY중고딕" w:eastAsia="HY중고딕" w:cs="Times New Roman" w:hint="eastAsia"/>
                        <w:color w:val="262626" w:themeColor="text1" w:themeTint="D9"/>
                        <w:spacing w:val="-4"/>
                        <w:w w:val="98"/>
                        <w:kern w:val="0"/>
                        <w:sz w:val="13"/>
                        <w:szCs w:val="13"/>
                      </w:rPr>
                      <w:t>한국투자증권은 당사 고객 및 별도의 서비스 계약을 맺은 법인에게만 리서치 리포트를 공개하고 있습니다. 한국투자증권의 사전 승인 없이 리포트를 어떤 형태로든 복제, 배포, 전송, 변형 및 판매하는 행위는 저작권법 위반으로 법적 처벌의 대상이 될 수 있음을 알려드립니다.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4C22C2C" wp14:editId="6825620F">
              <wp:simplePos x="0" y="0"/>
              <wp:positionH relativeFrom="column">
                <wp:posOffset>635</wp:posOffset>
              </wp:positionH>
              <wp:positionV relativeFrom="page">
                <wp:posOffset>10050145</wp:posOffset>
              </wp:positionV>
              <wp:extent cx="0" cy="306000"/>
              <wp:effectExtent l="0" t="0" r="19050" b="18415"/>
              <wp:wrapNone/>
              <wp:docPr id="6" name="직선 연결선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06000"/>
                      </a:xfrm>
                      <a:prstGeom prst="line">
                        <a:avLst/>
                      </a:prstGeom>
                      <a:ln w="22225">
                        <a:solidFill>
                          <a:srgbClr val="5692C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E7E061" id="직선 연결선 6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791.35pt" to=".05pt,8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" strokecolor="#5692ce" strokeweight="1.7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0381" w14:textId="77777777" w:rsidR="00435552" w:rsidRDefault="0043555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0CCE" w14:textId="77777777" w:rsidR="00435552" w:rsidRPr="00FD41A4" w:rsidRDefault="00435552" w:rsidP="00D12E4E">
    <w:pPr>
      <w:tabs>
        <w:tab w:val="right" w:pos="6677"/>
      </w:tabs>
      <w:spacing w:before="360"/>
      <w:ind w:right="360"/>
      <w:jc w:val="right"/>
      <w:rPr>
        <w:color w:val="80808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A6C5" w14:textId="77777777" w:rsidR="00435552" w:rsidRDefault="0043555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2693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3"/>
      <w:gridCol w:w="75"/>
      <w:gridCol w:w="1104"/>
      <w:gridCol w:w="9171"/>
    </w:tblGrid>
    <w:tr w:rsidR="00435552" w14:paraId="7B3E402A" w14:textId="77777777" w:rsidTr="00435552">
      <w:trPr>
        <w:trHeight w:val="284"/>
      </w:trPr>
      <w:tc>
        <w:tcPr>
          <w:tcW w:w="425" w:type="dxa"/>
          <w:tcBorders>
            <w:top w:val="single" w:sz="24" w:space="0" w:color="auto"/>
            <w:bottom w:val="nil"/>
            <w:right w:val="nil"/>
          </w:tcBorders>
          <w:vAlign w:val="center"/>
        </w:tcPr>
        <w:p w14:paraId="7BC35C4E" w14:textId="77777777" w:rsidR="00435552" w:rsidRPr="00FF7E7A" w:rsidRDefault="00435552" w:rsidP="00435552">
          <w:pPr>
            <w:jc w:val="center"/>
            <w:rPr>
              <w:rFonts w:eastAsia="산돌고딕 M" w:cs="Arial"/>
              <w:b/>
              <w:szCs w:val="18"/>
            </w:rPr>
          </w:pP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begin"/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instrText xml:space="preserve"> PAGE </w:instrTex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separate"/>
          </w:r>
          <w:r w:rsidR="00251AC5">
            <w:rPr>
              <w:rStyle w:val="a4"/>
              <w:rFonts w:eastAsia="산돌고딕 M" w:cs="Arial"/>
              <w:noProof/>
              <w:color w:val="808080"/>
              <w:szCs w:val="18"/>
            </w:rPr>
            <w:t>4</w:t>
          </w:r>
          <w:r w:rsidRPr="00FF7E7A">
            <w:rPr>
              <w:rStyle w:val="a4"/>
              <w:rFonts w:eastAsia="산돌고딕 M" w:cs="Arial"/>
              <w:color w:val="808080"/>
              <w:szCs w:val="18"/>
            </w:rPr>
            <w:fldChar w:fldCharType="end"/>
          </w:r>
        </w:p>
      </w:tc>
      <w:tc>
        <w:tcPr>
          <w:tcW w:w="75" w:type="dxa"/>
          <w:tcBorders>
            <w:top w:val="nil"/>
            <w:bottom w:val="nil"/>
            <w:right w:val="nil"/>
          </w:tcBorders>
          <w:vAlign w:val="center"/>
        </w:tcPr>
        <w:p w14:paraId="10B926E2" w14:textId="77777777" w:rsidR="00435552" w:rsidRPr="002F583D" w:rsidRDefault="00435552" w:rsidP="00435552">
          <w:pPr>
            <w:ind w:left="-23"/>
            <w:jc w:val="center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left w:val="nil"/>
            <w:bottom w:val="nil"/>
            <w:right w:val="nil"/>
          </w:tcBorders>
          <w:vAlign w:val="center"/>
        </w:tcPr>
        <w:p w14:paraId="2A155A09" w14:textId="77777777" w:rsidR="00435552" w:rsidRPr="002F583D" w:rsidRDefault="00435552" w:rsidP="00435552">
          <w:pPr>
            <w:spacing w:afterLines="20" w:after="48"/>
            <w:jc w:val="center"/>
            <w:rPr>
              <w:sz w:val="17"/>
              <w:szCs w:val="17"/>
            </w:rPr>
          </w:pPr>
          <w:r w:rsidRPr="002F583D">
            <w:rPr>
              <w:noProof/>
              <w:sz w:val="17"/>
              <w:szCs w:val="17"/>
            </w:rPr>
            <w:drawing>
              <wp:inline distT="0" distB="0" distL="0" distR="0" wp14:anchorId="2951F68B" wp14:editId="486C0943">
                <wp:extent cx="542925" cy="109855"/>
                <wp:effectExtent l="0" t="0" r="9525" b="4445"/>
                <wp:docPr id="47" name="그림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35" w:type="dxa"/>
          <w:tcBorders>
            <w:top w:val="single" w:sz="4" w:space="0" w:color="7BA6D8"/>
            <w:left w:val="nil"/>
            <w:bottom w:val="nil"/>
          </w:tcBorders>
          <w:vAlign w:val="center"/>
        </w:tcPr>
        <w:p w14:paraId="102BCC03" w14:textId="77777777" w:rsidR="00435552" w:rsidRPr="002F583D" w:rsidRDefault="00435552" w:rsidP="00435552">
          <w:pPr>
            <w:jc w:val="center"/>
            <w:rPr>
              <w:rFonts w:ascii="산돌고딕 M" w:eastAsia="산돌고딕 M"/>
              <w:color w:val="808080"/>
              <w:sz w:val="17"/>
              <w:szCs w:val="17"/>
            </w:rPr>
          </w:pPr>
        </w:p>
      </w:tc>
    </w:tr>
  </w:tbl>
  <w:p w14:paraId="1E308A7D" w14:textId="77777777" w:rsidR="00435552" w:rsidRPr="00435552" w:rsidRDefault="00435552" w:rsidP="00435552">
    <w:pPr>
      <w:spacing w:line="20" w:lineRule="exac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45" w:type="dxa"/>
      <w:tblInd w:w="-4074" w:type="dxa"/>
      <w:tblBorders>
        <w:top w:val="single" w:sz="2" w:space="0" w:color="00A0C6"/>
        <w:insideH w:val="single" w:sz="12" w:space="0" w:color="00A0C6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446"/>
      <w:gridCol w:w="1104"/>
      <w:gridCol w:w="73"/>
      <w:gridCol w:w="422"/>
    </w:tblGrid>
    <w:tr w:rsidR="00435552" w:rsidRPr="00DF3F85" w14:paraId="5CED4A93" w14:textId="77777777" w:rsidTr="00435552">
      <w:trPr>
        <w:trHeight w:val="284"/>
      </w:trPr>
      <w:tc>
        <w:tcPr>
          <w:tcW w:w="9546" w:type="dxa"/>
          <w:tcBorders>
            <w:top w:val="single" w:sz="4" w:space="0" w:color="7BA6D8"/>
            <w:bottom w:val="nil"/>
          </w:tcBorders>
          <w:vAlign w:val="center"/>
        </w:tcPr>
        <w:p w14:paraId="226489B0" w14:textId="77777777" w:rsidR="00435552" w:rsidRPr="00710FD4" w:rsidRDefault="00435552" w:rsidP="00435552">
          <w:pPr>
            <w:ind w:leftChars="-13" w:left="-23" w:rightChars="50" w:right="90"/>
            <w:jc w:val="right"/>
            <w:rPr>
              <w:rFonts w:ascii="산돌고딕 M" w:eastAsia="산돌고딕 M"/>
              <w:b/>
              <w:sz w:val="17"/>
              <w:szCs w:val="17"/>
            </w:rPr>
          </w:pPr>
        </w:p>
      </w:tc>
      <w:tc>
        <w:tcPr>
          <w:tcW w:w="1106" w:type="dxa"/>
          <w:tcBorders>
            <w:top w:val="single" w:sz="24" w:space="0" w:color="7BA6D8"/>
            <w:bottom w:val="nil"/>
          </w:tcBorders>
          <w:vAlign w:val="center"/>
        </w:tcPr>
        <w:p w14:paraId="0602E60E" w14:textId="77777777" w:rsidR="00435552" w:rsidRPr="00710FD4" w:rsidRDefault="00435552" w:rsidP="00435552">
          <w:pPr>
            <w:spacing w:afterLines="20" w:after="48"/>
            <w:jc w:val="center"/>
            <w:rPr>
              <w:rFonts w:ascii="산돌고딕 M" w:eastAsia="산돌고딕 M"/>
              <w:b/>
              <w:sz w:val="17"/>
              <w:szCs w:val="17"/>
            </w:rPr>
          </w:pPr>
          <w:r>
            <w:rPr>
              <w:noProof/>
            </w:rPr>
            <w:drawing>
              <wp:inline distT="0" distB="0" distL="0" distR="0" wp14:anchorId="73AC3637" wp14:editId="30A8C4E2">
                <wp:extent cx="542925" cy="109855"/>
                <wp:effectExtent l="0" t="0" r="9525" b="4445"/>
                <wp:docPr id="55" name="그림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109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" w:type="dxa"/>
          <w:tcBorders>
            <w:top w:val="nil"/>
            <w:bottom w:val="nil"/>
          </w:tcBorders>
          <w:vAlign w:val="center"/>
        </w:tcPr>
        <w:p w14:paraId="384054A5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</w:p>
      </w:tc>
      <w:tc>
        <w:tcPr>
          <w:tcW w:w="425" w:type="dxa"/>
          <w:tcBorders>
            <w:top w:val="single" w:sz="24" w:space="0" w:color="auto"/>
            <w:bottom w:val="nil"/>
          </w:tcBorders>
          <w:vAlign w:val="center"/>
        </w:tcPr>
        <w:p w14:paraId="16FC0234" w14:textId="77777777" w:rsidR="00435552" w:rsidRPr="00DF3F85" w:rsidRDefault="00435552" w:rsidP="00435552">
          <w:pPr>
            <w:jc w:val="center"/>
            <w:rPr>
              <w:rFonts w:eastAsia="산돌고딕 M"/>
              <w:color w:val="808080"/>
            </w:rPr>
          </w:pPr>
          <w:r w:rsidRPr="00DF3F85">
            <w:rPr>
              <w:rStyle w:val="a4"/>
              <w:rFonts w:eastAsia="산돌고딕 M"/>
              <w:color w:val="808080"/>
            </w:rPr>
            <w:fldChar w:fldCharType="begin"/>
          </w:r>
          <w:r w:rsidRPr="00DF3F85">
            <w:rPr>
              <w:rStyle w:val="a4"/>
              <w:rFonts w:eastAsia="산돌고딕 M"/>
              <w:color w:val="808080"/>
            </w:rPr>
            <w:instrText xml:space="preserve"> PAGE </w:instrText>
          </w:r>
          <w:r w:rsidRPr="00DF3F85">
            <w:rPr>
              <w:rStyle w:val="a4"/>
              <w:rFonts w:eastAsia="산돌고딕 M"/>
              <w:color w:val="808080"/>
            </w:rPr>
            <w:fldChar w:fldCharType="separate"/>
          </w:r>
          <w:r w:rsidR="00251AC5">
            <w:rPr>
              <w:rStyle w:val="a4"/>
              <w:rFonts w:eastAsia="산돌고딕 M"/>
              <w:noProof/>
              <w:color w:val="808080"/>
            </w:rPr>
            <w:t>3</w:t>
          </w:r>
          <w:r w:rsidRPr="00DF3F85">
            <w:rPr>
              <w:rStyle w:val="a4"/>
              <w:rFonts w:eastAsia="산돌고딕 M"/>
              <w:color w:val="808080"/>
            </w:rPr>
            <w:fldChar w:fldCharType="end"/>
          </w:r>
        </w:p>
      </w:tc>
    </w:tr>
  </w:tbl>
  <w:p w14:paraId="1652C066" w14:textId="77777777" w:rsidR="00435552" w:rsidRPr="00435552" w:rsidRDefault="00435552" w:rsidP="00435552">
    <w:pPr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86AAA" w14:textId="77777777" w:rsidR="00865455" w:rsidRDefault="00865455" w:rsidP="00D12E4E">
      <w:r>
        <w:separator/>
      </w:r>
    </w:p>
  </w:footnote>
  <w:footnote w:type="continuationSeparator" w:id="0">
    <w:p w14:paraId="6AADE72E" w14:textId="77777777" w:rsidR="00865455" w:rsidRDefault="00865455" w:rsidP="00D1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214" w14:textId="77777777" w:rsidR="00435552" w:rsidRDefault="00435552" w:rsidP="00D12E4E">
    <w:r>
      <w:rPr>
        <w:noProof/>
      </w:rPr>
      <w:drawing>
        <wp:anchor distT="0" distB="0" distL="114300" distR="114300" simplePos="0" relativeHeight="251661312" behindDoc="0" locked="0" layoutInCell="1" allowOverlap="1" wp14:anchorId="4519942E" wp14:editId="01568E3E">
          <wp:simplePos x="0" y="0"/>
          <wp:positionH relativeFrom="column">
            <wp:posOffset>5939790</wp:posOffset>
          </wp:positionH>
          <wp:positionV relativeFrom="paragraph">
            <wp:posOffset>-655320</wp:posOffset>
          </wp:positionV>
          <wp:extent cx="1142365" cy="1689735"/>
          <wp:effectExtent l="19050" t="0" r="635" b="0"/>
          <wp:wrapNone/>
          <wp:docPr id="37" name="그림 32" descr="motiv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2365" cy="1689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B98B8" wp14:editId="1C3EAD87">
              <wp:simplePos x="0" y="0"/>
              <wp:positionH relativeFrom="column">
                <wp:posOffset>-543560</wp:posOffset>
              </wp:positionH>
              <wp:positionV relativeFrom="paragraph">
                <wp:posOffset>-648970</wp:posOffset>
              </wp:positionV>
              <wp:extent cx="4824095" cy="10692130"/>
              <wp:effectExtent l="0" t="0" r="0" b="0"/>
              <wp:wrapNone/>
              <wp:docPr id="3" name="직사각형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4095" cy="1069213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72EB30" id="직사각형 1" o:spid="_x0000_s1026" style="position:absolute;left:0;text-align:left;margin-left:-42.8pt;margin-top:-51.1pt;width:379.85pt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B93DB9A" wp14:editId="625C6854">
          <wp:simplePos x="0" y="0"/>
          <wp:positionH relativeFrom="column">
            <wp:posOffset>-104140</wp:posOffset>
          </wp:positionH>
          <wp:positionV relativeFrom="page">
            <wp:posOffset>360045</wp:posOffset>
          </wp:positionV>
          <wp:extent cx="2221200" cy="302400"/>
          <wp:effectExtent l="0" t="0" r="0" b="0"/>
          <wp:wrapNone/>
          <wp:docPr id="38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1200" cy="30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987684" w14:textId="77777777" w:rsidR="00435552" w:rsidRPr="00D12E4E" w:rsidRDefault="00435552" w:rsidP="00D12E4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6B287" w14:textId="77777777" w:rsidR="00435552" w:rsidRDefault="0043555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5AAB" w14:textId="77777777" w:rsidR="00435552" w:rsidRDefault="00435552" w:rsidP="0050788C">
    <w:r>
      <w:rPr>
        <w:noProof/>
      </w:rPr>
      <w:drawing>
        <wp:anchor distT="0" distB="0" distL="114300" distR="114300" simplePos="0" relativeHeight="251691008" behindDoc="0" locked="0" layoutInCell="1" allowOverlap="1" wp14:anchorId="7D2FBDA0" wp14:editId="2B8A9DB6">
          <wp:simplePos x="0" y="0"/>
          <wp:positionH relativeFrom="column">
            <wp:posOffset>2760345</wp:posOffset>
          </wp:positionH>
          <wp:positionV relativeFrom="paragraph">
            <wp:posOffset>-648308</wp:posOffset>
          </wp:positionV>
          <wp:extent cx="1560195" cy="2303725"/>
          <wp:effectExtent l="19050" t="0" r="1905" b="0"/>
          <wp:wrapNone/>
          <wp:docPr id="41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FD108E2" wp14:editId="114EC808">
              <wp:simplePos x="0" y="0"/>
              <wp:positionH relativeFrom="column">
                <wp:posOffset>-3239135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" name="직사각형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51C7B5" id="직사각형 2" o:spid="_x0000_s1026" style="position:absolute;left:0;text-align:left;margin-left:-255.05pt;margin-top:-51.25pt;width:595.3pt;height:18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" fillcolor="#eaeaea" stroked="f"/>
          </w:pict>
        </mc:Fallback>
      </mc:AlternateContent>
    </w:r>
  </w:p>
  <w:p w14:paraId="55EB4E5A" w14:textId="77777777" w:rsidR="00435552" w:rsidRDefault="00435552" w:rsidP="0050788C"/>
  <w:p w14:paraId="3F29B2D4" w14:textId="77777777" w:rsidR="00435552" w:rsidRDefault="00435552" w:rsidP="0050788C"/>
  <w:p w14:paraId="3DBE4A94" w14:textId="77777777" w:rsidR="00435552" w:rsidRDefault="00435552" w:rsidP="0050788C"/>
  <w:p w14:paraId="483FE841" w14:textId="77777777" w:rsidR="00435552" w:rsidRDefault="00435552" w:rsidP="0050788C"/>
  <w:p w14:paraId="56BDF34F" w14:textId="77777777" w:rsidR="00435552" w:rsidRDefault="00435552" w:rsidP="0050788C"/>
  <w:p w14:paraId="502BF48A" w14:textId="77777777" w:rsidR="00435552" w:rsidRDefault="00435552" w:rsidP="0050788C"/>
  <w:p w14:paraId="41513FFA" w14:textId="77777777" w:rsidR="00435552" w:rsidRDefault="00435552" w:rsidP="0050788C"/>
  <w:p w14:paraId="65103E99" w14:textId="77777777" w:rsidR="00435552" w:rsidRDefault="00435552" w:rsidP="0050788C"/>
  <w:p w14:paraId="3B3E592F" w14:textId="77777777" w:rsidR="00435552" w:rsidRPr="0050788C" w:rsidRDefault="00435552" w:rsidP="0050788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300B" w14:textId="77777777" w:rsidR="00435552" w:rsidRDefault="00435552" w:rsidP="00EA2B2D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C8D30" wp14:editId="77A11957">
              <wp:simplePos x="0" y="0"/>
              <wp:positionH relativeFrom="column">
                <wp:posOffset>-3245485</wp:posOffset>
              </wp:positionH>
              <wp:positionV relativeFrom="paragraph">
                <wp:posOffset>-650875</wp:posOffset>
              </wp:positionV>
              <wp:extent cx="7560310" cy="2303780"/>
              <wp:effectExtent l="0" t="0" r="2540" b="1270"/>
              <wp:wrapNone/>
              <wp:docPr id="18" name="직사각형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30378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9004E6" id="직사각형 18" o:spid="_x0000_s1026" style="position:absolute;left:0;text-align:left;margin-left:-255.55pt;margin-top:-51.25pt;width:595.3pt;height:18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" fillcolor="#eaeaea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 wp14:anchorId="7A561391" wp14:editId="53399058">
          <wp:simplePos x="0" y="0"/>
          <wp:positionH relativeFrom="column">
            <wp:posOffset>2750119</wp:posOffset>
          </wp:positionH>
          <wp:positionV relativeFrom="paragraph">
            <wp:posOffset>-648335</wp:posOffset>
          </wp:positionV>
          <wp:extent cx="1560195" cy="2303780"/>
          <wp:effectExtent l="0" t="0" r="1905" b="1270"/>
          <wp:wrapNone/>
          <wp:docPr id="40" name="그림 39" descr="motive_하드_목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목차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0195" cy="230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8DE830" w14:textId="77777777" w:rsidR="00435552" w:rsidRDefault="00435552" w:rsidP="00EA2B2D"/>
  <w:p w14:paraId="3111839B" w14:textId="77777777" w:rsidR="00435552" w:rsidRDefault="00435552" w:rsidP="00EA2B2D"/>
  <w:p w14:paraId="07F2A90E" w14:textId="77777777" w:rsidR="00435552" w:rsidRDefault="00435552" w:rsidP="00EA2B2D"/>
  <w:p w14:paraId="034C261A" w14:textId="77777777" w:rsidR="00435552" w:rsidRDefault="00435552" w:rsidP="00EA2B2D"/>
  <w:p w14:paraId="1B5E66C6" w14:textId="77777777" w:rsidR="00435552" w:rsidRDefault="00435552" w:rsidP="00EA2B2D"/>
  <w:p w14:paraId="0F997DAC" w14:textId="77777777" w:rsidR="00435552" w:rsidRDefault="00435552" w:rsidP="00EA2B2D"/>
  <w:p w14:paraId="0E76DB65" w14:textId="77777777" w:rsidR="00435552" w:rsidRDefault="00435552" w:rsidP="00EA2B2D"/>
  <w:p w14:paraId="00CB761B" w14:textId="77777777" w:rsidR="00435552" w:rsidRDefault="00435552" w:rsidP="00EA2B2D"/>
  <w:p w14:paraId="187E9711" w14:textId="77777777" w:rsidR="00435552" w:rsidRPr="00EA2B2D" w:rsidRDefault="00435552" w:rsidP="00EA2B2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50F4" w14:textId="77777777" w:rsidR="00435552" w:rsidRPr="005443EF" w:rsidRDefault="00435552" w:rsidP="005443EF">
    <w:r w:rsidRPr="005443EF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626364BF" wp14:editId="1A1CD8FE">
              <wp:simplePos x="0" y="0"/>
              <wp:positionH relativeFrom="column">
                <wp:posOffset>-2431415</wp:posOffset>
              </wp:positionH>
              <wp:positionV relativeFrom="paragraph">
                <wp:posOffset>-656590</wp:posOffset>
              </wp:positionV>
              <wp:extent cx="7560310" cy="1080135"/>
              <wp:effectExtent l="0" t="0" r="2540" b="5715"/>
              <wp:wrapNone/>
              <wp:docPr id="42" name="직사각형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70C054" id="직사각형 42" o:spid="_x0000_s1026" style="position:absolute;left:0;text-align:left;margin-left:-191.45pt;margin-top:-51.7pt;width:595.3pt;height:85.0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5FBD4770" wp14:editId="7B6A723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5" name="직사각형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2F658F" id="직사각형 45" o:spid="_x0000_s1026" style="position:absolute;left:0;text-align:left;margin-left:-191.7pt;margin-top:-51.2pt;width:595.3pt;height:85.0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" fillcolor="#f2f2f2 [3052]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3DADBD91" wp14:editId="4D4E460E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46" name="직사각형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60C13E" id="직사각형 46" o:spid="_x0000_s1026" style="position:absolute;left:0;text-align:left;margin-left:-191.7pt;margin-top:-51.2pt;width:595.3pt;height:85.0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00AA5E89" w14:textId="77777777" w:rsidR="00435552" w:rsidRPr="005443EF" w:rsidRDefault="00435552" w:rsidP="005443EF"/>
  <w:p w14:paraId="22F96299" w14:textId="77777777" w:rsidR="00435552" w:rsidRPr="005443EF" w:rsidRDefault="00435552" w:rsidP="005443EF"/>
  <w:p w14:paraId="54483D3B" w14:textId="77777777" w:rsidR="00435552" w:rsidRPr="005443EF" w:rsidRDefault="00435552" w:rsidP="005443E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39AB" w14:textId="77777777" w:rsidR="00435552" w:rsidRPr="005443EF" w:rsidRDefault="00435552" w:rsidP="005443EF">
    <w:r w:rsidRPr="005443EF">
      <w:rPr>
        <w:noProof/>
      </w:rPr>
      <w:drawing>
        <wp:anchor distT="0" distB="0" distL="114300" distR="114300" simplePos="0" relativeHeight="251699200" behindDoc="0" locked="0" layoutInCell="1" allowOverlap="1" wp14:anchorId="4EE273E2" wp14:editId="6084750C">
          <wp:simplePos x="0" y="0"/>
          <wp:positionH relativeFrom="column">
            <wp:posOffset>4389755</wp:posOffset>
          </wp:positionH>
          <wp:positionV relativeFrom="paragraph">
            <wp:posOffset>-645160</wp:posOffset>
          </wp:positionV>
          <wp:extent cx="740410" cy="1097280"/>
          <wp:effectExtent l="19050" t="0" r="2540" b="0"/>
          <wp:wrapNone/>
          <wp:docPr id="43" name="그림 41" descr="motive_하드_본문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tive_하드_본문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410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700224" behindDoc="1" locked="0" layoutInCell="1" allowOverlap="1" wp14:anchorId="548B464B" wp14:editId="7E148B87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4" name="직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BAFCF9" id="직사각형 24" o:spid="_x0000_s1026" style="position:absolute;left:0;text-align:left;margin-left:-191.7pt;margin-top:-51.2pt;width:595.3pt;height:85.0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  <w:r w:rsidRPr="005443EF">
      <w:rPr>
        <w:noProof/>
      </w:rPr>
      <mc:AlternateContent>
        <mc:Choice Requires="wps">
          <w:drawing>
            <wp:anchor distT="0" distB="0" distL="114300" distR="114300" simplePos="0" relativeHeight="251698176" behindDoc="1" locked="0" layoutInCell="1" allowOverlap="1" wp14:anchorId="7539A38A" wp14:editId="3F43DBBF">
              <wp:simplePos x="0" y="0"/>
              <wp:positionH relativeFrom="column">
                <wp:posOffset>-2434590</wp:posOffset>
              </wp:positionH>
              <wp:positionV relativeFrom="paragraph">
                <wp:posOffset>-650240</wp:posOffset>
              </wp:positionV>
              <wp:extent cx="7560310" cy="1080135"/>
              <wp:effectExtent l="0" t="0" r="2540" b="5715"/>
              <wp:wrapNone/>
              <wp:docPr id="23" name="직사각형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758086" id="직사각형 23" o:spid="_x0000_s1026" style="position:absolute;left:0;text-align:left;margin-left:-191.7pt;margin-top:-51.2pt;width:595.3pt;height:85.0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" fillcolor="#eaeaea" stroked="f"/>
          </w:pict>
        </mc:Fallback>
      </mc:AlternateContent>
    </w:r>
  </w:p>
  <w:p w14:paraId="49F61F13" w14:textId="77777777" w:rsidR="00435552" w:rsidRPr="005443EF" w:rsidRDefault="00435552" w:rsidP="005443EF"/>
  <w:p w14:paraId="02130076" w14:textId="77777777" w:rsidR="00435552" w:rsidRPr="005443EF" w:rsidRDefault="00435552" w:rsidP="005443EF"/>
  <w:p w14:paraId="2E055934" w14:textId="77777777" w:rsidR="00435552" w:rsidRPr="005443EF" w:rsidRDefault="00435552" w:rsidP="005443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4B"/>
    <w:multiLevelType w:val="hybridMultilevel"/>
    <w:tmpl w:val="F230AD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FA6B5C"/>
    <w:multiLevelType w:val="hybridMultilevel"/>
    <w:tmpl w:val="DCECD3E6"/>
    <w:lvl w:ilvl="0" w:tplc="51AC95B8">
      <w:start w:val="1"/>
      <w:numFmt w:val="bullet"/>
      <w:lvlText w:val=""/>
      <w:lvlJc w:val="left"/>
      <w:pPr>
        <w:ind w:left="-246" w:hanging="400"/>
      </w:pPr>
      <w:rPr>
        <w:rFonts w:ascii="Wingdings" w:hAnsi="Wingdings" w:hint="default"/>
        <w:sz w:val="8"/>
      </w:rPr>
    </w:lvl>
    <w:lvl w:ilvl="1" w:tplc="04090003" w:tentative="1">
      <w:start w:val="1"/>
      <w:numFmt w:val="bullet"/>
      <w:lvlText w:val=""/>
      <w:lvlJc w:val="left"/>
      <w:pPr>
        <w:ind w:left="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954" w:hanging="400"/>
      </w:pPr>
      <w:rPr>
        <w:rFonts w:ascii="Wingdings" w:hAnsi="Wingdings" w:hint="default"/>
      </w:rPr>
    </w:lvl>
  </w:abstractNum>
  <w:abstractNum w:abstractNumId="2" w15:restartNumberingAfterBreak="0">
    <w:nsid w:val="1AA3183F"/>
    <w:multiLevelType w:val="hybridMultilevel"/>
    <w:tmpl w:val="ADA63580"/>
    <w:lvl w:ilvl="0" w:tplc="C8889E4E">
      <w:start w:val="55"/>
      <w:numFmt w:val="bullet"/>
      <w:lvlText w:val="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4E7AAC"/>
    <w:multiLevelType w:val="hybridMultilevel"/>
    <w:tmpl w:val="E20EF29A"/>
    <w:lvl w:ilvl="0" w:tplc="7BF8486C">
      <w:start w:val="3"/>
      <w:numFmt w:val="bullet"/>
      <w:lvlText w:val=""/>
      <w:lvlJc w:val="left"/>
      <w:pPr>
        <w:ind w:left="760" w:hanging="360"/>
      </w:pPr>
      <w:rPr>
        <w:rFonts w:ascii="Wingdings" w:eastAsia="HY중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87385481">
    <w:abstractNumId w:val="1"/>
  </w:num>
  <w:num w:numId="2" w16cid:durableId="682361404">
    <w:abstractNumId w:val="2"/>
  </w:num>
  <w:num w:numId="3" w16cid:durableId="968391404">
    <w:abstractNumId w:val="0"/>
  </w:num>
  <w:num w:numId="4" w16cid:durableId="587160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791FC5"/>
    <w:rsid w:val="00003295"/>
    <w:rsid w:val="000075E8"/>
    <w:rsid w:val="00007810"/>
    <w:rsid w:val="000116CB"/>
    <w:rsid w:val="00012208"/>
    <w:rsid w:val="00012FBD"/>
    <w:rsid w:val="0001697A"/>
    <w:rsid w:val="000311C0"/>
    <w:rsid w:val="000419A8"/>
    <w:rsid w:val="00047DD5"/>
    <w:rsid w:val="00056099"/>
    <w:rsid w:val="00061374"/>
    <w:rsid w:val="00070128"/>
    <w:rsid w:val="000715EB"/>
    <w:rsid w:val="00076595"/>
    <w:rsid w:val="00076BC8"/>
    <w:rsid w:val="00091C52"/>
    <w:rsid w:val="0009280C"/>
    <w:rsid w:val="00092E17"/>
    <w:rsid w:val="00093A75"/>
    <w:rsid w:val="000A031E"/>
    <w:rsid w:val="000B0A0C"/>
    <w:rsid w:val="000B61EC"/>
    <w:rsid w:val="000B7280"/>
    <w:rsid w:val="000C1147"/>
    <w:rsid w:val="000C31E3"/>
    <w:rsid w:val="000C4422"/>
    <w:rsid w:val="000D29AF"/>
    <w:rsid w:val="000D2CCC"/>
    <w:rsid w:val="000D4DCA"/>
    <w:rsid w:val="000E18E9"/>
    <w:rsid w:val="000E3E4F"/>
    <w:rsid w:val="000E3FAC"/>
    <w:rsid w:val="000F3999"/>
    <w:rsid w:val="0010020C"/>
    <w:rsid w:val="0010467F"/>
    <w:rsid w:val="00113827"/>
    <w:rsid w:val="00125E08"/>
    <w:rsid w:val="001319FA"/>
    <w:rsid w:val="0013311C"/>
    <w:rsid w:val="00134349"/>
    <w:rsid w:val="0014149D"/>
    <w:rsid w:val="00147655"/>
    <w:rsid w:val="00151BA6"/>
    <w:rsid w:val="00155AC2"/>
    <w:rsid w:val="00164E04"/>
    <w:rsid w:val="00167969"/>
    <w:rsid w:val="0017087F"/>
    <w:rsid w:val="00171964"/>
    <w:rsid w:val="00174A28"/>
    <w:rsid w:val="00177671"/>
    <w:rsid w:val="001807B6"/>
    <w:rsid w:val="001905F6"/>
    <w:rsid w:val="0019484E"/>
    <w:rsid w:val="001A0C02"/>
    <w:rsid w:val="001A3448"/>
    <w:rsid w:val="001A77C6"/>
    <w:rsid w:val="001A7950"/>
    <w:rsid w:val="001A7E08"/>
    <w:rsid w:val="001B4253"/>
    <w:rsid w:val="001C5D52"/>
    <w:rsid w:val="001D1480"/>
    <w:rsid w:val="001D3F9D"/>
    <w:rsid w:val="001D5453"/>
    <w:rsid w:val="001D6768"/>
    <w:rsid w:val="001E47E4"/>
    <w:rsid w:val="001E4AF7"/>
    <w:rsid w:val="001E4B94"/>
    <w:rsid w:val="001E6680"/>
    <w:rsid w:val="001E6AE4"/>
    <w:rsid w:val="001E7022"/>
    <w:rsid w:val="001F0AC1"/>
    <w:rsid w:val="001F33EB"/>
    <w:rsid w:val="001F3B97"/>
    <w:rsid w:val="001F56BB"/>
    <w:rsid w:val="001F7426"/>
    <w:rsid w:val="001F74D5"/>
    <w:rsid w:val="001F7DA3"/>
    <w:rsid w:val="001F7F6C"/>
    <w:rsid w:val="00200C9F"/>
    <w:rsid w:val="00203F8D"/>
    <w:rsid w:val="002064E1"/>
    <w:rsid w:val="00207349"/>
    <w:rsid w:val="00214071"/>
    <w:rsid w:val="002217E4"/>
    <w:rsid w:val="00226D76"/>
    <w:rsid w:val="00227C48"/>
    <w:rsid w:val="00231B15"/>
    <w:rsid w:val="002322B7"/>
    <w:rsid w:val="00234052"/>
    <w:rsid w:val="00237290"/>
    <w:rsid w:val="002407C4"/>
    <w:rsid w:val="0025143B"/>
    <w:rsid w:val="00251AC5"/>
    <w:rsid w:val="002535AA"/>
    <w:rsid w:val="00254813"/>
    <w:rsid w:val="002564C2"/>
    <w:rsid w:val="002628D5"/>
    <w:rsid w:val="00266756"/>
    <w:rsid w:val="00266E4D"/>
    <w:rsid w:val="0026736F"/>
    <w:rsid w:val="00270773"/>
    <w:rsid w:val="00270E43"/>
    <w:rsid w:val="00272FC3"/>
    <w:rsid w:val="00283477"/>
    <w:rsid w:val="00283A33"/>
    <w:rsid w:val="002846DD"/>
    <w:rsid w:val="00292A57"/>
    <w:rsid w:val="00294909"/>
    <w:rsid w:val="00295597"/>
    <w:rsid w:val="00296EF2"/>
    <w:rsid w:val="002A1D3A"/>
    <w:rsid w:val="002A3AD6"/>
    <w:rsid w:val="002A5660"/>
    <w:rsid w:val="002A6826"/>
    <w:rsid w:val="002B7AB8"/>
    <w:rsid w:val="002D09B8"/>
    <w:rsid w:val="002D0BB5"/>
    <w:rsid w:val="002D1C78"/>
    <w:rsid w:val="002D1E2A"/>
    <w:rsid w:val="002D5660"/>
    <w:rsid w:val="002D5AF4"/>
    <w:rsid w:val="002D61CB"/>
    <w:rsid w:val="002E35CF"/>
    <w:rsid w:val="002E3B97"/>
    <w:rsid w:val="002E7A56"/>
    <w:rsid w:val="002F2B96"/>
    <w:rsid w:val="002F330B"/>
    <w:rsid w:val="002F5F0B"/>
    <w:rsid w:val="002F7294"/>
    <w:rsid w:val="00307AB7"/>
    <w:rsid w:val="00312B83"/>
    <w:rsid w:val="00313305"/>
    <w:rsid w:val="00313BF5"/>
    <w:rsid w:val="003142CB"/>
    <w:rsid w:val="003207A0"/>
    <w:rsid w:val="003216AC"/>
    <w:rsid w:val="00323E34"/>
    <w:rsid w:val="00324B77"/>
    <w:rsid w:val="0032791A"/>
    <w:rsid w:val="00327B14"/>
    <w:rsid w:val="00327BAB"/>
    <w:rsid w:val="00336174"/>
    <w:rsid w:val="00337526"/>
    <w:rsid w:val="00337F29"/>
    <w:rsid w:val="00347896"/>
    <w:rsid w:val="003523F9"/>
    <w:rsid w:val="003550CD"/>
    <w:rsid w:val="00371B18"/>
    <w:rsid w:val="003725F6"/>
    <w:rsid w:val="00372AE5"/>
    <w:rsid w:val="003739C8"/>
    <w:rsid w:val="003758B9"/>
    <w:rsid w:val="003815B9"/>
    <w:rsid w:val="00381A37"/>
    <w:rsid w:val="00382EBB"/>
    <w:rsid w:val="00385E97"/>
    <w:rsid w:val="00386471"/>
    <w:rsid w:val="0039006C"/>
    <w:rsid w:val="00393BB3"/>
    <w:rsid w:val="00394F32"/>
    <w:rsid w:val="003954E9"/>
    <w:rsid w:val="003A6D61"/>
    <w:rsid w:val="003A74F5"/>
    <w:rsid w:val="003B077B"/>
    <w:rsid w:val="003C4E4F"/>
    <w:rsid w:val="003C5230"/>
    <w:rsid w:val="003C79ED"/>
    <w:rsid w:val="003D1F05"/>
    <w:rsid w:val="003D27C8"/>
    <w:rsid w:val="003E1AC7"/>
    <w:rsid w:val="003E1C45"/>
    <w:rsid w:val="003E2089"/>
    <w:rsid w:val="003E7D73"/>
    <w:rsid w:val="003F0989"/>
    <w:rsid w:val="00400CA8"/>
    <w:rsid w:val="004021E5"/>
    <w:rsid w:val="00403F4C"/>
    <w:rsid w:val="00411EE3"/>
    <w:rsid w:val="00420287"/>
    <w:rsid w:val="00424634"/>
    <w:rsid w:val="00435552"/>
    <w:rsid w:val="0043678B"/>
    <w:rsid w:val="00436EE1"/>
    <w:rsid w:val="00440525"/>
    <w:rsid w:val="00441FBA"/>
    <w:rsid w:val="0045163E"/>
    <w:rsid w:val="00461C22"/>
    <w:rsid w:val="00463343"/>
    <w:rsid w:val="00473760"/>
    <w:rsid w:val="00474FD6"/>
    <w:rsid w:val="004A380C"/>
    <w:rsid w:val="004A380D"/>
    <w:rsid w:val="004A72A9"/>
    <w:rsid w:val="004A76B7"/>
    <w:rsid w:val="004C0B24"/>
    <w:rsid w:val="004D18F9"/>
    <w:rsid w:val="004D5A1E"/>
    <w:rsid w:val="004E0A69"/>
    <w:rsid w:val="004E106C"/>
    <w:rsid w:val="004E31B3"/>
    <w:rsid w:val="004F150E"/>
    <w:rsid w:val="004F1B28"/>
    <w:rsid w:val="004F766A"/>
    <w:rsid w:val="004F76FF"/>
    <w:rsid w:val="00501C3B"/>
    <w:rsid w:val="00503C7F"/>
    <w:rsid w:val="00503E0F"/>
    <w:rsid w:val="0050782E"/>
    <w:rsid w:val="0050788C"/>
    <w:rsid w:val="005138F0"/>
    <w:rsid w:val="0051792C"/>
    <w:rsid w:val="0052193F"/>
    <w:rsid w:val="00524517"/>
    <w:rsid w:val="00532EF9"/>
    <w:rsid w:val="0054100A"/>
    <w:rsid w:val="005429DE"/>
    <w:rsid w:val="005443EF"/>
    <w:rsid w:val="00550528"/>
    <w:rsid w:val="005507E9"/>
    <w:rsid w:val="0055582A"/>
    <w:rsid w:val="0056095A"/>
    <w:rsid w:val="00562B42"/>
    <w:rsid w:val="00565C04"/>
    <w:rsid w:val="0056792C"/>
    <w:rsid w:val="00574E07"/>
    <w:rsid w:val="00576BD5"/>
    <w:rsid w:val="00581AEB"/>
    <w:rsid w:val="0058496F"/>
    <w:rsid w:val="0059011F"/>
    <w:rsid w:val="005A4708"/>
    <w:rsid w:val="005B47AD"/>
    <w:rsid w:val="005C02AC"/>
    <w:rsid w:val="005C65CC"/>
    <w:rsid w:val="005C74C3"/>
    <w:rsid w:val="005E3C84"/>
    <w:rsid w:val="005E57C6"/>
    <w:rsid w:val="005F09F9"/>
    <w:rsid w:val="005F0AEB"/>
    <w:rsid w:val="005F5788"/>
    <w:rsid w:val="005F6028"/>
    <w:rsid w:val="0060036D"/>
    <w:rsid w:val="006031E2"/>
    <w:rsid w:val="00611E32"/>
    <w:rsid w:val="00613417"/>
    <w:rsid w:val="00616DAB"/>
    <w:rsid w:val="00622A19"/>
    <w:rsid w:val="006253D8"/>
    <w:rsid w:val="00626F0F"/>
    <w:rsid w:val="0063065C"/>
    <w:rsid w:val="00636EA5"/>
    <w:rsid w:val="006372D6"/>
    <w:rsid w:val="00642BF0"/>
    <w:rsid w:val="00642CB8"/>
    <w:rsid w:val="00644E2E"/>
    <w:rsid w:val="0064649B"/>
    <w:rsid w:val="0065225C"/>
    <w:rsid w:val="00656FFD"/>
    <w:rsid w:val="00665BBE"/>
    <w:rsid w:val="00666DF3"/>
    <w:rsid w:val="00677740"/>
    <w:rsid w:val="00684D68"/>
    <w:rsid w:val="006927CC"/>
    <w:rsid w:val="00692EE3"/>
    <w:rsid w:val="0069324B"/>
    <w:rsid w:val="006948E2"/>
    <w:rsid w:val="00694D60"/>
    <w:rsid w:val="006962FF"/>
    <w:rsid w:val="00696705"/>
    <w:rsid w:val="006A6248"/>
    <w:rsid w:val="006A7541"/>
    <w:rsid w:val="006B435B"/>
    <w:rsid w:val="006C35A8"/>
    <w:rsid w:val="006C643C"/>
    <w:rsid w:val="006C6B89"/>
    <w:rsid w:val="006D589C"/>
    <w:rsid w:val="006D682E"/>
    <w:rsid w:val="006E1426"/>
    <w:rsid w:val="006E499E"/>
    <w:rsid w:val="006E64F1"/>
    <w:rsid w:val="006F39C9"/>
    <w:rsid w:val="006F5544"/>
    <w:rsid w:val="006F61A7"/>
    <w:rsid w:val="00723F72"/>
    <w:rsid w:val="0073456C"/>
    <w:rsid w:val="007449F1"/>
    <w:rsid w:val="0074681F"/>
    <w:rsid w:val="007547AE"/>
    <w:rsid w:val="007576B2"/>
    <w:rsid w:val="0075793F"/>
    <w:rsid w:val="007610CD"/>
    <w:rsid w:val="00763907"/>
    <w:rsid w:val="00763A8E"/>
    <w:rsid w:val="00782FB3"/>
    <w:rsid w:val="00791FC5"/>
    <w:rsid w:val="00793824"/>
    <w:rsid w:val="00796598"/>
    <w:rsid w:val="00796BF1"/>
    <w:rsid w:val="0079777A"/>
    <w:rsid w:val="00797B1E"/>
    <w:rsid w:val="007A0FDD"/>
    <w:rsid w:val="007A2A8C"/>
    <w:rsid w:val="007B4426"/>
    <w:rsid w:val="007B720A"/>
    <w:rsid w:val="007B7D8C"/>
    <w:rsid w:val="007C1E14"/>
    <w:rsid w:val="007C2298"/>
    <w:rsid w:val="007C27D8"/>
    <w:rsid w:val="007C60F5"/>
    <w:rsid w:val="007D7FD6"/>
    <w:rsid w:val="007E4463"/>
    <w:rsid w:val="007E5D87"/>
    <w:rsid w:val="007E622F"/>
    <w:rsid w:val="007F1138"/>
    <w:rsid w:val="007F16F5"/>
    <w:rsid w:val="00805E7B"/>
    <w:rsid w:val="00812DA3"/>
    <w:rsid w:val="00814868"/>
    <w:rsid w:val="00824053"/>
    <w:rsid w:val="00824629"/>
    <w:rsid w:val="0082677C"/>
    <w:rsid w:val="008304AD"/>
    <w:rsid w:val="0083447B"/>
    <w:rsid w:val="00845223"/>
    <w:rsid w:val="00847BA4"/>
    <w:rsid w:val="00851898"/>
    <w:rsid w:val="008529A8"/>
    <w:rsid w:val="008566F4"/>
    <w:rsid w:val="00857CC0"/>
    <w:rsid w:val="00860AF1"/>
    <w:rsid w:val="00865455"/>
    <w:rsid w:val="00866F2C"/>
    <w:rsid w:val="00873B79"/>
    <w:rsid w:val="0087595D"/>
    <w:rsid w:val="00876B60"/>
    <w:rsid w:val="0087768A"/>
    <w:rsid w:val="008805CF"/>
    <w:rsid w:val="0088769E"/>
    <w:rsid w:val="00891500"/>
    <w:rsid w:val="008932D6"/>
    <w:rsid w:val="008A1371"/>
    <w:rsid w:val="008A4A02"/>
    <w:rsid w:val="008B17CE"/>
    <w:rsid w:val="008B4645"/>
    <w:rsid w:val="008B6AF4"/>
    <w:rsid w:val="008C33D7"/>
    <w:rsid w:val="008C360E"/>
    <w:rsid w:val="008C3B6F"/>
    <w:rsid w:val="008C48A6"/>
    <w:rsid w:val="008D53CD"/>
    <w:rsid w:val="008D56D0"/>
    <w:rsid w:val="008E1BD0"/>
    <w:rsid w:val="008E3C4C"/>
    <w:rsid w:val="008E3C52"/>
    <w:rsid w:val="008E4097"/>
    <w:rsid w:val="008E7336"/>
    <w:rsid w:val="008E7E84"/>
    <w:rsid w:val="008F2C76"/>
    <w:rsid w:val="008F3A93"/>
    <w:rsid w:val="008F793A"/>
    <w:rsid w:val="00901134"/>
    <w:rsid w:val="00916318"/>
    <w:rsid w:val="00927B14"/>
    <w:rsid w:val="00931E8E"/>
    <w:rsid w:val="00932058"/>
    <w:rsid w:val="0093220B"/>
    <w:rsid w:val="00932F1B"/>
    <w:rsid w:val="0093710C"/>
    <w:rsid w:val="009414E5"/>
    <w:rsid w:val="009455B6"/>
    <w:rsid w:val="009503AF"/>
    <w:rsid w:val="009552AE"/>
    <w:rsid w:val="0095783C"/>
    <w:rsid w:val="00960FA8"/>
    <w:rsid w:val="009643E2"/>
    <w:rsid w:val="00964B81"/>
    <w:rsid w:val="00966C93"/>
    <w:rsid w:val="009674C9"/>
    <w:rsid w:val="0097178E"/>
    <w:rsid w:val="009722F2"/>
    <w:rsid w:val="009734B0"/>
    <w:rsid w:val="00974DC6"/>
    <w:rsid w:val="00975307"/>
    <w:rsid w:val="00982CB2"/>
    <w:rsid w:val="00985889"/>
    <w:rsid w:val="00990ECB"/>
    <w:rsid w:val="00991389"/>
    <w:rsid w:val="00993842"/>
    <w:rsid w:val="009945B8"/>
    <w:rsid w:val="0099611E"/>
    <w:rsid w:val="00996436"/>
    <w:rsid w:val="00996AB4"/>
    <w:rsid w:val="00997AB4"/>
    <w:rsid w:val="009A5F2D"/>
    <w:rsid w:val="009B29E4"/>
    <w:rsid w:val="009B34AA"/>
    <w:rsid w:val="009B7D13"/>
    <w:rsid w:val="009C3078"/>
    <w:rsid w:val="009C3116"/>
    <w:rsid w:val="009C417C"/>
    <w:rsid w:val="009C4D50"/>
    <w:rsid w:val="009C6155"/>
    <w:rsid w:val="009C7E65"/>
    <w:rsid w:val="009D7361"/>
    <w:rsid w:val="009E3D35"/>
    <w:rsid w:val="009E3E3A"/>
    <w:rsid w:val="009E4D27"/>
    <w:rsid w:val="009E58F1"/>
    <w:rsid w:val="009E71BB"/>
    <w:rsid w:val="009F2DBA"/>
    <w:rsid w:val="00A061C0"/>
    <w:rsid w:val="00A06CCE"/>
    <w:rsid w:val="00A15855"/>
    <w:rsid w:val="00A25720"/>
    <w:rsid w:val="00A264D5"/>
    <w:rsid w:val="00A27FC4"/>
    <w:rsid w:val="00A35DD4"/>
    <w:rsid w:val="00A4740A"/>
    <w:rsid w:val="00A475B4"/>
    <w:rsid w:val="00A504E7"/>
    <w:rsid w:val="00A516F5"/>
    <w:rsid w:val="00A5308E"/>
    <w:rsid w:val="00A5684A"/>
    <w:rsid w:val="00A56853"/>
    <w:rsid w:val="00A71464"/>
    <w:rsid w:val="00A7528C"/>
    <w:rsid w:val="00A8793D"/>
    <w:rsid w:val="00A93B15"/>
    <w:rsid w:val="00A943D4"/>
    <w:rsid w:val="00A947C9"/>
    <w:rsid w:val="00AA1A55"/>
    <w:rsid w:val="00AA4A72"/>
    <w:rsid w:val="00AA69CF"/>
    <w:rsid w:val="00AB2363"/>
    <w:rsid w:val="00AB53CC"/>
    <w:rsid w:val="00AB7D26"/>
    <w:rsid w:val="00AC2E40"/>
    <w:rsid w:val="00AC4158"/>
    <w:rsid w:val="00AC5F93"/>
    <w:rsid w:val="00AC658A"/>
    <w:rsid w:val="00AC7A83"/>
    <w:rsid w:val="00AD1AEA"/>
    <w:rsid w:val="00AD332D"/>
    <w:rsid w:val="00AD6496"/>
    <w:rsid w:val="00AE0651"/>
    <w:rsid w:val="00AE1602"/>
    <w:rsid w:val="00AE6ACD"/>
    <w:rsid w:val="00AE7072"/>
    <w:rsid w:val="00AF0F80"/>
    <w:rsid w:val="00AF2CC0"/>
    <w:rsid w:val="00AF7C82"/>
    <w:rsid w:val="00B01455"/>
    <w:rsid w:val="00B03237"/>
    <w:rsid w:val="00B06224"/>
    <w:rsid w:val="00B06E08"/>
    <w:rsid w:val="00B10150"/>
    <w:rsid w:val="00B12572"/>
    <w:rsid w:val="00B130D4"/>
    <w:rsid w:val="00B14EB6"/>
    <w:rsid w:val="00B1566A"/>
    <w:rsid w:val="00B159CE"/>
    <w:rsid w:val="00B16B12"/>
    <w:rsid w:val="00B20965"/>
    <w:rsid w:val="00B20EEE"/>
    <w:rsid w:val="00B227E4"/>
    <w:rsid w:val="00B24B3B"/>
    <w:rsid w:val="00B26190"/>
    <w:rsid w:val="00B3443E"/>
    <w:rsid w:val="00B40CF4"/>
    <w:rsid w:val="00B47A99"/>
    <w:rsid w:val="00B52F5E"/>
    <w:rsid w:val="00B570EB"/>
    <w:rsid w:val="00B7623A"/>
    <w:rsid w:val="00B772DD"/>
    <w:rsid w:val="00B813C9"/>
    <w:rsid w:val="00B84779"/>
    <w:rsid w:val="00B95A47"/>
    <w:rsid w:val="00B9775E"/>
    <w:rsid w:val="00BA00A9"/>
    <w:rsid w:val="00BA1766"/>
    <w:rsid w:val="00BA32C1"/>
    <w:rsid w:val="00BB202B"/>
    <w:rsid w:val="00BB57E8"/>
    <w:rsid w:val="00BC034F"/>
    <w:rsid w:val="00BC1A80"/>
    <w:rsid w:val="00BC3CBE"/>
    <w:rsid w:val="00BC3FAF"/>
    <w:rsid w:val="00BC44DA"/>
    <w:rsid w:val="00BC4B07"/>
    <w:rsid w:val="00BC563B"/>
    <w:rsid w:val="00BD1998"/>
    <w:rsid w:val="00BD488F"/>
    <w:rsid w:val="00BE4EEB"/>
    <w:rsid w:val="00BE769D"/>
    <w:rsid w:val="00BF0839"/>
    <w:rsid w:val="00BF2B80"/>
    <w:rsid w:val="00BF5183"/>
    <w:rsid w:val="00BF6267"/>
    <w:rsid w:val="00C01A06"/>
    <w:rsid w:val="00C01B63"/>
    <w:rsid w:val="00C02FC7"/>
    <w:rsid w:val="00C04F54"/>
    <w:rsid w:val="00C050B2"/>
    <w:rsid w:val="00C058AE"/>
    <w:rsid w:val="00C063F9"/>
    <w:rsid w:val="00C13C22"/>
    <w:rsid w:val="00C23167"/>
    <w:rsid w:val="00C33CF0"/>
    <w:rsid w:val="00C36430"/>
    <w:rsid w:val="00C40DB8"/>
    <w:rsid w:val="00C4585C"/>
    <w:rsid w:val="00C4787D"/>
    <w:rsid w:val="00C51D9D"/>
    <w:rsid w:val="00C53ACC"/>
    <w:rsid w:val="00C64B04"/>
    <w:rsid w:val="00C72332"/>
    <w:rsid w:val="00C73C3A"/>
    <w:rsid w:val="00C73C61"/>
    <w:rsid w:val="00C75D54"/>
    <w:rsid w:val="00C762D3"/>
    <w:rsid w:val="00C8006F"/>
    <w:rsid w:val="00C8122F"/>
    <w:rsid w:val="00C83690"/>
    <w:rsid w:val="00C8412D"/>
    <w:rsid w:val="00C93BA7"/>
    <w:rsid w:val="00C941D7"/>
    <w:rsid w:val="00C941E6"/>
    <w:rsid w:val="00C9687E"/>
    <w:rsid w:val="00CA0890"/>
    <w:rsid w:val="00CA265E"/>
    <w:rsid w:val="00CB34D0"/>
    <w:rsid w:val="00CB3ADB"/>
    <w:rsid w:val="00CB5276"/>
    <w:rsid w:val="00CB6D94"/>
    <w:rsid w:val="00CC0FC7"/>
    <w:rsid w:val="00CC2359"/>
    <w:rsid w:val="00CC23FF"/>
    <w:rsid w:val="00CD0E5E"/>
    <w:rsid w:val="00CD4443"/>
    <w:rsid w:val="00CD4605"/>
    <w:rsid w:val="00CD5DE7"/>
    <w:rsid w:val="00CE7658"/>
    <w:rsid w:val="00CF51D9"/>
    <w:rsid w:val="00CF6408"/>
    <w:rsid w:val="00CF7D49"/>
    <w:rsid w:val="00D00D82"/>
    <w:rsid w:val="00D01CE9"/>
    <w:rsid w:val="00D04A13"/>
    <w:rsid w:val="00D05B95"/>
    <w:rsid w:val="00D07558"/>
    <w:rsid w:val="00D11772"/>
    <w:rsid w:val="00D12E4E"/>
    <w:rsid w:val="00D16F26"/>
    <w:rsid w:val="00D21D01"/>
    <w:rsid w:val="00D276CC"/>
    <w:rsid w:val="00D30A8E"/>
    <w:rsid w:val="00D3314D"/>
    <w:rsid w:val="00D36D50"/>
    <w:rsid w:val="00D402AF"/>
    <w:rsid w:val="00D41C66"/>
    <w:rsid w:val="00D474CF"/>
    <w:rsid w:val="00D53810"/>
    <w:rsid w:val="00D5546F"/>
    <w:rsid w:val="00D606A7"/>
    <w:rsid w:val="00D63E0A"/>
    <w:rsid w:val="00D646E0"/>
    <w:rsid w:val="00D65F0B"/>
    <w:rsid w:val="00D77B4F"/>
    <w:rsid w:val="00D8150A"/>
    <w:rsid w:val="00D820C2"/>
    <w:rsid w:val="00D84DE7"/>
    <w:rsid w:val="00D8728B"/>
    <w:rsid w:val="00D87B8F"/>
    <w:rsid w:val="00D90E51"/>
    <w:rsid w:val="00D928EC"/>
    <w:rsid w:val="00D93120"/>
    <w:rsid w:val="00D940E2"/>
    <w:rsid w:val="00D95C77"/>
    <w:rsid w:val="00DA0FC7"/>
    <w:rsid w:val="00DA11B5"/>
    <w:rsid w:val="00DA2AAB"/>
    <w:rsid w:val="00DA3C0D"/>
    <w:rsid w:val="00DA57AA"/>
    <w:rsid w:val="00DA586A"/>
    <w:rsid w:val="00DA663B"/>
    <w:rsid w:val="00DB3FC8"/>
    <w:rsid w:val="00DB52B8"/>
    <w:rsid w:val="00DC1CEC"/>
    <w:rsid w:val="00DC298C"/>
    <w:rsid w:val="00DC2CF7"/>
    <w:rsid w:val="00DC3C07"/>
    <w:rsid w:val="00DC5A03"/>
    <w:rsid w:val="00DC7987"/>
    <w:rsid w:val="00DC7DF2"/>
    <w:rsid w:val="00DD27EA"/>
    <w:rsid w:val="00DD29E9"/>
    <w:rsid w:val="00DD2C1F"/>
    <w:rsid w:val="00DD4876"/>
    <w:rsid w:val="00DD4D52"/>
    <w:rsid w:val="00DD6A68"/>
    <w:rsid w:val="00DF0ADF"/>
    <w:rsid w:val="00DF16E5"/>
    <w:rsid w:val="00DF79DE"/>
    <w:rsid w:val="00E06883"/>
    <w:rsid w:val="00E1367A"/>
    <w:rsid w:val="00E15096"/>
    <w:rsid w:val="00E2140B"/>
    <w:rsid w:val="00E235B4"/>
    <w:rsid w:val="00E245D7"/>
    <w:rsid w:val="00E2657C"/>
    <w:rsid w:val="00E2670A"/>
    <w:rsid w:val="00E30DCC"/>
    <w:rsid w:val="00E32A93"/>
    <w:rsid w:val="00E33D03"/>
    <w:rsid w:val="00E346C3"/>
    <w:rsid w:val="00E403E1"/>
    <w:rsid w:val="00E405B2"/>
    <w:rsid w:val="00E47ABF"/>
    <w:rsid w:val="00E56714"/>
    <w:rsid w:val="00E5737D"/>
    <w:rsid w:val="00E67E18"/>
    <w:rsid w:val="00E720AE"/>
    <w:rsid w:val="00E758E7"/>
    <w:rsid w:val="00E77A9C"/>
    <w:rsid w:val="00E77ACF"/>
    <w:rsid w:val="00E82F5F"/>
    <w:rsid w:val="00E85A48"/>
    <w:rsid w:val="00E878E0"/>
    <w:rsid w:val="00E93F1A"/>
    <w:rsid w:val="00E951DA"/>
    <w:rsid w:val="00E95C82"/>
    <w:rsid w:val="00E964AF"/>
    <w:rsid w:val="00EA0DF9"/>
    <w:rsid w:val="00EA2B2D"/>
    <w:rsid w:val="00EA53C9"/>
    <w:rsid w:val="00EB1B94"/>
    <w:rsid w:val="00EB20DE"/>
    <w:rsid w:val="00EB22B8"/>
    <w:rsid w:val="00EB265A"/>
    <w:rsid w:val="00EB3569"/>
    <w:rsid w:val="00EB409D"/>
    <w:rsid w:val="00EB7B0C"/>
    <w:rsid w:val="00EC1617"/>
    <w:rsid w:val="00EC1C13"/>
    <w:rsid w:val="00EC4327"/>
    <w:rsid w:val="00EC46BF"/>
    <w:rsid w:val="00EC63E7"/>
    <w:rsid w:val="00ED2594"/>
    <w:rsid w:val="00ED6B09"/>
    <w:rsid w:val="00EE24C1"/>
    <w:rsid w:val="00EE2FD9"/>
    <w:rsid w:val="00EE6B54"/>
    <w:rsid w:val="00EE6EA5"/>
    <w:rsid w:val="00EF20E0"/>
    <w:rsid w:val="00EF42F0"/>
    <w:rsid w:val="00EF5C97"/>
    <w:rsid w:val="00F00485"/>
    <w:rsid w:val="00F00569"/>
    <w:rsid w:val="00F05901"/>
    <w:rsid w:val="00F07B55"/>
    <w:rsid w:val="00F10C78"/>
    <w:rsid w:val="00F12E7A"/>
    <w:rsid w:val="00F12F1E"/>
    <w:rsid w:val="00F13F27"/>
    <w:rsid w:val="00F140E6"/>
    <w:rsid w:val="00F327C6"/>
    <w:rsid w:val="00F3797E"/>
    <w:rsid w:val="00F37A21"/>
    <w:rsid w:val="00F41F92"/>
    <w:rsid w:val="00F426B3"/>
    <w:rsid w:val="00F44260"/>
    <w:rsid w:val="00F45813"/>
    <w:rsid w:val="00F45E69"/>
    <w:rsid w:val="00F46C09"/>
    <w:rsid w:val="00F4770F"/>
    <w:rsid w:val="00F53D76"/>
    <w:rsid w:val="00F6019D"/>
    <w:rsid w:val="00F6092B"/>
    <w:rsid w:val="00F6299B"/>
    <w:rsid w:val="00F631B8"/>
    <w:rsid w:val="00F81CD8"/>
    <w:rsid w:val="00F8215D"/>
    <w:rsid w:val="00F82791"/>
    <w:rsid w:val="00F835AF"/>
    <w:rsid w:val="00F83E11"/>
    <w:rsid w:val="00F841F5"/>
    <w:rsid w:val="00F84788"/>
    <w:rsid w:val="00F930BD"/>
    <w:rsid w:val="00F93251"/>
    <w:rsid w:val="00F969B9"/>
    <w:rsid w:val="00FA02B9"/>
    <w:rsid w:val="00FA05F0"/>
    <w:rsid w:val="00FA3CF0"/>
    <w:rsid w:val="00FA48C3"/>
    <w:rsid w:val="00FA51F5"/>
    <w:rsid w:val="00FC5680"/>
    <w:rsid w:val="00FC5BC8"/>
    <w:rsid w:val="00FD1445"/>
    <w:rsid w:val="00FD5D6B"/>
    <w:rsid w:val="00FE2983"/>
    <w:rsid w:val="00FE3B23"/>
    <w:rsid w:val="00FF7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3674C1"/>
  <w15:docId w15:val="{F5A4988C-79F7-426B-852C-B4DFDE5C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FC5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Arial" w:eastAsia="바탕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2E4E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본문1"/>
    <w:basedOn w:val="a"/>
    <w:link w:val="1Char"/>
    <w:rsid w:val="005138F0"/>
    <w:pPr>
      <w:spacing w:line="320" w:lineRule="exact"/>
    </w:pPr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character" w:styleId="a4">
    <w:name w:val="page number"/>
    <w:basedOn w:val="a0"/>
    <w:rsid w:val="00D12E4E"/>
  </w:style>
  <w:style w:type="paragraph" w:customStyle="1" w:styleId="a5">
    <w:name w:val="텍스트"/>
    <w:basedOn w:val="a"/>
    <w:link w:val="Char"/>
    <w:autoRedefine/>
    <w:rsid w:val="006C643C"/>
    <w:pPr>
      <w:adjustRightInd/>
      <w:snapToGrid/>
      <w:spacing w:line="320" w:lineRule="exact"/>
    </w:pPr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Char">
    <w:name w:val="텍스트 Char"/>
    <w:basedOn w:val="a0"/>
    <w:link w:val="a5"/>
    <w:rsid w:val="006C643C"/>
    <w:rPr>
      <w:rFonts w:ascii="HY신명조" w:eastAsia="HY신명조" w:hAnsi="바탕" w:cs="Arial"/>
      <w:bCs/>
      <w:spacing w:val="-8"/>
      <w:w w:val="95"/>
      <w:kern w:val="0"/>
      <w:sz w:val="22"/>
    </w:rPr>
  </w:style>
  <w:style w:type="character" w:customStyle="1" w:styleId="1Char">
    <w:name w:val="본문1 Char"/>
    <w:basedOn w:val="a0"/>
    <w:link w:val="1"/>
    <w:rsid w:val="005138F0"/>
    <w:rPr>
      <w:rFonts w:ascii="HY신명조" w:eastAsia="HY신명조" w:hAnsi="Times New Roman" w:cs="Times New Roman"/>
      <w:spacing w:val="-10"/>
      <w:w w:val="94"/>
      <w:sz w:val="22"/>
      <w:szCs w:val="12"/>
    </w:rPr>
  </w:style>
  <w:style w:type="paragraph" w:styleId="a6">
    <w:name w:val="Balloon Text"/>
    <w:basedOn w:val="a"/>
    <w:link w:val="Char0"/>
    <w:uiPriority w:val="99"/>
    <w:semiHidden/>
    <w:unhideWhenUsed/>
    <w:rsid w:val="00D12E4E"/>
    <w:rPr>
      <w:rFonts w:asciiTheme="majorHAnsi" w:eastAsiaTheme="majorEastAsia" w:hAnsiTheme="majorHAnsi" w:cstheme="majorBidi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D12E4E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옆글"/>
    <w:basedOn w:val="a"/>
    <w:link w:val="Char1"/>
    <w:rsid w:val="00A06CCE"/>
    <w:pPr>
      <w:framePr w:w="2211" w:hSpace="454" w:wrap="around" w:vAnchor="text" w:hAnchor="page" w:x="1135" w:y="1"/>
      <w:spacing w:line="320" w:lineRule="exact"/>
      <w:jc w:val="left"/>
    </w:pPr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character" w:customStyle="1" w:styleId="Char1">
    <w:name w:val="옆글 Char"/>
    <w:basedOn w:val="a0"/>
    <w:link w:val="a7"/>
    <w:rsid w:val="00A06CCE"/>
    <w:rPr>
      <w:rFonts w:ascii="HY중고딕" w:eastAsia="HY중고딕" w:hAnsi="Times New Roman" w:cs="Times New Roman"/>
      <w:b/>
      <w:spacing w:val="-6"/>
      <w:w w:val="95"/>
      <w:kern w:val="0"/>
      <w:sz w:val="19"/>
      <w:szCs w:val="20"/>
    </w:rPr>
  </w:style>
  <w:style w:type="paragraph" w:customStyle="1" w:styleId="a8">
    <w:name w:val="표제목"/>
    <w:basedOn w:val="a"/>
    <w:link w:val="Char2"/>
    <w:qFormat/>
    <w:rsid w:val="00155AC2"/>
    <w:pPr>
      <w:tabs>
        <w:tab w:val="right" w:pos="6705"/>
      </w:tabs>
      <w:adjustRightInd/>
      <w:snapToGrid/>
      <w:spacing w:after="72"/>
      <w:jc w:val="left"/>
    </w:pPr>
    <w:rPr>
      <w:rFonts w:ascii="HY중고딕" w:eastAsia="HY중고딕" w:hAnsi="굴림" w:cs="Arial"/>
      <w:b/>
      <w:bCs/>
      <w:spacing w:val="-10"/>
      <w:w w:val="95"/>
      <w:kern w:val="0"/>
      <w:sz w:val="20"/>
      <w:szCs w:val="15"/>
    </w:rPr>
  </w:style>
  <w:style w:type="character" w:customStyle="1" w:styleId="Char2">
    <w:name w:val="표제목 Char"/>
    <w:basedOn w:val="a0"/>
    <w:link w:val="a8"/>
    <w:rsid w:val="00155AC2"/>
    <w:rPr>
      <w:rFonts w:ascii="HY중고딕" w:eastAsia="HY중고딕" w:hAnsi="굴림" w:cs="Arial"/>
      <w:b/>
      <w:bCs/>
      <w:spacing w:val="-10"/>
      <w:w w:val="95"/>
      <w:kern w:val="0"/>
      <w:szCs w:val="15"/>
    </w:rPr>
  </w:style>
  <w:style w:type="paragraph" w:customStyle="1" w:styleId="a9">
    <w:name w:val="소제목"/>
    <w:basedOn w:val="a"/>
    <w:link w:val="Char3"/>
    <w:rsid w:val="001F7DA3"/>
    <w:pPr>
      <w:spacing w:after="80"/>
    </w:pPr>
    <w:rPr>
      <w:rFonts w:ascii="HY신명조" w:eastAsia="HY신명조" w:cs="바탕"/>
      <w:b/>
      <w:bCs/>
      <w:spacing w:val="-10"/>
      <w:w w:val="94"/>
      <w:kern w:val="0"/>
      <w:sz w:val="23"/>
      <w:szCs w:val="20"/>
    </w:rPr>
  </w:style>
  <w:style w:type="character" w:customStyle="1" w:styleId="Char3">
    <w:name w:val="소제목 Char"/>
    <w:basedOn w:val="a0"/>
    <w:link w:val="a9"/>
    <w:rsid w:val="001F7DA3"/>
    <w:rPr>
      <w:rFonts w:ascii="HY신명조" w:eastAsia="HY신명조" w:hAnsi="Arial" w:cs="바탕"/>
      <w:b/>
      <w:bCs/>
      <w:spacing w:val="-10"/>
      <w:w w:val="94"/>
      <w:kern w:val="0"/>
      <w:sz w:val="23"/>
      <w:szCs w:val="20"/>
    </w:rPr>
  </w:style>
  <w:style w:type="paragraph" w:customStyle="1" w:styleId="10">
    <w:name w:val="제목1"/>
    <w:basedOn w:val="a"/>
    <w:link w:val="1Char0"/>
    <w:rsid w:val="001F7DA3"/>
    <w:pPr>
      <w:spacing w:after="360"/>
      <w:jc w:val="left"/>
    </w:pPr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paragraph" w:customStyle="1" w:styleId="2">
    <w:name w:val="제목2"/>
    <w:basedOn w:val="a"/>
    <w:link w:val="2Char"/>
    <w:rsid w:val="001F7DA3"/>
    <w:pPr>
      <w:spacing w:after="160"/>
      <w:jc w:val="left"/>
    </w:pPr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character" w:customStyle="1" w:styleId="1Char0">
    <w:name w:val="제목1 Char"/>
    <w:basedOn w:val="a0"/>
    <w:link w:val="10"/>
    <w:rsid w:val="001F7DA3"/>
    <w:rPr>
      <w:rFonts w:ascii="HY견고딕" w:eastAsia="HY견고딕" w:hAnsi="바탕" w:cs="Times New Roman"/>
      <w:color w:val="5692CE"/>
      <w:spacing w:val="-10"/>
      <w:w w:val="98"/>
      <w:kern w:val="0"/>
      <w:sz w:val="36"/>
      <w:szCs w:val="30"/>
    </w:rPr>
  </w:style>
  <w:style w:type="character" w:customStyle="1" w:styleId="2Char">
    <w:name w:val="제목2 Char"/>
    <w:basedOn w:val="a0"/>
    <w:link w:val="2"/>
    <w:rsid w:val="001F7DA3"/>
    <w:rPr>
      <w:rFonts w:ascii="HY견고딕" w:eastAsia="HY견고딕" w:hAnsi="Times New Roman" w:cs="Times New Roman"/>
      <w:color w:val="5692CE"/>
      <w:spacing w:val="-8"/>
      <w:w w:val="98"/>
      <w:kern w:val="0"/>
      <w:sz w:val="26"/>
    </w:rPr>
  </w:style>
  <w:style w:type="table" w:customStyle="1" w:styleId="aa">
    <w:name w:val="기본표"/>
    <w:basedOn w:val="a1"/>
    <w:rsid w:val="004A380D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  <w:ind w:rightChars="20" w:right="20"/>
      <w:jc w:val="left"/>
    </w:pPr>
    <w:rPr>
      <w:rFonts w:ascii="HY중고딕" w:eastAsia="HY중고딕" w:hAnsi="Times New Roman" w:cs="Times New Roman"/>
      <w:spacing w:val="-4"/>
      <w:w w:val="98"/>
      <w:kern w:val="0"/>
      <w:sz w:val="14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eastAsia="돋움"/>
        <w:b/>
        <w:i w:val="0"/>
      </w:rPr>
      <w:tblPr/>
      <w:tcPr>
        <w:shd w:val="clear" w:color="auto" w:fill="E1E8F7"/>
      </w:tcPr>
    </w:tblStylePr>
    <w:tblStylePr w:type="lastRow">
      <w:pPr>
        <w:wordWrap/>
        <w:adjustRightInd w:val="0"/>
        <w:snapToGrid w:val="0"/>
        <w:spacing w:line="240" w:lineRule="auto"/>
      </w:pPr>
      <w:rPr>
        <w:rFonts w:ascii="Microsoft Himalaya" w:eastAsia="Microsoft Himalaya"/>
        <w:b w:val="0"/>
        <w:i w:val="0"/>
        <w:color w:val="000000"/>
        <w:spacing w:val="-6"/>
        <w:w w:val="98"/>
        <w:sz w:val="14"/>
      </w:rPr>
      <w:tblPr/>
      <w:tcPr>
        <w:tcBorders>
          <w:bottom w:val="single" w:sz="4" w:space="0" w:color="000000"/>
        </w:tcBorders>
      </w:tcPr>
    </w:tblStylePr>
    <w:tblStylePr w:type="firstCol">
      <w:pPr>
        <w:wordWrap/>
        <w:jc w:val="left"/>
      </w:pPr>
      <w:rPr>
        <w:rFonts w:eastAsia="HY헤드라인M"/>
      </w:rPr>
    </w:tblStylePr>
  </w:style>
  <w:style w:type="paragraph" w:customStyle="1" w:styleId="ab">
    <w:name w:val="그림제목"/>
    <w:basedOn w:val="a"/>
    <w:link w:val="Char4"/>
    <w:rsid w:val="003B077B"/>
    <w:pPr>
      <w:ind w:leftChars="20" w:left="20"/>
      <w:jc w:val="left"/>
    </w:pPr>
    <w:rPr>
      <w:rFonts w:ascii="HY중고딕" w:eastAsia="HY중고딕" w:hAnsi="Times New Roman" w:cs="Times New Roman"/>
      <w:b/>
      <w:spacing w:val="-10"/>
      <w:w w:val="95"/>
      <w:kern w:val="0"/>
      <w:sz w:val="20"/>
      <w:szCs w:val="16"/>
    </w:rPr>
  </w:style>
  <w:style w:type="character" w:customStyle="1" w:styleId="Char4">
    <w:name w:val="그림제목 Char"/>
    <w:link w:val="ab"/>
    <w:locked/>
    <w:rsid w:val="003B077B"/>
    <w:rPr>
      <w:rFonts w:ascii="HY중고딕" w:eastAsia="HY중고딕" w:hAnsi="Times New Roman" w:cs="Times New Roman"/>
      <w:b/>
      <w:spacing w:val="-10"/>
      <w:w w:val="95"/>
      <w:kern w:val="0"/>
      <w:szCs w:val="16"/>
    </w:rPr>
  </w:style>
  <w:style w:type="paragraph" w:customStyle="1" w:styleId="ac">
    <w:name w:val="그림자료"/>
    <w:basedOn w:val="1"/>
    <w:qFormat/>
    <w:rsid w:val="00155AC2"/>
    <w:pPr>
      <w:spacing w:line="240" w:lineRule="auto"/>
    </w:pPr>
    <w:rPr>
      <w:rFonts w:ascii="HY중고딕" w:eastAsia="HY중고딕" w:hAnsi="돋움"/>
      <w:spacing w:val="-4"/>
      <w:w w:val="100"/>
      <w:kern w:val="0"/>
      <w:sz w:val="12"/>
    </w:rPr>
  </w:style>
  <w:style w:type="paragraph" w:customStyle="1" w:styleId="ad">
    <w:name w:val="표자료"/>
    <w:basedOn w:val="1"/>
    <w:qFormat/>
    <w:rsid w:val="00155AC2"/>
    <w:pPr>
      <w:tabs>
        <w:tab w:val="left" w:pos="971"/>
      </w:tabs>
      <w:spacing w:before="72" w:line="240" w:lineRule="auto"/>
    </w:pPr>
    <w:rPr>
      <w:rFonts w:ascii="HY중고딕" w:eastAsia="HY중고딕" w:hAnsi="돋움"/>
      <w:spacing w:val="-4"/>
      <w:w w:val="100"/>
      <w:sz w:val="12"/>
    </w:rPr>
  </w:style>
  <w:style w:type="paragraph" w:customStyle="1" w:styleId="NoteCharCharCharCharCharChar">
    <w:name w:val="Note Char Char Char Char Char Char"/>
    <w:basedOn w:val="a"/>
    <w:next w:val="a"/>
    <w:link w:val="NoteCharCharCharCharCharCharChar"/>
    <w:rsid w:val="00435552"/>
    <w:pPr>
      <w:spacing w:before="48"/>
    </w:pPr>
    <w:rPr>
      <w:rFonts w:eastAsia="Arial" w:cs="Times New Roman"/>
      <w:sz w:val="12"/>
      <w:szCs w:val="12"/>
    </w:rPr>
  </w:style>
  <w:style w:type="character" w:customStyle="1" w:styleId="NoteCharCharCharCharCharCharChar">
    <w:name w:val="Note Char Char Char Char Char Char Char"/>
    <w:basedOn w:val="a0"/>
    <w:link w:val="NoteCharCharCharCharCharChar"/>
    <w:rsid w:val="00435552"/>
    <w:rPr>
      <w:rFonts w:ascii="Arial" w:eastAsia="Arial" w:hAnsi="Arial" w:cs="Times New Roman"/>
      <w:sz w:val="12"/>
      <w:szCs w:val="12"/>
    </w:rPr>
  </w:style>
  <w:style w:type="paragraph" w:customStyle="1" w:styleId="NoteCharCharCharChar">
    <w:name w:val="Note Char Char Char Char"/>
    <w:basedOn w:val="a"/>
    <w:next w:val="a"/>
    <w:rsid w:val="00435552"/>
    <w:pPr>
      <w:spacing w:before="48"/>
    </w:pPr>
    <w:rPr>
      <w:rFonts w:eastAsia="Arial" w:cs="Times New Roman"/>
      <w:sz w:val="12"/>
      <w:szCs w:val="12"/>
    </w:rPr>
  </w:style>
  <w:style w:type="paragraph" w:styleId="ae">
    <w:name w:val="header"/>
    <w:basedOn w:val="a"/>
    <w:link w:val="Char5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5">
    <w:name w:val="머리글 Char"/>
    <w:basedOn w:val="a0"/>
    <w:link w:val="ae"/>
    <w:rsid w:val="002535AA"/>
    <w:rPr>
      <w:rFonts w:ascii="Arial" w:eastAsia="바탕" w:hAnsi="Arial"/>
      <w:sz w:val="18"/>
    </w:rPr>
  </w:style>
  <w:style w:type="paragraph" w:styleId="af">
    <w:name w:val="footer"/>
    <w:basedOn w:val="a"/>
    <w:link w:val="Char6"/>
    <w:unhideWhenUsed/>
    <w:rsid w:val="002535AA"/>
    <w:pPr>
      <w:tabs>
        <w:tab w:val="center" w:pos="4513"/>
        <w:tab w:val="right" w:pos="9026"/>
      </w:tabs>
    </w:pPr>
  </w:style>
  <w:style w:type="character" w:customStyle="1" w:styleId="Char6">
    <w:name w:val="바닥글 Char"/>
    <w:basedOn w:val="a0"/>
    <w:link w:val="af"/>
    <w:rsid w:val="002535AA"/>
    <w:rPr>
      <w:rFonts w:ascii="Arial" w:eastAsia="바탕" w:hAnsi="Arial"/>
      <w:sz w:val="18"/>
    </w:rPr>
  </w:style>
  <w:style w:type="paragraph" w:customStyle="1" w:styleId="af0">
    <w:name w:val="표단위"/>
    <w:basedOn w:val="1"/>
    <w:qFormat/>
    <w:rsid w:val="00200C9F"/>
    <w:pPr>
      <w:spacing w:after="72" w:line="240" w:lineRule="auto"/>
    </w:pPr>
    <w:rPr>
      <w:rFonts w:ascii="HY중고딕" w:eastAsia="HY중고딕"/>
      <w:spacing w:val="0"/>
      <w:w w:val="100"/>
      <w:sz w:val="13"/>
    </w:rPr>
  </w:style>
  <w:style w:type="paragraph" w:styleId="af1">
    <w:name w:val="List Paragraph"/>
    <w:basedOn w:val="a"/>
    <w:uiPriority w:val="34"/>
    <w:qFormat/>
    <w:rsid w:val="00C13C22"/>
    <w:pPr>
      <w:ind w:leftChars="400" w:left="800"/>
    </w:pPr>
  </w:style>
  <w:style w:type="paragraph" w:customStyle="1" w:styleId="tableparagraph">
    <w:name w:val="tableparagraph"/>
    <w:basedOn w:val="a"/>
    <w:rsid w:val="00292A57"/>
    <w:pPr>
      <w:widowControl/>
      <w:wordWrap/>
      <w:autoSpaceDE/>
      <w:autoSpaceDN/>
      <w:adjustRightInd/>
      <w:jc w:val="left"/>
      <w:textAlignment w:val="baseline"/>
    </w:pPr>
    <w:rPr>
      <w:rFonts w:ascii="Calibri" w:eastAsia="굴림" w:hAnsi="Calibri" w:cs="Calibri"/>
      <w:color w:val="000000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292A57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0">
    <w:name w:val="Table Paragraph"/>
    <w:basedOn w:val="a"/>
    <w:uiPriority w:val="1"/>
    <w:qFormat/>
    <w:rsid w:val="00292A57"/>
    <w:pPr>
      <w:wordWrap/>
      <w:adjustRightInd/>
      <w:snapToGrid/>
      <w:jc w:val="right"/>
    </w:pPr>
    <w:rPr>
      <w:rFonts w:ascii="HY중고딕" w:eastAsia="HY중고딕" w:hAnsi="HY중고딕" w:cs="HY중고딕"/>
      <w:kern w:val="0"/>
      <w:sz w:val="22"/>
    </w:rPr>
  </w:style>
  <w:style w:type="table" w:customStyle="1" w:styleId="TableNormal1">
    <w:name w:val="Table Normal1"/>
    <w:uiPriority w:val="2"/>
    <w:semiHidden/>
    <w:unhideWhenUsed/>
    <w:qFormat/>
    <w:rsid w:val="000311C0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Char7"/>
    <w:uiPriority w:val="1"/>
    <w:qFormat/>
    <w:rsid w:val="00294909"/>
    <w:pPr>
      <w:wordWrap/>
      <w:adjustRightInd/>
      <w:snapToGrid/>
      <w:jc w:val="left"/>
    </w:pPr>
    <w:rPr>
      <w:rFonts w:ascii="HY중고딕" w:eastAsia="HY중고딕" w:hAnsi="HY중고딕" w:cs="HY중고딕"/>
      <w:kern w:val="0"/>
      <w:sz w:val="14"/>
      <w:szCs w:val="14"/>
    </w:rPr>
  </w:style>
  <w:style w:type="character" w:customStyle="1" w:styleId="Char7">
    <w:name w:val="본문 Char"/>
    <w:basedOn w:val="a0"/>
    <w:link w:val="af2"/>
    <w:uiPriority w:val="1"/>
    <w:rsid w:val="00294909"/>
    <w:rPr>
      <w:rFonts w:ascii="HY중고딕" w:eastAsia="HY중고딕" w:hAnsi="HY중고딕" w:cs="HY중고딕"/>
      <w:kern w:val="0"/>
      <w:sz w:val="14"/>
      <w:szCs w:val="14"/>
    </w:rPr>
  </w:style>
  <w:style w:type="table" w:customStyle="1" w:styleId="TableNormal2">
    <w:name w:val="Table Normal2"/>
    <w:uiPriority w:val="2"/>
    <w:semiHidden/>
    <w:unhideWhenUsed/>
    <w:qFormat/>
    <w:rsid w:val="002D5AF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5F6028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1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7.sv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IS_ResearchSystem\ResearchSystem\Template_Word\KIS_ResearchSystem_WordTool.do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n25\Desktop\&#54616;&#51060;&#4865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560933448573897"/>
          <c:y val="7.2036673215455135E-2"/>
          <c:w val="0.81685393258426964"/>
          <c:h val="0.8512132012466148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부문별수익!$L$27</c:f>
              <c:strCache>
                <c:ptCount val="1"/>
                <c:pt idx="0">
                  <c:v>레이블</c:v>
                </c:pt>
              </c:strCache>
            </c:strRef>
          </c:tx>
          <c:spPr>
            <a:solidFill>
              <a:srgbClr val="5692C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bg1"/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부문별수익!$M$27:$O$27</c:f>
              <c:numCache>
                <c:formatCode>0.0_);[Red]\(0.0\)</c:formatCode>
                <c:ptCount val="3"/>
                <c:pt idx="0">
                  <c:v>460.24665099999999</c:v>
                </c:pt>
                <c:pt idx="1">
                  <c:v>371.29163199999999</c:v>
                </c:pt>
                <c:pt idx="2">
                  <c:v>316.70406000000003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12-4381-9D52-0FD944EB2CF2}"/>
            </c:ext>
          </c:extLst>
        </c:ser>
        <c:ser>
          <c:idx val="2"/>
          <c:order val="1"/>
          <c:tx>
            <c:strRef>
              <c:f>부문별수익!$L$28</c:f>
              <c:strCache>
                <c:ptCount val="1"/>
                <c:pt idx="0">
                  <c:v>솔루션</c:v>
                </c:pt>
              </c:strCache>
            </c:strRef>
          </c:tx>
          <c:spPr>
            <a:solidFill>
              <a:srgbClr val="ADC2E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부문별수익!$M$28:$O$28</c:f>
              <c:numCache>
                <c:formatCode>0.0_);[Red]\(0.0\)</c:formatCode>
                <c:ptCount val="3"/>
                <c:pt idx="0">
                  <c:v>53.735925999999999</c:v>
                </c:pt>
                <c:pt idx="1">
                  <c:v>192.825346</c:v>
                </c:pt>
                <c:pt idx="2">
                  <c:v>699.54726000000005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E12-4381-9D52-0FD944EB2CF2}"/>
            </c:ext>
          </c:extLst>
        </c:ser>
        <c:ser>
          <c:idx val="1"/>
          <c:order val="2"/>
          <c:tx>
            <c:strRef>
              <c:f>부문별수익!$L$29</c:f>
              <c:strCache>
                <c:ptCount val="1"/>
                <c:pt idx="0">
                  <c:v>플랫폼</c:v>
                </c:pt>
              </c:strCache>
            </c:strRef>
          </c:tx>
          <c:spPr>
            <a:solidFill>
              <a:srgbClr val="E1E8F7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부문별수익!$M$29:$O$29</c:f>
              <c:numCache>
                <c:formatCode>0.0_);[Red]\(0.0\)</c:formatCode>
                <c:ptCount val="3"/>
                <c:pt idx="0">
                  <c:v>73.241900999999999</c:v>
                </c:pt>
                <c:pt idx="1">
                  <c:v>232.16641899999999</c:v>
                </c:pt>
                <c:pt idx="2">
                  <c:v>239.675163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E12-4381-9D52-0FD944EB2CF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40"/>
        <c:overlap val="100"/>
        <c:axId val="1646150880"/>
        <c:axId val="1646150048"/>
      </c:barChart>
      <c:lineChart>
        <c:grouping val="standard"/>
        <c:varyColors val="0"/>
        <c:ser>
          <c:idx val="3"/>
          <c:order val="3"/>
          <c:tx>
            <c:strRef>
              <c:f>부문별수익!$L$30</c:f>
              <c:strCache>
                <c:ptCount val="1"/>
                <c:pt idx="0">
                  <c:v>합계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altLang="ko-KR" sz="6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부문별수익!$M$26:$O$26</c:f>
              <c:numCache>
                <c:formatCode>General</c:formatCode>
                <c:ptCount val="3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</c:numCache>
            </c:numRef>
          </c:cat>
          <c:val>
            <c:numRef>
              <c:f>부문별수익!$M$30:$O$30</c:f>
              <c:numCache>
                <c:formatCode>0.0_);[Red]\(0.0\)</c:formatCode>
                <c:ptCount val="3"/>
                <c:pt idx="0">
                  <c:v>587.22447799999998</c:v>
                </c:pt>
                <c:pt idx="1">
                  <c:v>796.28339699999992</c:v>
                </c:pt>
                <c:pt idx="2">
                  <c:v>1255.9264830000002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12-4381-9D52-0FD944EB2CF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48496832"/>
        <c:axId val="1648498912"/>
      </c:lineChart>
      <c:catAx>
        <c:axId val="1646150880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048"/>
        <c:crosses val="autoZero"/>
        <c:auto val="1"/>
        <c:lblAlgn val="ctr"/>
        <c:lblOffset val="100"/>
        <c:noMultiLvlLbl val="0"/>
      </c:catAx>
      <c:valAx>
        <c:axId val="1646150048"/>
        <c:scaling>
          <c:orientation val="minMax"/>
        </c:scaling>
        <c:delete val="0"/>
        <c:axPos val="l"/>
        <c:numFmt formatCode="#,##0_);[Red]\(#,##0\)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46150880"/>
        <c:crosses val="autoZero"/>
        <c:crossBetween val="between"/>
        <c:majorUnit val="200"/>
      </c:valAx>
      <c:valAx>
        <c:axId val="1648498912"/>
        <c:scaling>
          <c:orientation val="minMax"/>
        </c:scaling>
        <c:delete val="1"/>
        <c:axPos val="r"/>
        <c:numFmt formatCode="0.0_);[Red]\(0.0\)" sourceLinked="1"/>
        <c:majorTickMark val="out"/>
        <c:minorTickMark val="none"/>
        <c:tickLblPos val="nextTo"/>
        <c:crossAx val="1648496832"/>
        <c:crosses val="max"/>
        <c:crossBetween val="between"/>
      </c:valAx>
      <c:catAx>
        <c:axId val="16484968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6484989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layout>
        <c:manualLayout>
          <c:xMode val="edge"/>
          <c:yMode val="edge"/>
          <c:x val="0.17325012420119915"/>
          <c:y val="0.12118558854013582"/>
          <c:w val="0.37882420596301869"/>
          <c:h val="5.75692621755613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altLang="ko-KR" sz="6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돋움" panose="020B0600000101010101" pitchFamily="50" charset="-127"/>
              <a:ea typeface="돋움" panose="020B0600000101010101" pitchFamily="50" charset="-127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8226116691600765E-2"/>
          <c:y val="7.1498212544686385E-2"/>
          <c:w val="0.85475528959179314"/>
          <c:h val="0.8523236919077023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앨범판매량!$B$5</c:f>
              <c:strCache>
                <c:ptCount val="1"/>
                <c:pt idx="0">
                  <c:v>  BTS</c:v>
                </c:pt>
              </c:strCache>
            </c:strRef>
          </c:tx>
          <c:spPr>
            <a:solidFill>
              <a:srgbClr val="5692CE"/>
            </a:solidFill>
            <a:ln>
              <a:noFill/>
            </a:ln>
            <a:effectLst/>
          </c:spPr>
          <c:invertIfNegative val="0"/>
          <c:cat>
            <c:strRef>
              <c:f>앨범판매량!$C$4:$F$4</c:f>
              <c:strCach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2022F</c:v>
                </c:pt>
              </c:strCache>
            </c:strRef>
          </c:cat>
          <c:val>
            <c:numRef>
              <c:f>앨범판매량!$C$5:$F$5</c:f>
              <c:numCache>
                <c:formatCode>General</c:formatCode>
                <c:ptCount val="4"/>
                <c:pt idx="0">
                  <c:v>62</c:v>
                </c:pt>
                <c:pt idx="1">
                  <c:v>90</c:v>
                </c:pt>
                <c:pt idx="2">
                  <c:v>74</c:v>
                </c:pt>
                <c:pt idx="3" formatCode="0_ ">
                  <c:v>89.960763999999998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85-45AE-80CA-C85B51C99E02}"/>
            </c:ext>
          </c:extLst>
        </c:ser>
        <c:ser>
          <c:idx val="1"/>
          <c:order val="1"/>
          <c:tx>
            <c:strRef>
              <c:f>앨범판매량!$B$6</c:f>
              <c:strCache>
                <c:ptCount val="1"/>
                <c:pt idx="0">
                  <c:v>세븐틴</c:v>
                </c:pt>
              </c:strCache>
            </c:strRef>
          </c:tx>
          <c:spPr>
            <a:solidFill>
              <a:srgbClr val="ADC2E5"/>
            </a:solidFill>
            <a:ln>
              <a:noFill/>
            </a:ln>
            <a:effectLst/>
          </c:spPr>
          <c:invertIfNegative val="0"/>
          <c:cat>
            <c:strRef>
              <c:f>앨범판매량!$C$4:$F$4</c:f>
              <c:strCach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2022F</c:v>
                </c:pt>
              </c:strCache>
            </c:strRef>
          </c:cat>
          <c:val>
            <c:numRef>
              <c:f>앨범판매량!$C$6:$F$6</c:f>
              <c:numCache>
                <c:formatCode>General</c:formatCode>
                <c:ptCount val="4"/>
                <c:pt idx="1">
                  <c:v>26</c:v>
                </c:pt>
                <c:pt idx="2">
                  <c:v>37</c:v>
                </c:pt>
                <c:pt idx="3">
                  <c:v>42.55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85-45AE-80CA-C85B51C99E02}"/>
            </c:ext>
          </c:extLst>
        </c:ser>
        <c:ser>
          <c:idx val="2"/>
          <c:order val="2"/>
          <c:tx>
            <c:strRef>
              <c:f>앨범판매량!$B$7</c:f>
              <c:strCache>
                <c:ptCount val="1"/>
                <c:pt idx="0">
                  <c:v>기타</c:v>
                </c:pt>
              </c:strCache>
            </c:strRef>
          </c:tx>
          <c:spPr>
            <a:solidFill>
              <a:srgbClr val="CCCCCC"/>
            </a:solidFill>
            <a:ln>
              <a:noFill/>
            </a:ln>
            <a:effectLst/>
          </c:spPr>
          <c:invertIfNegative val="0"/>
          <c:cat>
            <c:strRef>
              <c:f>앨범판매량!$C$4:$F$4</c:f>
              <c:strCach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2022F</c:v>
                </c:pt>
              </c:strCache>
            </c:strRef>
          </c:cat>
          <c:val>
            <c:numRef>
              <c:f>앨범판매량!$C$7:$F$7</c:f>
              <c:numCache>
                <c:formatCode>General</c:formatCode>
                <c:ptCount val="4"/>
                <c:pt idx="0">
                  <c:v>6</c:v>
                </c:pt>
                <c:pt idx="1">
                  <c:v>16.376170000000002</c:v>
                </c:pt>
                <c:pt idx="2">
                  <c:v>45</c:v>
                </c:pt>
                <c:pt idx="3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85-45AE-80CA-C85B51C99E02}"/>
            </c:ext>
          </c:extLst>
        </c:ser>
        <c:ser>
          <c:idx val="3"/>
          <c:order val="3"/>
          <c:tx>
            <c:strRef>
              <c:f>앨범판매량!$B$8</c:f>
              <c:strCache>
                <c:ptCount val="1"/>
                <c:pt idx="0">
                  <c:v>이타카</c:v>
                </c:pt>
              </c:strCache>
            </c:strRef>
          </c:tx>
          <c:spPr>
            <a:solidFill>
              <a:srgbClr val="666666"/>
            </a:solidFill>
            <a:ln>
              <a:noFill/>
            </a:ln>
            <a:effectLst/>
          </c:spPr>
          <c:invertIfNegative val="0"/>
          <c:cat>
            <c:strRef>
              <c:f>앨범판매량!$C$4:$F$4</c:f>
              <c:strCach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2022F</c:v>
                </c:pt>
              </c:strCache>
            </c:strRef>
          </c:cat>
          <c:val>
            <c:numRef>
              <c:f>앨범판매량!$C$8:$F$8</c:f>
              <c:numCache>
                <c:formatCode>General</c:formatCode>
                <c:ptCount val="4"/>
                <c:pt idx="2">
                  <c:v>123</c:v>
                </c:pt>
                <c:pt idx="3">
                  <c:v>147.6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285-45AE-80CA-C85B51C99E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71477151"/>
        <c:axId val="1831107727"/>
      </c:barChart>
      <c:catAx>
        <c:axId val="1671477151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831107727"/>
        <c:crosses val="autoZero"/>
        <c:auto val="1"/>
        <c:lblAlgn val="ctr"/>
        <c:lblOffset val="100"/>
        <c:noMultiLvlLbl val="0"/>
      </c:catAx>
      <c:valAx>
        <c:axId val="1831107727"/>
        <c:scaling>
          <c:orientation val="minMax"/>
        </c:scaling>
        <c:delete val="0"/>
        <c:axPos val="l"/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 algn="ctr">
              <a:defRPr lang="en-US" altLang="ko-KR" sz="6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돋움" panose="020B0600000101010101" pitchFamily="50" charset="-127"/>
                <a:ea typeface="돋움" panose="020B0600000101010101" pitchFamily="50" charset="-127"/>
                <a:cs typeface="+mn-cs"/>
              </a:defRPr>
            </a:pPr>
            <a:endParaRPr lang="ko-KR"/>
          </a:p>
        </c:txPr>
        <c:crossAx val="1671477151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978288584795043"/>
          <c:y val="7.8498790175310459E-2"/>
          <c:w val="0.57064249208643747"/>
          <c:h val="5.63267553871438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lang="en-US" altLang="ko-KR" sz="6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돋움" panose="020B0600000101010101" pitchFamily="50" charset="-127"/>
              <a:ea typeface="돋움" panose="020B0600000101010101" pitchFamily="50" charset="-127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rgbClr val="5692CE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E08-4079-B386-CE19F9B30771}"/>
              </c:ext>
            </c:extLst>
          </c:dPt>
          <c:dPt>
            <c:idx val="1"/>
            <c:bubble3D val="0"/>
            <c:spPr>
              <a:solidFill>
                <a:srgbClr val="ADC2E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E08-4079-B386-CE19F9B30771}"/>
              </c:ext>
            </c:extLst>
          </c:dPt>
          <c:dPt>
            <c:idx val="2"/>
            <c:bubble3D val="0"/>
            <c:spPr>
              <a:solidFill>
                <a:srgbClr val="E1E8F7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E08-4079-B386-CE19F9B30771}"/>
              </c:ext>
            </c:extLst>
          </c:dPt>
          <c:dPt>
            <c:idx val="3"/>
            <c:bubble3D val="0"/>
            <c:spPr>
              <a:solidFill>
                <a:srgbClr val="CCCCCC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E08-4079-B386-CE19F9B30771}"/>
              </c:ext>
            </c:extLst>
          </c:dPt>
          <c:dPt>
            <c:idx val="4"/>
            <c:bubble3D val="0"/>
            <c:spPr>
              <a:solidFill>
                <a:srgbClr val="999999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E08-4079-B386-CE19F9B30771}"/>
              </c:ext>
            </c:extLst>
          </c:dPt>
          <c:dPt>
            <c:idx val="5"/>
            <c:bubble3D val="0"/>
            <c:spPr>
              <a:solidFill>
                <a:srgbClr val="66666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E08-4079-B386-CE19F9B30771}"/>
              </c:ext>
            </c:extLst>
          </c:dPt>
          <c:dPt>
            <c:idx val="6"/>
            <c:bubble3D val="0"/>
            <c:spPr>
              <a:solidFill>
                <a:srgbClr val="33333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E08-4079-B386-CE19F9B30771}"/>
              </c:ext>
            </c:extLst>
          </c:dPt>
          <c:dPt>
            <c:idx val="7"/>
            <c:bubble3D val="0"/>
            <c:spPr>
              <a:solidFill>
                <a:srgbClr val="0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E08-4079-B386-CE19F9B3077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lang="en-US" altLang="ko-KR" sz="65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돋움" panose="020B0600000101010101" pitchFamily="50" charset="-127"/>
                    <a:ea typeface="돋움" panose="020B0600000101010101" pitchFamily="50" charset="-127"/>
                    <a:cs typeface="+mn-cs"/>
                  </a:defRPr>
                </a:pPr>
                <a:endParaRPr lang="ko-KR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Sheet9!$A$3:$A$10</c:f>
              <c:strCache>
                <c:ptCount val="8"/>
                <c:pt idx="0">
                  <c:v>NCT</c:v>
                </c:pt>
                <c:pt idx="1">
                  <c:v>BTS</c:v>
                </c:pt>
                <c:pt idx="2">
                  <c:v>세븐틴</c:v>
                </c:pt>
                <c:pt idx="3">
                  <c:v>EXO</c:v>
                </c:pt>
                <c:pt idx="4">
                  <c:v>Stray Kids</c:v>
                </c:pt>
                <c:pt idx="5">
                  <c:v>엔하이픈</c:v>
                </c:pt>
                <c:pt idx="6">
                  <c:v>TXT</c:v>
                </c:pt>
                <c:pt idx="7">
                  <c:v>기타</c:v>
                </c:pt>
              </c:strCache>
            </c:strRef>
          </c:cat>
          <c:val>
            <c:numRef>
              <c:f>Sheet9!$B$3:$B$10</c:f>
              <c:numCache>
                <c:formatCode>0%</c:formatCode>
                <c:ptCount val="8"/>
                <c:pt idx="0">
                  <c:v>0.20428922019048232</c:v>
                </c:pt>
                <c:pt idx="1">
                  <c:v>0.13582802937372013</c:v>
                </c:pt>
                <c:pt idx="2">
                  <c:v>0.1013073657305377</c:v>
                </c:pt>
                <c:pt idx="3">
                  <c:v>6.398957858297917E-2</c:v>
                </c:pt>
                <c:pt idx="4">
                  <c:v>4.9261286356478036E-2</c:v>
                </c:pt>
                <c:pt idx="5">
                  <c:v>4.708504166443464E-2</c:v>
                </c:pt>
                <c:pt idx="6">
                  <c:v>3.9123793883841428E-2</c:v>
                </c:pt>
                <c:pt idx="7">
                  <c:v>0.3591156842175266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E08-4079-B386-CE19F9B3077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E0695A8-6360-461C-A15F-35D1279F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KIS_ResearchSystem_WordTool.dotm</Template>
  <TotalTime>2788</TotalTime>
  <Pages>15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기업양식</vt:lpstr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기업양식</dc:title>
  <dc:creator>user</dc:creator>
  <cp:keywords>K</cp:keywords>
  <cp:lastModifiedBy>이광준</cp:lastModifiedBy>
  <cp:revision>147</cp:revision>
  <cp:lastPrinted>2022-04-23T06:42:00Z</cp:lastPrinted>
  <dcterms:created xsi:type="dcterms:W3CDTF">2022-03-17T07:39:00Z</dcterms:created>
  <dcterms:modified xsi:type="dcterms:W3CDTF">2022-04-24T00:01:00Z</dcterms:modified>
  <cp:category>11010114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ID">
    <vt:lpwstr>20220317163711640</vt:lpwstr>
  </property>
  <property fmtid="{D5CDD505-2E9C-101B-9397-08002B2CF9AE}" pid="3" name="LANG">
    <vt:lpwstr>KO</vt:lpwstr>
  </property>
</Properties>
</file>